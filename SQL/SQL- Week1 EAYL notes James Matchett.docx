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83F5B" w14:textId="77777777" w:rsidR="00CF1129" w:rsidRDefault="00225821">
      <w:pPr>
        <w:pStyle w:val="Heading1"/>
      </w:pPr>
      <w:r>
        <w:t>SQL (MYSQL) Notes EAYL week 1</w:t>
      </w:r>
    </w:p>
    <w:p w14:paraId="56F33723" w14:textId="77777777" w:rsidR="00225821" w:rsidRDefault="00225821" w:rsidP="00214048">
      <w:pPr>
        <w:pStyle w:val="Heading1"/>
      </w:pPr>
      <w:r>
        <w:t>Abstract theory</w:t>
      </w:r>
    </w:p>
    <w:p w14:paraId="4B971294" w14:textId="77777777" w:rsidR="00225821" w:rsidRDefault="00225821" w:rsidP="00225821">
      <w:pPr>
        <w:pStyle w:val="ListBullet"/>
        <w:numPr>
          <w:ilvl w:val="0"/>
          <w:numId w:val="0"/>
        </w:numPr>
        <w:ind w:left="432" w:hanging="432"/>
      </w:pPr>
      <w:r>
        <w:t>Applications have a need to store data, relational databases have become the de-facto way to store enterprise for numerous reasons.</w:t>
      </w:r>
    </w:p>
    <w:p w14:paraId="7DB0A1F0" w14:textId="77777777" w:rsidR="00225821" w:rsidRDefault="00225821" w:rsidP="00225821">
      <w:pPr>
        <w:pStyle w:val="ListBullet"/>
        <w:numPr>
          <w:ilvl w:val="0"/>
          <w:numId w:val="0"/>
        </w:numPr>
        <w:ind w:left="432" w:hanging="432"/>
      </w:pPr>
      <w:r>
        <w:t>A relational database is a group of tables, each one containing information about a certain kind of thing</w:t>
      </w:r>
    </w:p>
    <w:p w14:paraId="7C415CC9" w14:textId="77777777" w:rsidR="00225821" w:rsidRDefault="00225821" w:rsidP="00225821">
      <w:pPr>
        <w:pStyle w:val="ListBullet"/>
        <w:numPr>
          <w:ilvl w:val="0"/>
          <w:numId w:val="0"/>
        </w:numPr>
        <w:ind w:left="432" w:hanging="432"/>
        <w:rPr>
          <w:b/>
        </w:rPr>
      </w:pPr>
      <w:r>
        <w:rPr>
          <w:b/>
        </w:rPr>
        <w:t>Relational theory</w:t>
      </w:r>
    </w:p>
    <w:p w14:paraId="72917ABC" w14:textId="77777777" w:rsidR="00225821" w:rsidRDefault="00225821" w:rsidP="00225821">
      <w:pPr>
        <w:pStyle w:val="ListBullet"/>
        <w:numPr>
          <w:ilvl w:val="0"/>
          <w:numId w:val="0"/>
        </w:numPr>
        <w:ind w:left="432" w:hanging="432"/>
      </w:pPr>
      <w:r>
        <w:rPr>
          <w:b/>
        </w:rPr>
        <w:t xml:space="preserve">Attribute: </w:t>
      </w:r>
      <w:r>
        <w:t>The term used to describe a named column or field within a row.</w:t>
      </w:r>
    </w:p>
    <w:p w14:paraId="521E77E8" w14:textId="77777777" w:rsidR="00225821" w:rsidRDefault="00225821" w:rsidP="00225821">
      <w:pPr>
        <w:pStyle w:val="ListBullet"/>
        <w:numPr>
          <w:ilvl w:val="0"/>
          <w:numId w:val="0"/>
        </w:numPr>
        <w:ind w:left="432" w:hanging="432"/>
      </w:pPr>
      <w:r>
        <w:rPr>
          <w:b/>
        </w:rPr>
        <w:t xml:space="preserve">Tuple: </w:t>
      </w:r>
      <w:r>
        <w:t>This term is what is normally called a row and is formally described as an ordered set of attributes.</w:t>
      </w:r>
    </w:p>
    <w:p w14:paraId="75EAD1A0" w14:textId="77777777" w:rsidR="00CF1129" w:rsidRDefault="00225821" w:rsidP="00225821">
      <w:pPr>
        <w:pStyle w:val="ListBullet"/>
        <w:numPr>
          <w:ilvl w:val="0"/>
          <w:numId w:val="0"/>
        </w:numPr>
        <w:ind w:left="432" w:hanging="432"/>
      </w:pPr>
      <w:r>
        <w:rPr>
          <w:b/>
        </w:rPr>
        <w:t xml:space="preserve">Relation: </w:t>
      </w:r>
      <w:r>
        <w:t>This Is what we would call a table and is a set of tuples or rows.</w:t>
      </w:r>
    </w:p>
    <w:p w14:paraId="4C78D8DE" w14:textId="77777777" w:rsidR="00225821" w:rsidRDefault="00225821" w:rsidP="00225821">
      <w:pPr>
        <w:pStyle w:val="ListBullet"/>
        <w:numPr>
          <w:ilvl w:val="0"/>
          <w:numId w:val="0"/>
        </w:numPr>
        <w:rPr>
          <w:b/>
        </w:rPr>
      </w:pPr>
      <w:r>
        <w:rPr>
          <w:b/>
        </w:rPr>
        <w:t>Tables, Columns and Rows</w:t>
      </w:r>
    </w:p>
    <w:p w14:paraId="53248C4C" w14:textId="77777777" w:rsidR="00225821" w:rsidRDefault="00225821" w:rsidP="00225821">
      <w:pPr>
        <w:pStyle w:val="ListBullet"/>
        <w:numPr>
          <w:ilvl w:val="0"/>
          <w:numId w:val="0"/>
        </w:numPr>
        <w:ind w:left="720"/>
      </w:pPr>
      <w:r>
        <w:t>Within the context of relational databases, tables are made up of columns and rows. They may appear like spreadsheets or webpage tables but there are significant differences.</w:t>
      </w:r>
    </w:p>
    <w:p w14:paraId="3C271CAC" w14:textId="77777777" w:rsidR="00225821" w:rsidRDefault="00225821" w:rsidP="00225821">
      <w:pPr>
        <w:pStyle w:val="ListBullet"/>
        <w:numPr>
          <w:ilvl w:val="0"/>
          <w:numId w:val="0"/>
        </w:numPr>
        <w:ind w:left="720"/>
      </w:pPr>
      <w:r>
        <w:t>Spreadsheets are designed to be used within a single application and support flexible analytics within a single sheet. There is no real distinction between columns and rows and they may be interchanged without losing any meaning, furthermore individual cells can contain literal values or expressions to calculate values based on the values from other cells.</w:t>
      </w:r>
    </w:p>
    <w:p w14:paraId="2FF23877" w14:textId="0AAEA572" w:rsidR="00225821" w:rsidRDefault="00225821" w:rsidP="00214048">
      <w:pPr>
        <w:pStyle w:val="ListBullet"/>
        <w:numPr>
          <w:ilvl w:val="0"/>
          <w:numId w:val="0"/>
        </w:numPr>
        <w:ind w:left="720"/>
      </w:pPr>
      <w:r>
        <w:t xml:space="preserve">Tables in a relational database are much more rigidly defined.         Each column has a </w:t>
      </w:r>
      <w:r>
        <w:rPr>
          <w:i/>
        </w:rPr>
        <w:t>name</w:t>
      </w:r>
      <w:r>
        <w:t xml:space="preserve"> and a </w:t>
      </w:r>
      <w:r>
        <w:rPr>
          <w:i/>
        </w:rPr>
        <w:t>data type</w:t>
      </w:r>
      <w:r>
        <w:t xml:space="preserve"> and </w:t>
      </w:r>
      <w:r>
        <w:rPr>
          <w:i/>
        </w:rPr>
        <w:t>values within those columns</w:t>
      </w:r>
      <w:r>
        <w:t xml:space="preserve"> must conform to the specified data type.</w:t>
      </w:r>
      <w:r w:rsidR="00214048">
        <w:t xml:space="preserve"> </w:t>
      </w:r>
      <w:r>
        <w:t>Calculated values are supported by many database platforms, but they must apply to every value in that column, you cannot pick and choose.</w:t>
      </w:r>
    </w:p>
    <w:p w14:paraId="7A6D0B90" w14:textId="77777777" w:rsidR="00225821" w:rsidRDefault="00225821" w:rsidP="00225821">
      <w:pPr>
        <w:pStyle w:val="ListBullet"/>
        <w:numPr>
          <w:ilvl w:val="0"/>
          <w:numId w:val="0"/>
        </w:numPr>
        <w:ind w:left="432" w:hanging="432"/>
      </w:pPr>
      <w:r>
        <w:rPr>
          <w:b/>
        </w:rPr>
        <w:lastRenderedPageBreak/>
        <w:t>Tables (cont.)</w:t>
      </w:r>
    </w:p>
    <w:p w14:paraId="44618774" w14:textId="77777777" w:rsidR="00225821" w:rsidRDefault="00225821" w:rsidP="00225821">
      <w:pPr>
        <w:pStyle w:val="ListBullet"/>
        <w:numPr>
          <w:ilvl w:val="0"/>
          <w:numId w:val="0"/>
        </w:numPr>
        <w:ind w:left="432" w:hanging="432"/>
      </w:pPr>
      <w:r>
        <w:tab/>
        <w:t xml:space="preserve">Each </w:t>
      </w:r>
      <w:r w:rsidRPr="00225821">
        <w:rPr>
          <w:b/>
        </w:rPr>
        <w:t>table</w:t>
      </w:r>
      <w:r>
        <w:t xml:space="preserve"> contains information about a certain kind of thing, the </w:t>
      </w:r>
      <w:r>
        <w:rPr>
          <w:b/>
        </w:rPr>
        <w:t xml:space="preserve">columns </w:t>
      </w:r>
      <w:r>
        <w:t xml:space="preserve">define the nature of the information we store about each thing and each </w:t>
      </w:r>
      <w:r>
        <w:rPr>
          <w:b/>
        </w:rPr>
        <w:t>row</w:t>
      </w:r>
      <w:r>
        <w:t xml:space="preserve"> is one of the </w:t>
      </w:r>
      <w:r>
        <w:rPr>
          <w:i/>
        </w:rPr>
        <w:t>things</w:t>
      </w:r>
      <w:r>
        <w:t xml:space="preserve"> we’re storing.</w:t>
      </w:r>
    </w:p>
    <w:p w14:paraId="6C963598" w14:textId="77777777" w:rsidR="00225821" w:rsidRDefault="00225821" w:rsidP="00225821">
      <w:pPr>
        <w:pStyle w:val="ListBullet"/>
        <w:numPr>
          <w:ilvl w:val="0"/>
          <w:numId w:val="0"/>
        </w:numPr>
        <w:ind w:left="432" w:hanging="432"/>
      </w:pPr>
      <w:r>
        <w:tab/>
        <w:t>A table typically has much fewer columns than rows (rare that within a table, there are more attributes about an object that we store than number of actual objects)</w:t>
      </w:r>
    </w:p>
    <w:p w14:paraId="5992FADC" w14:textId="77777777" w:rsidR="00225821" w:rsidRDefault="00225821" w:rsidP="00225821">
      <w:pPr>
        <w:pStyle w:val="ListBullet"/>
        <w:numPr>
          <w:ilvl w:val="0"/>
          <w:numId w:val="0"/>
        </w:numPr>
        <w:ind w:left="432" w:hanging="432"/>
      </w:pPr>
      <w:r>
        <w:tab/>
        <w:t xml:space="preserve">Databases are often shared between many different client programs, For example in a full stack e-commerce situation (think Amazon) The same database could be used to track your order from the </w:t>
      </w:r>
      <w:r>
        <w:rPr>
          <w:b/>
        </w:rPr>
        <w:t>point of purchase</w:t>
      </w:r>
      <w:r>
        <w:t xml:space="preserve">, through to </w:t>
      </w:r>
      <w:r>
        <w:rPr>
          <w:b/>
        </w:rPr>
        <w:t xml:space="preserve">warehouse retrieval </w:t>
      </w:r>
      <w:r>
        <w:t xml:space="preserve">and </w:t>
      </w:r>
      <w:r>
        <w:rPr>
          <w:b/>
        </w:rPr>
        <w:t>delivery instructions</w:t>
      </w:r>
      <w:r>
        <w:t xml:space="preserve"> right through to after-purchase </w:t>
      </w:r>
      <w:r>
        <w:rPr>
          <w:b/>
        </w:rPr>
        <w:t xml:space="preserve">business </w:t>
      </w:r>
      <w:proofErr w:type="gramStart"/>
      <w:r>
        <w:rPr>
          <w:b/>
        </w:rPr>
        <w:t>analytics</w:t>
      </w:r>
      <w:r>
        <w:t xml:space="preserve"> .</w:t>
      </w:r>
      <w:proofErr w:type="gramEnd"/>
      <w:r>
        <w:t xml:space="preserve"> All of which using different platforms to access the same data within the same database.</w:t>
      </w:r>
    </w:p>
    <w:p w14:paraId="76AEA076" w14:textId="77777777" w:rsidR="008B46C3" w:rsidRDefault="008B46C3" w:rsidP="00225821">
      <w:pPr>
        <w:pStyle w:val="ListBullet"/>
        <w:numPr>
          <w:ilvl w:val="0"/>
          <w:numId w:val="0"/>
        </w:numPr>
        <w:ind w:left="432" w:hanging="432"/>
        <w:rPr>
          <w:b/>
        </w:rPr>
      </w:pPr>
    </w:p>
    <w:p w14:paraId="244EC734" w14:textId="77777777" w:rsidR="00225821" w:rsidRDefault="00225821" w:rsidP="00225821">
      <w:pPr>
        <w:pStyle w:val="ListBullet"/>
        <w:numPr>
          <w:ilvl w:val="0"/>
          <w:numId w:val="0"/>
        </w:numPr>
        <w:ind w:left="432" w:hanging="432"/>
        <w:rPr>
          <w:b/>
        </w:rPr>
      </w:pPr>
      <w:r>
        <w:rPr>
          <w:b/>
        </w:rPr>
        <w:t>Relational Database Management Systems</w:t>
      </w:r>
    </w:p>
    <w:p w14:paraId="7D3CE4F0" w14:textId="77777777" w:rsidR="00225821" w:rsidRDefault="008B46C3" w:rsidP="00225821">
      <w:pPr>
        <w:pStyle w:val="ListBullet"/>
        <w:numPr>
          <w:ilvl w:val="0"/>
          <w:numId w:val="0"/>
        </w:numPr>
        <w:ind w:left="432" w:hanging="432"/>
      </w:pPr>
      <w:r>
        <w:tab/>
        <w:t>A Relational Database Management System (</w:t>
      </w:r>
      <w:r>
        <w:rPr>
          <w:b/>
        </w:rPr>
        <w:t>RDBMS)</w:t>
      </w:r>
      <w:r>
        <w:t xml:space="preserve"> is a server program shared between multiple client programs. They typically make use of the </w:t>
      </w:r>
      <w:r w:rsidR="005E71B9">
        <w:t>client/server paradigm. (where a client program requests some service of a server program, often running on a separate physical machine).</w:t>
      </w:r>
    </w:p>
    <w:p w14:paraId="2427BD3B" w14:textId="77777777" w:rsidR="005E71B9" w:rsidRDefault="005E71B9" w:rsidP="00225821">
      <w:pPr>
        <w:pStyle w:val="ListBullet"/>
        <w:numPr>
          <w:ilvl w:val="0"/>
          <w:numId w:val="0"/>
        </w:numPr>
        <w:ind w:left="432" w:hanging="432"/>
      </w:pPr>
      <w:r>
        <w:tab/>
        <w:t>The client server model allows separation of concerns where the server program manages data, constrains and concurrency issues such as locking and transaction handling and persistence. This allows the client programs to focus on processing and presenting the data to users or other systems (instead of having to worry about handling all expensive database stuff itself).</w:t>
      </w:r>
    </w:p>
    <w:p w14:paraId="23934598" w14:textId="77777777" w:rsidR="00FE1484" w:rsidRDefault="005E71B9" w:rsidP="00FE1484">
      <w:pPr>
        <w:pStyle w:val="ListBullet"/>
        <w:numPr>
          <w:ilvl w:val="0"/>
          <w:numId w:val="0"/>
        </w:numPr>
        <w:ind w:left="432" w:hanging="432"/>
      </w:pPr>
      <w:r>
        <w:tab/>
        <w:t xml:space="preserve">Larger applications make use of multi-tier architectures, where the RDBMS becomes part of the </w:t>
      </w:r>
      <w:r>
        <w:rPr>
          <w:i/>
        </w:rPr>
        <w:t>data tier.</w:t>
      </w:r>
      <w:r w:rsidR="00FE1484">
        <w:t xml:space="preserve"> The remaining portions of the application are held in different tiers. E.g. the MVC framework (Model, view controller). Where each tier may be split into functional layers handling different features.</w:t>
      </w:r>
      <w:r w:rsidR="0092706B">
        <w:t xml:space="preserve"> In MVC the data behind the objects in the model are often persisted in an RDBMS.</w:t>
      </w:r>
    </w:p>
    <w:p w14:paraId="63E1A4CB" w14:textId="77777777" w:rsidR="0092706B" w:rsidRDefault="0092706B" w:rsidP="00FE1484">
      <w:pPr>
        <w:pStyle w:val="ListBullet"/>
        <w:numPr>
          <w:ilvl w:val="0"/>
          <w:numId w:val="0"/>
        </w:numPr>
        <w:ind w:left="432" w:hanging="432"/>
        <w:rPr>
          <w:i/>
        </w:rPr>
      </w:pPr>
      <w:r>
        <w:rPr>
          <w:i/>
        </w:rPr>
        <w:lastRenderedPageBreak/>
        <w:t xml:space="preserve">Note: Database platforms such as Microsoft Access or SQLite are not RDBMS platforms but are </w:t>
      </w:r>
      <w:proofErr w:type="gramStart"/>
      <w:r>
        <w:rPr>
          <w:i/>
        </w:rPr>
        <w:t>rather file-based</w:t>
      </w:r>
      <w:proofErr w:type="gramEnd"/>
      <w:r>
        <w:rPr>
          <w:i/>
        </w:rPr>
        <w:t xml:space="preserve"> systems where the database is manifested by a file rather than a server program and accessed locally by an application on the same host as the file.</w:t>
      </w:r>
    </w:p>
    <w:p w14:paraId="627BF203" w14:textId="77777777" w:rsidR="0092706B" w:rsidRDefault="0092706B" w:rsidP="0092706B">
      <w:pPr>
        <w:pStyle w:val="ListBullet"/>
        <w:numPr>
          <w:ilvl w:val="0"/>
          <w:numId w:val="0"/>
        </w:numPr>
        <w:rPr>
          <w:b/>
        </w:rPr>
      </w:pPr>
      <w:r>
        <w:rPr>
          <w:b/>
        </w:rPr>
        <w:t>Popular Database:</w:t>
      </w:r>
    </w:p>
    <w:p w14:paraId="48003701" w14:textId="77777777" w:rsidR="0092706B" w:rsidRDefault="0092706B" w:rsidP="0092706B">
      <w:pPr>
        <w:pStyle w:val="ListBullet"/>
        <w:numPr>
          <w:ilvl w:val="0"/>
          <w:numId w:val="0"/>
        </w:numPr>
        <w:ind w:left="720"/>
      </w:pPr>
      <w:r>
        <w:t>There are many popular RDBMS platforms used in various niches, from large clusters running at enterprise level to a single instance hosting a small website or project.</w:t>
      </w:r>
    </w:p>
    <w:p w14:paraId="4B4AFA01" w14:textId="77777777" w:rsidR="0092706B" w:rsidRDefault="0092706B" w:rsidP="0092706B">
      <w:pPr>
        <w:pStyle w:val="ListBullet"/>
        <w:numPr>
          <w:ilvl w:val="0"/>
          <w:numId w:val="0"/>
        </w:numPr>
        <w:ind w:left="720"/>
      </w:pPr>
      <w:r>
        <w:rPr>
          <w:b/>
        </w:rPr>
        <w:t xml:space="preserve">Oracle: </w:t>
      </w:r>
      <w:r>
        <w:t>The oldest and most widely used database platform in enterprise applications</w:t>
      </w:r>
    </w:p>
    <w:p w14:paraId="1665CDA2" w14:textId="77777777" w:rsidR="0092706B" w:rsidRDefault="00E07ED7" w:rsidP="0092706B">
      <w:pPr>
        <w:pStyle w:val="ListBullet"/>
        <w:numPr>
          <w:ilvl w:val="0"/>
          <w:numId w:val="0"/>
        </w:numPr>
        <w:ind w:left="720"/>
      </w:pPr>
      <w:r>
        <w:rPr>
          <w:b/>
        </w:rPr>
        <w:t>MySQL:</w:t>
      </w:r>
      <w:r>
        <w:t xml:space="preserve"> The most widely used open-source database, widely used on the web and in embedded applications</w:t>
      </w:r>
    </w:p>
    <w:p w14:paraId="5A8E8E73" w14:textId="77777777" w:rsidR="00E07ED7" w:rsidRDefault="00E07ED7" w:rsidP="0092706B">
      <w:pPr>
        <w:pStyle w:val="ListBullet"/>
        <w:numPr>
          <w:ilvl w:val="0"/>
          <w:numId w:val="0"/>
        </w:numPr>
        <w:ind w:left="720"/>
      </w:pPr>
      <w:r>
        <w:rPr>
          <w:b/>
        </w:rPr>
        <w:t>SQL Server:</w:t>
      </w:r>
      <w:r>
        <w:t xml:space="preserve"> Microsoft’s commercial database platform, has gained much traction in the enterprise since SQL Server 2000.</w:t>
      </w:r>
    </w:p>
    <w:p w14:paraId="29FBC060" w14:textId="77777777" w:rsidR="00E07ED7" w:rsidRDefault="00E07ED7" w:rsidP="0092706B">
      <w:pPr>
        <w:pStyle w:val="ListBullet"/>
        <w:numPr>
          <w:ilvl w:val="0"/>
          <w:numId w:val="0"/>
        </w:numPr>
        <w:ind w:left="720"/>
      </w:pPr>
      <w:r>
        <w:rPr>
          <w:b/>
        </w:rPr>
        <w:t>PostgreSQL:</w:t>
      </w:r>
      <w:r>
        <w:t xml:space="preserve"> An open-source database with no corporate owner and an emphasis on standards compliance and advanced </w:t>
      </w:r>
      <w:r w:rsidR="00D264E3">
        <w:t>features</w:t>
      </w:r>
      <w:r>
        <w:t>.</w:t>
      </w:r>
    </w:p>
    <w:p w14:paraId="3A0FDA3F" w14:textId="77777777" w:rsidR="00E07ED7" w:rsidRDefault="00E07ED7" w:rsidP="0092706B">
      <w:pPr>
        <w:pStyle w:val="ListBullet"/>
        <w:numPr>
          <w:ilvl w:val="0"/>
          <w:numId w:val="0"/>
        </w:numPr>
        <w:ind w:left="720"/>
      </w:pPr>
    </w:p>
    <w:p w14:paraId="0D3485A5" w14:textId="77777777" w:rsidR="00D264E3" w:rsidRDefault="00CB26AE" w:rsidP="00CB26AE">
      <w:pPr>
        <w:pStyle w:val="ListBullet"/>
        <w:numPr>
          <w:ilvl w:val="0"/>
          <w:numId w:val="0"/>
        </w:numPr>
        <w:ind w:left="432" w:hanging="432"/>
        <w:rPr>
          <w:b/>
        </w:rPr>
      </w:pPr>
      <w:r>
        <w:rPr>
          <w:b/>
        </w:rPr>
        <w:t>NoSQL Data Stores</w:t>
      </w:r>
    </w:p>
    <w:p w14:paraId="32F7CDDA" w14:textId="77777777" w:rsidR="00CB26AE" w:rsidRDefault="00CB26AE" w:rsidP="00CB26AE">
      <w:pPr>
        <w:pStyle w:val="ListBullet"/>
        <w:numPr>
          <w:ilvl w:val="0"/>
          <w:numId w:val="0"/>
        </w:numPr>
        <w:ind w:left="432" w:hanging="432"/>
      </w:pPr>
      <w:r>
        <w:rPr>
          <w:b/>
        </w:rPr>
        <w:tab/>
      </w:r>
      <w:r>
        <w:t>Not all data is relational, sometimes a big lookup list of keys and values for fast memory-resident retrieval across a cluster of systems in a web environment. NoSQL is a term used to describe data stores that do not (only) use SQL to store data. The actual method of storage differs across systems</w:t>
      </w:r>
      <w:r w:rsidR="00E05F09">
        <w:t xml:space="preserve">; some use </w:t>
      </w:r>
      <w:r w:rsidR="00E05F09">
        <w:rPr>
          <w:i/>
        </w:rPr>
        <w:t>Key/value stores</w:t>
      </w:r>
      <w:r w:rsidR="00E05F09">
        <w:t xml:space="preserve"> whereas others store entire documents in the form of JSON documents. In common they have a simplified API that does not use SQL and so avoids the overhead of parsing, standardizing and optimizing statements in that language. As such NoSQL as a term is more useful by what it excludes rather than what it includes. Most used NoSQL: MongoDB, Memcached, Redis, Cassandra, Couchbase.</w:t>
      </w:r>
    </w:p>
    <w:p w14:paraId="67A105E6" w14:textId="77777777" w:rsidR="00E05F09" w:rsidRDefault="00E05F09" w:rsidP="00CB26AE">
      <w:pPr>
        <w:pStyle w:val="ListBullet"/>
        <w:numPr>
          <w:ilvl w:val="0"/>
          <w:numId w:val="0"/>
        </w:numPr>
        <w:ind w:left="432" w:hanging="432"/>
      </w:pPr>
    </w:p>
    <w:p w14:paraId="276C435D" w14:textId="77777777" w:rsidR="00E05F09" w:rsidRDefault="00FE42FD" w:rsidP="00214048">
      <w:pPr>
        <w:pStyle w:val="Heading1"/>
      </w:pPr>
      <w:r>
        <w:lastRenderedPageBreak/>
        <w:t>MySQL</w:t>
      </w:r>
    </w:p>
    <w:p w14:paraId="7F611575" w14:textId="77777777" w:rsidR="00FE42FD" w:rsidRDefault="00841275" w:rsidP="00CB26AE">
      <w:pPr>
        <w:pStyle w:val="ListBullet"/>
        <w:numPr>
          <w:ilvl w:val="0"/>
          <w:numId w:val="0"/>
        </w:numPr>
        <w:ind w:left="432" w:hanging="432"/>
      </w:pPr>
      <w:r>
        <w:t>Steps to open</w:t>
      </w:r>
    </w:p>
    <w:p w14:paraId="4A811F11" w14:textId="77777777" w:rsidR="00841275" w:rsidRDefault="00841275" w:rsidP="007855E6">
      <w:pPr>
        <w:pStyle w:val="ListBullet"/>
        <w:numPr>
          <w:ilvl w:val="0"/>
          <w:numId w:val="3"/>
        </w:numPr>
      </w:pPr>
      <w:proofErr w:type="spellStart"/>
      <w:r>
        <w:t>Sudo</w:t>
      </w:r>
      <w:proofErr w:type="spellEnd"/>
      <w:r>
        <w:t xml:space="preserve"> bash</w:t>
      </w:r>
    </w:p>
    <w:p w14:paraId="5691A8DD" w14:textId="77777777" w:rsidR="00841275" w:rsidRDefault="00841275" w:rsidP="007855E6">
      <w:pPr>
        <w:pStyle w:val="ListBullet"/>
        <w:numPr>
          <w:ilvl w:val="0"/>
          <w:numId w:val="3"/>
        </w:numPr>
      </w:pPr>
      <w:proofErr w:type="spellStart"/>
      <w:r>
        <w:t>Mysql</w:t>
      </w:r>
      <w:proofErr w:type="spellEnd"/>
    </w:p>
    <w:p w14:paraId="2D081063" w14:textId="77777777" w:rsidR="00841275" w:rsidRDefault="00841275" w:rsidP="00967E66">
      <w:pPr>
        <w:pStyle w:val="ListBullet"/>
        <w:numPr>
          <w:ilvl w:val="0"/>
          <w:numId w:val="0"/>
        </w:numPr>
      </w:pPr>
    </w:p>
    <w:p w14:paraId="2969613C" w14:textId="77777777" w:rsidR="00967E66" w:rsidRDefault="00967E66" w:rsidP="00967E66">
      <w:pPr>
        <w:pStyle w:val="ListBullet"/>
        <w:numPr>
          <w:ilvl w:val="0"/>
          <w:numId w:val="0"/>
        </w:numPr>
      </w:pPr>
      <w:r>
        <w:t xml:space="preserve">Show all </w:t>
      </w:r>
      <w:r w:rsidR="00600610">
        <w:t>databases</w:t>
      </w:r>
      <w:r>
        <w:t xml:space="preserve"> in the system</w:t>
      </w:r>
    </w:p>
    <w:p w14:paraId="4AC40846" w14:textId="77777777" w:rsidR="00967E66" w:rsidRDefault="00967E66" w:rsidP="007855E6">
      <w:pPr>
        <w:pStyle w:val="ListBullet"/>
        <w:numPr>
          <w:ilvl w:val="0"/>
          <w:numId w:val="4"/>
        </w:numPr>
      </w:pPr>
      <w:r>
        <w:t>SHOW DATABASES;</w:t>
      </w:r>
    </w:p>
    <w:p w14:paraId="5D7E3839" w14:textId="77777777" w:rsidR="00967E66" w:rsidRDefault="00967E66" w:rsidP="00967E66">
      <w:pPr>
        <w:pStyle w:val="ListBullet"/>
        <w:numPr>
          <w:ilvl w:val="0"/>
          <w:numId w:val="0"/>
        </w:numPr>
        <w:ind w:left="432" w:hanging="432"/>
      </w:pPr>
      <w:r>
        <w:t>A single instance of MySQL can host multiple databases, this command shows all databases in the current instance of MySQL.</w:t>
      </w:r>
    </w:p>
    <w:p w14:paraId="4E3FD7E5" w14:textId="77777777" w:rsidR="00967E66" w:rsidRDefault="00243236" w:rsidP="00214048">
      <w:pPr>
        <w:pStyle w:val="Heading2"/>
      </w:pPr>
      <w:r>
        <w:t>Creating a database and a simple table</w:t>
      </w:r>
    </w:p>
    <w:p w14:paraId="024A4955" w14:textId="77777777" w:rsidR="00243236" w:rsidRDefault="00243236" w:rsidP="007855E6">
      <w:pPr>
        <w:pStyle w:val="ListBullet"/>
        <w:numPr>
          <w:ilvl w:val="0"/>
          <w:numId w:val="4"/>
        </w:numPr>
      </w:pPr>
      <w:r>
        <w:t>CREATE DATABASE demo;</w:t>
      </w:r>
    </w:p>
    <w:p w14:paraId="76EBECE2" w14:textId="77777777" w:rsidR="00243236" w:rsidRDefault="00243236" w:rsidP="007855E6">
      <w:pPr>
        <w:pStyle w:val="ListBullet"/>
        <w:numPr>
          <w:ilvl w:val="0"/>
          <w:numId w:val="4"/>
        </w:numPr>
      </w:pPr>
      <w:r>
        <w:t>SHOW DATABASES;</w:t>
      </w:r>
    </w:p>
    <w:p w14:paraId="53EBA459" w14:textId="77777777" w:rsidR="00243236" w:rsidRDefault="00243236" w:rsidP="007855E6">
      <w:pPr>
        <w:pStyle w:val="ListBullet"/>
        <w:numPr>
          <w:ilvl w:val="0"/>
          <w:numId w:val="4"/>
        </w:numPr>
      </w:pPr>
      <w:r>
        <w:t>USE demo;</w:t>
      </w:r>
    </w:p>
    <w:p w14:paraId="120CB9AF" w14:textId="77777777" w:rsidR="00600610" w:rsidRDefault="00600610" w:rsidP="007855E6">
      <w:pPr>
        <w:pStyle w:val="ListBullet"/>
        <w:numPr>
          <w:ilvl w:val="0"/>
          <w:numId w:val="4"/>
        </w:numPr>
      </w:pPr>
      <w:r>
        <w:t>CREATE TABLE simple_</w:t>
      </w:r>
      <w:proofErr w:type="gramStart"/>
      <w:r>
        <w:t>table(</w:t>
      </w:r>
      <w:proofErr w:type="gramEnd"/>
      <w:r>
        <w:br/>
        <w:t>id INT PRIMARY KEY,</w:t>
      </w:r>
      <w:r>
        <w:br/>
        <w:t>name VARCHAR(20)</w:t>
      </w:r>
      <w:r>
        <w:br/>
        <w:t>);</w:t>
      </w:r>
      <w:r>
        <w:br/>
      </w:r>
    </w:p>
    <w:p w14:paraId="0D3C2FC4" w14:textId="77777777" w:rsidR="00600610" w:rsidRDefault="00600610" w:rsidP="007855E6">
      <w:pPr>
        <w:pStyle w:val="ListBullet"/>
        <w:numPr>
          <w:ilvl w:val="0"/>
          <w:numId w:val="4"/>
        </w:numPr>
      </w:pPr>
      <w:r>
        <w:t>INSERT INTO simple_table (</w:t>
      </w:r>
      <w:proofErr w:type="spellStart"/>
      <w:proofErr w:type="gramStart"/>
      <w:r>
        <w:t>id,name</w:t>
      </w:r>
      <w:proofErr w:type="spellEnd"/>
      <w:proofErr w:type="gramEnd"/>
      <w:r>
        <w:t>)</w:t>
      </w:r>
      <w:r>
        <w:br/>
        <w:t>VALUES(1,’Bob’);</w:t>
      </w:r>
    </w:p>
    <w:p w14:paraId="590126BA" w14:textId="77777777" w:rsidR="00600610" w:rsidRDefault="00600610" w:rsidP="00600610">
      <w:pPr>
        <w:pStyle w:val="ListBullet"/>
        <w:numPr>
          <w:ilvl w:val="0"/>
          <w:numId w:val="0"/>
        </w:numPr>
        <w:ind w:left="432" w:hanging="432"/>
        <w:rPr>
          <w:i/>
        </w:rPr>
      </w:pPr>
      <w:r>
        <w:rPr>
          <w:i/>
        </w:rPr>
        <w:t>The Insert command maps a value to each column specified</w:t>
      </w:r>
    </w:p>
    <w:p w14:paraId="1C379413" w14:textId="77777777" w:rsidR="00600610" w:rsidRDefault="00600610" w:rsidP="00600610">
      <w:pPr>
        <w:pStyle w:val="ListBullet"/>
        <w:numPr>
          <w:ilvl w:val="0"/>
          <w:numId w:val="0"/>
        </w:numPr>
        <w:ind w:left="432" w:hanging="432"/>
      </w:pPr>
      <w:r>
        <w:t>Select the entire contents of the table with the following statement</w:t>
      </w:r>
    </w:p>
    <w:p w14:paraId="1B3862F6" w14:textId="77777777" w:rsidR="00600610" w:rsidRDefault="00600610" w:rsidP="007855E6">
      <w:pPr>
        <w:pStyle w:val="ListBullet"/>
        <w:numPr>
          <w:ilvl w:val="0"/>
          <w:numId w:val="5"/>
        </w:numPr>
      </w:pPr>
      <w:r>
        <w:t>SELECT * FROM simple_table;</w:t>
      </w:r>
    </w:p>
    <w:p w14:paraId="5D394AD6" w14:textId="2D5B1E8C" w:rsidR="00600610" w:rsidRDefault="00600610" w:rsidP="00600610">
      <w:pPr>
        <w:pStyle w:val="ListBullet"/>
        <w:numPr>
          <w:ilvl w:val="0"/>
          <w:numId w:val="0"/>
        </w:numPr>
        <w:ind w:left="432" w:hanging="432"/>
        <w:rPr>
          <w:i/>
        </w:rPr>
      </w:pPr>
      <w:r>
        <w:rPr>
          <w:i/>
        </w:rPr>
        <w:t>The * means all columns, e.g. Name and id in this case</w:t>
      </w:r>
    </w:p>
    <w:p w14:paraId="1BAFAAF7" w14:textId="6E1F2C87" w:rsidR="00D64FC0" w:rsidRDefault="00D64FC0" w:rsidP="00600610">
      <w:pPr>
        <w:pStyle w:val="ListBullet"/>
        <w:numPr>
          <w:ilvl w:val="0"/>
          <w:numId w:val="0"/>
        </w:numPr>
        <w:ind w:left="432" w:hanging="432"/>
        <w:rPr>
          <w:i/>
        </w:rPr>
      </w:pPr>
    </w:p>
    <w:p w14:paraId="3CFC1D3F" w14:textId="2EFACA70" w:rsidR="00213470" w:rsidRDefault="00213470" w:rsidP="00600610">
      <w:pPr>
        <w:pStyle w:val="ListBullet"/>
        <w:numPr>
          <w:ilvl w:val="0"/>
          <w:numId w:val="0"/>
        </w:numPr>
        <w:ind w:left="432" w:hanging="432"/>
        <w:rPr>
          <w:i/>
        </w:rPr>
      </w:pPr>
    </w:p>
    <w:p w14:paraId="1FF227CE" w14:textId="5022602B" w:rsidR="00213470" w:rsidRDefault="00213470" w:rsidP="00214048">
      <w:pPr>
        <w:pStyle w:val="Heading2"/>
      </w:pPr>
      <w:r>
        <w:t>Updating/editing a row within a table</w:t>
      </w:r>
    </w:p>
    <w:p w14:paraId="6B656EDF" w14:textId="443565AD" w:rsidR="00213470" w:rsidRDefault="00213470" w:rsidP="007855E6">
      <w:pPr>
        <w:pStyle w:val="ListBullet"/>
        <w:numPr>
          <w:ilvl w:val="0"/>
          <w:numId w:val="5"/>
        </w:numPr>
      </w:pPr>
      <w:r>
        <w:t>Update simple_table</w:t>
      </w:r>
    </w:p>
    <w:p w14:paraId="4F8A89E5" w14:textId="3DE81A6E" w:rsidR="00213470" w:rsidRDefault="00213470" w:rsidP="007855E6">
      <w:pPr>
        <w:pStyle w:val="ListBullet"/>
        <w:numPr>
          <w:ilvl w:val="0"/>
          <w:numId w:val="5"/>
        </w:numPr>
      </w:pPr>
      <w:r>
        <w:t>SET name = ‘Pete’</w:t>
      </w:r>
    </w:p>
    <w:p w14:paraId="0C4AC182" w14:textId="6B5CB233" w:rsidR="00213470" w:rsidRDefault="00213470" w:rsidP="007855E6">
      <w:pPr>
        <w:pStyle w:val="ListBullet"/>
        <w:numPr>
          <w:ilvl w:val="0"/>
          <w:numId w:val="5"/>
        </w:numPr>
      </w:pPr>
      <w:r>
        <w:t>Where id=1;</w:t>
      </w:r>
    </w:p>
    <w:p w14:paraId="5E2D49B5" w14:textId="70EB3CF1" w:rsidR="00213470" w:rsidRDefault="00213470" w:rsidP="00214048">
      <w:pPr>
        <w:pStyle w:val="Heading2"/>
      </w:pPr>
      <w:r>
        <w:t>Deleting a row within a table</w:t>
      </w:r>
    </w:p>
    <w:p w14:paraId="0B8DE663" w14:textId="25CAB6AE" w:rsidR="00213470" w:rsidRPr="00213470" w:rsidRDefault="00213470" w:rsidP="007855E6">
      <w:pPr>
        <w:pStyle w:val="ListBullet"/>
        <w:numPr>
          <w:ilvl w:val="0"/>
          <w:numId w:val="6"/>
        </w:numPr>
        <w:rPr>
          <w:b/>
        </w:rPr>
      </w:pPr>
      <w:r>
        <w:t>Delete From simple_table</w:t>
      </w:r>
    </w:p>
    <w:p w14:paraId="6CCF09D9" w14:textId="0E3ED2D1" w:rsidR="00213470" w:rsidRPr="00213470" w:rsidRDefault="00213470" w:rsidP="007855E6">
      <w:pPr>
        <w:pStyle w:val="ListBullet"/>
        <w:numPr>
          <w:ilvl w:val="0"/>
          <w:numId w:val="6"/>
        </w:numPr>
        <w:rPr>
          <w:b/>
        </w:rPr>
      </w:pPr>
      <w:r>
        <w:t>Where id = 1;</w:t>
      </w:r>
    </w:p>
    <w:p w14:paraId="1B2A56D3" w14:textId="42519E4A" w:rsidR="00213470" w:rsidRDefault="00213470" w:rsidP="00213470">
      <w:pPr>
        <w:pStyle w:val="ListBullet"/>
        <w:numPr>
          <w:ilvl w:val="0"/>
          <w:numId w:val="0"/>
        </w:numPr>
        <w:ind w:left="432" w:hanging="432"/>
      </w:pPr>
    </w:p>
    <w:p w14:paraId="50325B38" w14:textId="649A6BF2" w:rsidR="00213470" w:rsidRDefault="00213470" w:rsidP="00214048">
      <w:pPr>
        <w:pStyle w:val="Heading2"/>
      </w:pPr>
      <w:r>
        <w:t xml:space="preserve">Creating and writing scripts </w:t>
      </w:r>
    </w:p>
    <w:p w14:paraId="132C1B7A" w14:textId="3D406E84" w:rsidR="00213470" w:rsidRDefault="00213470" w:rsidP="00213470">
      <w:pPr>
        <w:pStyle w:val="ListBullet"/>
        <w:numPr>
          <w:ilvl w:val="0"/>
          <w:numId w:val="0"/>
        </w:numPr>
        <w:ind w:left="432" w:hanging="432"/>
      </w:pPr>
      <w:r>
        <w:t>SQL scripts are incredibly powerful as it allows configurations to be easily recreated on multiple machines without the need to actually transfer any data, only the code itself used to create the database.</w:t>
      </w:r>
    </w:p>
    <w:p w14:paraId="6BDC897A" w14:textId="595AAE12" w:rsidR="00213470" w:rsidRDefault="00213470" w:rsidP="00214048">
      <w:pPr>
        <w:pStyle w:val="Heading3"/>
      </w:pPr>
      <w:r>
        <w:t>Creating and importing from a script</w:t>
      </w:r>
    </w:p>
    <w:p w14:paraId="2B718A4F" w14:textId="66056ED6" w:rsidR="00213470" w:rsidRDefault="00213470" w:rsidP="00213470">
      <w:pPr>
        <w:pStyle w:val="ListBullet"/>
        <w:numPr>
          <w:ilvl w:val="0"/>
          <w:numId w:val="0"/>
        </w:numPr>
        <w:ind w:left="432" w:hanging="432"/>
        <w:rPr>
          <w:i/>
        </w:rPr>
      </w:pPr>
      <w:r>
        <w:rPr>
          <w:i/>
        </w:rPr>
        <w:t>To be written in a text editor</w:t>
      </w:r>
    </w:p>
    <w:p w14:paraId="7979E540" w14:textId="545CBC76" w:rsidR="00213470" w:rsidRDefault="00213470" w:rsidP="00213470">
      <w:pPr>
        <w:pStyle w:val="ListBullet"/>
        <w:numPr>
          <w:ilvl w:val="0"/>
          <w:numId w:val="0"/>
        </w:numPr>
        <w:ind w:left="432" w:hanging="432"/>
        <w:rPr>
          <w:i/>
        </w:rPr>
      </w:pPr>
    </w:p>
    <w:p w14:paraId="04B6F095" w14:textId="034109C0" w:rsidR="00213470" w:rsidRDefault="00213470" w:rsidP="007855E6">
      <w:pPr>
        <w:pStyle w:val="ListBullet"/>
        <w:numPr>
          <w:ilvl w:val="0"/>
          <w:numId w:val="7"/>
        </w:numPr>
        <w:rPr>
          <w:i/>
        </w:rPr>
      </w:pPr>
      <w:r>
        <w:rPr>
          <w:i/>
        </w:rPr>
        <w:t>/* Test script */</w:t>
      </w:r>
    </w:p>
    <w:p w14:paraId="711FB156" w14:textId="317A1A82" w:rsidR="00213470" w:rsidRDefault="00213470" w:rsidP="007855E6">
      <w:pPr>
        <w:pStyle w:val="ListBullet"/>
        <w:numPr>
          <w:ilvl w:val="0"/>
          <w:numId w:val="7"/>
        </w:numPr>
        <w:rPr>
          <w:i/>
        </w:rPr>
      </w:pPr>
      <w:r>
        <w:rPr>
          <w:i/>
        </w:rPr>
        <w:t xml:space="preserve">Create Database </w:t>
      </w:r>
      <w:proofErr w:type="spellStart"/>
      <w:r>
        <w:rPr>
          <w:i/>
        </w:rPr>
        <w:t>test_from_script</w:t>
      </w:r>
      <w:proofErr w:type="spellEnd"/>
      <w:r>
        <w:rPr>
          <w:i/>
        </w:rPr>
        <w:t>;</w:t>
      </w:r>
    </w:p>
    <w:p w14:paraId="3457AC18" w14:textId="4DF8C073" w:rsidR="00213470" w:rsidRDefault="00213470" w:rsidP="007855E6">
      <w:pPr>
        <w:pStyle w:val="ListBullet"/>
        <w:numPr>
          <w:ilvl w:val="0"/>
          <w:numId w:val="7"/>
        </w:numPr>
        <w:rPr>
          <w:i/>
        </w:rPr>
      </w:pPr>
      <w:r>
        <w:rPr>
          <w:i/>
        </w:rPr>
        <w:t xml:space="preserve">Use </w:t>
      </w:r>
      <w:proofErr w:type="spellStart"/>
      <w:r>
        <w:rPr>
          <w:i/>
        </w:rPr>
        <w:t>test_from_script</w:t>
      </w:r>
      <w:proofErr w:type="spellEnd"/>
    </w:p>
    <w:p w14:paraId="5AFBDD8F" w14:textId="6041CEB3" w:rsidR="00213470" w:rsidRDefault="00213470" w:rsidP="007855E6">
      <w:pPr>
        <w:pStyle w:val="ListBullet"/>
        <w:numPr>
          <w:ilvl w:val="0"/>
          <w:numId w:val="7"/>
        </w:numPr>
        <w:rPr>
          <w:i/>
        </w:rPr>
      </w:pPr>
      <w:r>
        <w:rPr>
          <w:i/>
        </w:rPr>
        <w:t xml:space="preserve">Create table </w:t>
      </w:r>
      <w:proofErr w:type="spellStart"/>
      <w:r>
        <w:rPr>
          <w:i/>
        </w:rPr>
        <w:t>test_</w:t>
      </w:r>
      <w:proofErr w:type="gramStart"/>
      <w:r>
        <w:rPr>
          <w:i/>
        </w:rPr>
        <w:t>table</w:t>
      </w:r>
      <w:proofErr w:type="spellEnd"/>
      <w:r>
        <w:rPr>
          <w:i/>
        </w:rPr>
        <w:t>(</w:t>
      </w:r>
      <w:proofErr w:type="gramEnd"/>
      <w:r>
        <w:rPr>
          <w:i/>
        </w:rPr>
        <w:t xml:space="preserve">I </w:t>
      </w:r>
      <w:proofErr w:type="spellStart"/>
      <w:r>
        <w:rPr>
          <w:i/>
        </w:rPr>
        <w:t>int</w:t>
      </w:r>
      <w:proofErr w:type="spellEnd"/>
      <w:r>
        <w:rPr>
          <w:i/>
        </w:rPr>
        <w:t>, v varchar(20);</w:t>
      </w:r>
    </w:p>
    <w:p w14:paraId="57A3A0E9" w14:textId="2CE28021" w:rsidR="00213470" w:rsidRDefault="00213470" w:rsidP="007855E6">
      <w:pPr>
        <w:pStyle w:val="ListBullet"/>
        <w:numPr>
          <w:ilvl w:val="0"/>
          <w:numId w:val="7"/>
        </w:numPr>
        <w:rPr>
          <w:i/>
        </w:rPr>
      </w:pPr>
      <w:r>
        <w:rPr>
          <w:i/>
        </w:rPr>
        <w:t xml:space="preserve">Insert into </w:t>
      </w:r>
      <w:proofErr w:type="spellStart"/>
      <w:r>
        <w:rPr>
          <w:i/>
        </w:rPr>
        <w:t>test_table</w:t>
      </w:r>
      <w:proofErr w:type="spellEnd"/>
      <w:r>
        <w:rPr>
          <w:i/>
        </w:rPr>
        <w:t xml:space="preserve"> values(1,’hello’</w:t>
      </w:r>
      <w:proofErr w:type="gramStart"/>
      <w:r>
        <w:rPr>
          <w:i/>
        </w:rPr>
        <w:t>),(</w:t>
      </w:r>
      <w:proofErr w:type="gramEnd"/>
      <w:r>
        <w:rPr>
          <w:i/>
        </w:rPr>
        <w:t>2,’world’);</w:t>
      </w:r>
    </w:p>
    <w:p w14:paraId="085A490F" w14:textId="4300DC62" w:rsidR="00213470" w:rsidRDefault="00213470" w:rsidP="00213470">
      <w:pPr>
        <w:pStyle w:val="ListBullet"/>
        <w:numPr>
          <w:ilvl w:val="0"/>
          <w:numId w:val="0"/>
        </w:numPr>
        <w:ind w:left="432" w:hanging="432"/>
        <w:rPr>
          <w:i/>
        </w:rPr>
      </w:pPr>
      <w:r>
        <w:rPr>
          <w:i/>
        </w:rPr>
        <w:t xml:space="preserve">In the </w:t>
      </w:r>
      <w:proofErr w:type="spellStart"/>
      <w:r>
        <w:rPr>
          <w:i/>
        </w:rPr>
        <w:t>mysql</w:t>
      </w:r>
      <w:proofErr w:type="spellEnd"/>
      <w:r>
        <w:rPr>
          <w:i/>
        </w:rPr>
        <w:t xml:space="preserve"> client, execute the following</w:t>
      </w:r>
    </w:p>
    <w:p w14:paraId="13138301" w14:textId="1973F397" w:rsidR="00213470" w:rsidRDefault="00213470" w:rsidP="007855E6">
      <w:pPr>
        <w:pStyle w:val="ListBullet"/>
        <w:numPr>
          <w:ilvl w:val="0"/>
          <w:numId w:val="8"/>
        </w:numPr>
      </w:pPr>
      <w:r>
        <w:t xml:space="preserve">Source </w:t>
      </w:r>
      <w:proofErr w:type="spellStart"/>
      <w:r>
        <w:t>testscript.sql</w:t>
      </w:r>
      <w:proofErr w:type="spellEnd"/>
    </w:p>
    <w:p w14:paraId="1054A5C0" w14:textId="065BC383" w:rsidR="00213470" w:rsidRDefault="00213470" w:rsidP="00213470">
      <w:pPr>
        <w:pStyle w:val="ListBullet"/>
        <w:numPr>
          <w:ilvl w:val="0"/>
          <w:numId w:val="0"/>
        </w:numPr>
        <w:ind w:left="432" w:hanging="432"/>
      </w:pPr>
      <w:r>
        <w:lastRenderedPageBreak/>
        <w:t xml:space="preserve">Source command executes all statements in the file identified by </w:t>
      </w:r>
      <w:proofErr w:type="spellStart"/>
      <w:proofErr w:type="gramStart"/>
      <w:r>
        <w:t>it’s</w:t>
      </w:r>
      <w:proofErr w:type="spellEnd"/>
      <w:proofErr w:type="gramEnd"/>
      <w:r>
        <w:t xml:space="preserve"> parameter </w:t>
      </w:r>
    </w:p>
    <w:p w14:paraId="09683A75" w14:textId="5D2B8C23" w:rsidR="00213470" w:rsidRDefault="00213470" w:rsidP="00213470">
      <w:pPr>
        <w:pStyle w:val="ListBullet"/>
        <w:numPr>
          <w:ilvl w:val="0"/>
          <w:numId w:val="0"/>
        </w:numPr>
        <w:ind w:left="432" w:hanging="432"/>
        <w:rPr>
          <w:i/>
        </w:rPr>
      </w:pPr>
      <w:r>
        <w:rPr>
          <w:i/>
        </w:rPr>
        <w:t>Note: error “2” signifies file/path not found when source is called.</w:t>
      </w:r>
    </w:p>
    <w:p w14:paraId="6D783D9A" w14:textId="3F8FB9E8" w:rsidR="00213470" w:rsidRDefault="00213470" w:rsidP="00214048">
      <w:pPr>
        <w:pStyle w:val="Heading3"/>
      </w:pPr>
      <w:r>
        <w:t xml:space="preserve">Efficient database import </w:t>
      </w:r>
      <w:r w:rsidR="00214048">
        <w:t>script</w:t>
      </w:r>
    </w:p>
    <w:p w14:paraId="07DBE242" w14:textId="6B7C022B" w:rsidR="00214048" w:rsidRPr="00214048" w:rsidRDefault="00214048" w:rsidP="007855E6">
      <w:pPr>
        <w:pStyle w:val="ListBullet"/>
        <w:numPr>
          <w:ilvl w:val="0"/>
          <w:numId w:val="8"/>
        </w:numPr>
        <w:rPr>
          <w:b/>
        </w:rPr>
      </w:pPr>
      <w:r>
        <w:t>Create database world;</w:t>
      </w:r>
    </w:p>
    <w:p w14:paraId="2E00BF83" w14:textId="526971F4" w:rsidR="00214048" w:rsidRDefault="00214048" w:rsidP="007855E6">
      <w:pPr>
        <w:pStyle w:val="ListBullet"/>
        <w:numPr>
          <w:ilvl w:val="0"/>
          <w:numId w:val="8"/>
        </w:numPr>
        <w:rPr>
          <w:b/>
        </w:rPr>
      </w:pPr>
      <w:r>
        <w:t>Use world</w:t>
      </w:r>
      <w:r>
        <w:rPr>
          <w:b/>
        </w:rPr>
        <w:t>;</w:t>
      </w:r>
    </w:p>
    <w:p w14:paraId="324582CC" w14:textId="12482E0C" w:rsidR="00214048" w:rsidRPr="00214048" w:rsidRDefault="00214048" w:rsidP="007855E6">
      <w:pPr>
        <w:pStyle w:val="ListBullet"/>
        <w:numPr>
          <w:ilvl w:val="0"/>
          <w:numId w:val="8"/>
        </w:numPr>
        <w:rPr>
          <w:b/>
        </w:rPr>
      </w:pPr>
      <w:r>
        <w:t xml:space="preserve">set </w:t>
      </w:r>
      <w:proofErr w:type="spellStart"/>
      <w:r>
        <w:t>autocommit</w:t>
      </w:r>
      <w:proofErr w:type="spellEnd"/>
      <w:r>
        <w:t>=0;</w:t>
      </w:r>
    </w:p>
    <w:p w14:paraId="761B456B" w14:textId="56DAA6A7" w:rsidR="00214048" w:rsidRPr="00214048" w:rsidRDefault="00214048" w:rsidP="007855E6">
      <w:pPr>
        <w:pStyle w:val="ListBullet"/>
        <w:numPr>
          <w:ilvl w:val="0"/>
          <w:numId w:val="8"/>
        </w:numPr>
        <w:rPr>
          <w:b/>
        </w:rPr>
      </w:pPr>
      <w:r>
        <w:t xml:space="preserve">source </w:t>
      </w:r>
      <w:proofErr w:type="spellStart"/>
      <w:r>
        <w:t>xyz</w:t>
      </w:r>
      <w:proofErr w:type="spellEnd"/>
      <w:r>
        <w:t>/</w:t>
      </w:r>
      <w:proofErr w:type="spellStart"/>
      <w:r>
        <w:t>xyz.sql</w:t>
      </w:r>
      <w:proofErr w:type="spellEnd"/>
    </w:p>
    <w:p w14:paraId="1D382658" w14:textId="546E068E" w:rsidR="00214048" w:rsidRPr="00214048" w:rsidRDefault="00214048" w:rsidP="007855E6">
      <w:pPr>
        <w:pStyle w:val="ListBullet"/>
        <w:numPr>
          <w:ilvl w:val="0"/>
          <w:numId w:val="8"/>
        </w:numPr>
        <w:rPr>
          <w:b/>
        </w:rPr>
      </w:pPr>
      <w:r>
        <w:t xml:space="preserve">source </w:t>
      </w:r>
      <w:proofErr w:type="spellStart"/>
      <w:r>
        <w:t>abc</w:t>
      </w:r>
      <w:proofErr w:type="spellEnd"/>
      <w:r>
        <w:t>/123.sq;</w:t>
      </w:r>
    </w:p>
    <w:p w14:paraId="1BFE4C35" w14:textId="02991268" w:rsidR="00214048" w:rsidRPr="00214048" w:rsidRDefault="00214048" w:rsidP="007855E6">
      <w:pPr>
        <w:pStyle w:val="ListBullet"/>
        <w:numPr>
          <w:ilvl w:val="0"/>
          <w:numId w:val="8"/>
        </w:numPr>
        <w:rPr>
          <w:b/>
        </w:rPr>
      </w:pPr>
      <w:r>
        <w:t xml:space="preserve">set </w:t>
      </w:r>
      <w:proofErr w:type="spellStart"/>
      <w:r>
        <w:t>autocommit</w:t>
      </w:r>
      <w:proofErr w:type="spellEnd"/>
      <w:r>
        <w:t>=1;</w:t>
      </w:r>
    </w:p>
    <w:p w14:paraId="16089EF2" w14:textId="44D64B9F" w:rsidR="00214048" w:rsidRPr="00214048" w:rsidRDefault="00214048" w:rsidP="00214048">
      <w:pPr>
        <w:pStyle w:val="ListBullet"/>
        <w:numPr>
          <w:ilvl w:val="0"/>
          <w:numId w:val="0"/>
        </w:numPr>
        <w:ind w:left="432"/>
      </w:pPr>
      <w:r>
        <w:t xml:space="preserve">The auto commit variables </w:t>
      </w:r>
      <w:proofErr w:type="gramStart"/>
      <w:r>
        <w:t>specifies</w:t>
      </w:r>
      <w:proofErr w:type="gramEnd"/>
      <w:r>
        <w:t xml:space="preserve"> whether each statement is treated as a single transaction. Disabling it allows an entire sequence of statements to be processed as one transaction which speeds up the script execution.</w:t>
      </w:r>
    </w:p>
    <w:p w14:paraId="2EF0CE29" w14:textId="77777777" w:rsidR="00214048" w:rsidRDefault="00214048" w:rsidP="00600610">
      <w:pPr>
        <w:pStyle w:val="ListBullet"/>
        <w:numPr>
          <w:ilvl w:val="0"/>
          <w:numId w:val="0"/>
        </w:numPr>
        <w:ind w:left="432" w:hanging="432"/>
        <w:rPr>
          <w:b/>
        </w:rPr>
      </w:pPr>
    </w:p>
    <w:p w14:paraId="246E6D61" w14:textId="6B234629" w:rsidR="00D64FC0" w:rsidRDefault="00214048" w:rsidP="00214048">
      <w:pPr>
        <w:pStyle w:val="Heading2"/>
      </w:pPr>
      <w:r>
        <w:t>Viewing Metadata</w:t>
      </w:r>
    </w:p>
    <w:p w14:paraId="29C6B9F0" w14:textId="1B08DC63" w:rsidR="00214048" w:rsidRDefault="00214048" w:rsidP="00214048">
      <w:pPr>
        <w:pStyle w:val="ListBullet"/>
        <w:numPr>
          <w:ilvl w:val="0"/>
          <w:numId w:val="0"/>
        </w:numPr>
      </w:pPr>
      <w:r>
        <w:t>Using the show command to display metadata for tables and other objects like indexes.</w:t>
      </w:r>
    </w:p>
    <w:p w14:paraId="3DFB89D2" w14:textId="5576D3EC" w:rsidR="00214048" w:rsidRDefault="00214048" w:rsidP="00214048">
      <w:pPr>
        <w:pStyle w:val="Heading2"/>
      </w:pPr>
      <w:r>
        <w:t>Display all tables</w:t>
      </w:r>
    </w:p>
    <w:p w14:paraId="4AACF4FA" w14:textId="4AACEBD4" w:rsidR="00214048" w:rsidRDefault="00214048" w:rsidP="007855E6">
      <w:pPr>
        <w:pStyle w:val="ListParagraph"/>
        <w:numPr>
          <w:ilvl w:val="0"/>
          <w:numId w:val="9"/>
        </w:numPr>
      </w:pPr>
      <w:r>
        <w:t>Show databases;</w:t>
      </w:r>
    </w:p>
    <w:p w14:paraId="66E00532" w14:textId="24DF5502" w:rsidR="00214048" w:rsidRDefault="00214048" w:rsidP="007855E6">
      <w:pPr>
        <w:pStyle w:val="ListParagraph"/>
        <w:numPr>
          <w:ilvl w:val="0"/>
          <w:numId w:val="9"/>
        </w:numPr>
      </w:pPr>
      <w:r>
        <w:t>Use world;</w:t>
      </w:r>
    </w:p>
    <w:p w14:paraId="26CCEC72" w14:textId="650AFE77" w:rsidR="00214048" w:rsidRDefault="00214048" w:rsidP="007855E6">
      <w:pPr>
        <w:pStyle w:val="ListParagraph"/>
        <w:numPr>
          <w:ilvl w:val="0"/>
          <w:numId w:val="9"/>
        </w:numPr>
      </w:pPr>
      <w:r>
        <w:t>Show tables;</w:t>
      </w:r>
    </w:p>
    <w:p w14:paraId="71D116EF" w14:textId="1A9F0ED7" w:rsidR="00214048" w:rsidRDefault="00214048" w:rsidP="00214048">
      <w:pPr>
        <w:rPr>
          <w:i/>
        </w:rPr>
      </w:pPr>
      <w:r>
        <w:rPr>
          <w:i/>
        </w:rPr>
        <w:t>Alternatively, to see a more specific list, use</w:t>
      </w:r>
    </w:p>
    <w:p w14:paraId="63091A4E" w14:textId="6C0B2454" w:rsidR="00214048" w:rsidRPr="00214048" w:rsidRDefault="00214048" w:rsidP="007855E6">
      <w:pPr>
        <w:pStyle w:val="ListParagraph"/>
        <w:numPr>
          <w:ilvl w:val="0"/>
          <w:numId w:val="10"/>
        </w:numPr>
        <w:rPr>
          <w:i/>
        </w:rPr>
      </w:pPr>
      <w:r>
        <w:t>Show full tables;</w:t>
      </w:r>
    </w:p>
    <w:p w14:paraId="027DA421" w14:textId="442E97EE" w:rsidR="00214048" w:rsidRDefault="00214048" w:rsidP="00214048">
      <w:pPr>
        <w:rPr>
          <w:i/>
        </w:rPr>
      </w:pPr>
    </w:p>
    <w:p w14:paraId="4A874B72" w14:textId="238337C7" w:rsidR="00214048" w:rsidRDefault="00214048" w:rsidP="00214048">
      <w:pPr>
        <w:rPr>
          <w:i/>
        </w:rPr>
      </w:pPr>
      <w:r>
        <w:rPr>
          <w:i/>
        </w:rPr>
        <w:lastRenderedPageBreak/>
        <w:t>To see even more in-depth information use</w:t>
      </w:r>
    </w:p>
    <w:p w14:paraId="7BFF8137" w14:textId="5FAA4EA7" w:rsidR="00214048" w:rsidRPr="00214048" w:rsidRDefault="00214048" w:rsidP="007855E6">
      <w:pPr>
        <w:pStyle w:val="ListParagraph"/>
        <w:numPr>
          <w:ilvl w:val="0"/>
          <w:numId w:val="10"/>
        </w:numPr>
        <w:rPr>
          <w:i/>
        </w:rPr>
      </w:pPr>
      <w:r>
        <w:t>Show tables status\G</w:t>
      </w:r>
    </w:p>
    <w:p w14:paraId="23984C03" w14:textId="6B7DD693" w:rsidR="00214048" w:rsidRDefault="00214048" w:rsidP="00214048">
      <w:r>
        <w:t>This command shows the storage engine, along with estimated row length and data size used and other useful information about each table</w:t>
      </w:r>
    </w:p>
    <w:p w14:paraId="559DC767" w14:textId="4026006E" w:rsidR="00214048" w:rsidRPr="00214048" w:rsidRDefault="00214048" w:rsidP="00214048">
      <w:pPr>
        <w:rPr>
          <w:i/>
        </w:rPr>
      </w:pPr>
      <w:r>
        <w:rPr>
          <w:i/>
        </w:rPr>
        <w:t>The \G terminator is similar to semicolon but presents columns vertically, if you try this statement with a semicolon instead of \G you will see that the output is easier to read with vertical output.</w:t>
      </w:r>
    </w:p>
    <w:p w14:paraId="52A9F510" w14:textId="10863BD0" w:rsidR="00F96765" w:rsidRDefault="00F96765" w:rsidP="00F96765">
      <w:pPr>
        <w:pStyle w:val="Heading2"/>
      </w:pPr>
      <w:r>
        <w:t>The Describe command</w:t>
      </w:r>
    </w:p>
    <w:p w14:paraId="49C46593" w14:textId="689A8F35" w:rsidR="00F96765" w:rsidRDefault="00F96765" w:rsidP="007855E6">
      <w:pPr>
        <w:pStyle w:val="ListParagraph"/>
        <w:numPr>
          <w:ilvl w:val="0"/>
          <w:numId w:val="10"/>
        </w:numPr>
      </w:pPr>
      <w:r>
        <w:t xml:space="preserve">“Describe </w:t>
      </w:r>
      <w:proofErr w:type="spellStart"/>
      <w:proofErr w:type="gramStart"/>
      <w:r>
        <w:t>world.city</w:t>
      </w:r>
      <w:proofErr w:type="spellEnd"/>
      <w:proofErr w:type="gramEnd"/>
      <w:r>
        <w:t>”</w:t>
      </w:r>
    </w:p>
    <w:p w14:paraId="0C74C2E4" w14:textId="7385E6F5" w:rsidR="00F96765" w:rsidRDefault="00F96765" w:rsidP="00F96765">
      <w:r>
        <w:t>The most common command used to view table metadata is DESC, which is a shortened form of DESCRIBE, DESCRIBE is a synonym for SHOW CIOLUMNS FROM. These commands show the columns defined in a table, along with their data types, index information and other metadata</w:t>
      </w:r>
    </w:p>
    <w:p w14:paraId="7B8CAEC4" w14:textId="3F3F763D" w:rsidR="00F96765" w:rsidRPr="00F96765" w:rsidRDefault="00F96765" w:rsidP="00F96765">
      <w:r>
        <w:t>The output of a DESCRIBE command is in itself in the form of a table</w:t>
      </w:r>
    </w:p>
    <w:p w14:paraId="1E18BF94" w14:textId="175779EE" w:rsidR="00F96765" w:rsidRDefault="00F96765" w:rsidP="00F96765">
      <w:pPr>
        <w:pStyle w:val="ListBullet"/>
        <w:numPr>
          <w:ilvl w:val="0"/>
          <w:numId w:val="0"/>
        </w:numPr>
        <w:ind w:left="432"/>
      </w:pPr>
      <w:r>
        <w:t xml:space="preserve">The output contains the following columns </w:t>
      </w:r>
    </w:p>
    <w:p w14:paraId="11ED58A2" w14:textId="73AFCD8E" w:rsidR="00F96765" w:rsidRDefault="00F96765" w:rsidP="007855E6">
      <w:pPr>
        <w:pStyle w:val="ListBullet"/>
        <w:numPr>
          <w:ilvl w:val="0"/>
          <w:numId w:val="10"/>
        </w:numPr>
      </w:pPr>
      <w:r>
        <w:rPr>
          <w:b/>
        </w:rPr>
        <w:t>Field</w:t>
      </w:r>
      <w:r>
        <w:t xml:space="preserve"> The column name of the table being described</w:t>
      </w:r>
    </w:p>
    <w:p w14:paraId="6C7633CD" w14:textId="5F9803A7" w:rsidR="00F96765" w:rsidRDefault="00F96765" w:rsidP="007855E6">
      <w:pPr>
        <w:pStyle w:val="ListBullet"/>
        <w:numPr>
          <w:ilvl w:val="0"/>
          <w:numId w:val="10"/>
        </w:numPr>
      </w:pPr>
      <w:r>
        <w:rPr>
          <w:b/>
        </w:rPr>
        <w:t>Type</w:t>
      </w:r>
      <w:r>
        <w:t xml:space="preserve"> The data type of the column</w:t>
      </w:r>
    </w:p>
    <w:p w14:paraId="65D11447" w14:textId="42F6597F" w:rsidR="00F96765" w:rsidRDefault="00F96765" w:rsidP="007855E6">
      <w:pPr>
        <w:pStyle w:val="ListBullet"/>
        <w:numPr>
          <w:ilvl w:val="0"/>
          <w:numId w:val="10"/>
        </w:numPr>
      </w:pPr>
      <w:r>
        <w:rPr>
          <w:b/>
        </w:rPr>
        <w:t>Null</w:t>
      </w:r>
      <w:r>
        <w:t xml:space="preserve"> Whether the column allows Null values</w:t>
      </w:r>
    </w:p>
    <w:p w14:paraId="7FD42FC7" w14:textId="44EB2C69" w:rsidR="00F96765" w:rsidRDefault="00F96765" w:rsidP="007855E6">
      <w:pPr>
        <w:pStyle w:val="ListBullet"/>
        <w:numPr>
          <w:ilvl w:val="0"/>
          <w:numId w:val="10"/>
        </w:numPr>
      </w:pPr>
      <w:r>
        <w:rPr>
          <w:b/>
        </w:rPr>
        <w:t>Key</w:t>
      </w:r>
      <w:r>
        <w:t xml:space="preserve"> Type of index the column participates in, if any</w:t>
      </w:r>
    </w:p>
    <w:p w14:paraId="0D138DA4" w14:textId="61A9A06E" w:rsidR="00F96765" w:rsidRDefault="00F96765" w:rsidP="007855E6">
      <w:pPr>
        <w:pStyle w:val="ListBullet"/>
        <w:numPr>
          <w:ilvl w:val="0"/>
          <w:numId w:val="10"/>
        </w:numPr>
      </w:pPr>
      <w:r>
        <w:rPr>
          <w:b/>
        </w:rPr>
        <w:t xml:space="preserve">Default </w:t>
      </w:r>
      <w:r>
        <w:t>The default value of the column</w:t>
      </w:r>
    </w:p>
    <w:p w14:paraId="437C75BA" w14:textId="1C159FE2" w:rsidR="00F96765" w:rsidRDefault="00F96765" w:rsidP="007855E6">
      <w:pPr>
        <w:pStyle w:val="ListBullet"/>
        <w:numPr>
          <w:ilvl w:val="0"/>
          <w:numId w:val="10"/>
        </w:numPr>
      </w:pPr>
      <w:r>
        <w:rPr>
          <w:b/>
        </w:rPr>
        <w:t xml:space="preserve">Extra </w:t>
      </w:r>
      <w:r>
        <w:t>Additional information including whether the column is auto-incrementing or an auto-updating timestamp.</w:t>
      </w:r>
    </w:p>
    <w:p w14:paraId="04A36D02" w14:textId="745D3899" w:rsidR="00F96765" w:rsidRDefault="00F96765" w:rsidP="007855E6">
      <w:pPr>
        <w:pStyle w:val="ListBullet"/>
        <w:numPr>
          <w:ilvl w:val="0"/>
          <w:numId w:val="10"/>
        </w:numPr>
      </w:pPr>
      <w:r>
        <w:rPr>
          <w:b/>
        </w:rPr>
        <w:t xml:space="preserve">Collation </w:t>
      </w:r>
      <w:r>
        <w:t>The collation used for character string columns</w:t>
      </w:r>
    </w:p>
    <w:p w14:paraId="375130CE" w14:textId="5C3EBABB" w:rsidR="00F96765" w:rsidRDefault="00F96765" w:rsidP="007855E6">
      <w:pPr>
        <w:pStyle w:val="ListBullet"/>
        <w:numPr>
          <w:ilvl w:val="0"/>
          <w:numId w:val="10"/>
        </w:numPr>
      </w:pPr>
      <w:r>
        <w:rPr>
          <w:b/>
        </w:rPr>
        <w:t xml:space="preserve">Privileges </w:t>
      </w:r>
      <w:proofErr w:type="spellStart"/>
      <w:r>
        <w:t>Privileges</w:t>
      </w:r>
      <w:proofErr w:type="spellEnd"/>
      <w:r>
        <w:t xml:space="preserve"> that the user executing the show command has for the column </w:t>
      </w:r>
    </w:p>
    <w:p w14:paraId="6D8E7777" w14:textId="66A2D9B1" w:rsidR="00F96765" w:rsidRDefault="00F96765" w:rsidP="007855E6">
      <w:pPr>
        <w:pStyle w:val="ListBullet"/>
        <w:numPr>
          <w:ilvl w:val="0"/>
          <w:numId w:val="10"/>
        </w:numPr>
      </w:pPr>
      <w:r>
        <w:rPr>
          <w:b/>
        </w:rPr>
        <w:t>Comment</w:t>
      </w:r>
      <w:r>
        <w:t xml:space="preserve"> Comments for the column, as specified by the CREATE TABLE command used to create the table</w:t>
      </w:r>
    </w:p>
    <w:p w14:paraId="1D6A8FA6" w14:textId="24546CA5" w:rsidR="00F96765" w:rsidRDefault="00EE3D64" w:rsidP="00EE3D64">
      <w:pPr>
        <w:pStyle w:val="Heading2"/>
      </w:pPr>
      <w:r>
        <w:lastRenderedPageBreak/>
        <w:t xml:space="preserve">Viewing Table Definitions </w:t>
      </w:r>
    </w:p>
    <w:p w14:paraId="55D8C73D" w14:textId="5DCE294B" w:rsidR="00EE3D64" w:rsidRDefault="00EE3D64" w:rsidP="00EE3D64">
      <w:pPr>
        <w:pStyle w:val="ListBullet"/>
        <w:numPr>
          <w:ilvl w:val="0"/>
          <w:numId w:val="0"/>
        </w:numPr>
        <w:ind w:left="432"/>
      </w:pPr>
      <w:r>
        <w:t>Execute the following commands to browse to and then describe the structure of the city table.</w:t>
      </w:r>
    </w:p>
    <w:p w14:paraId="362DC66B" w14:textId="3667F8BF" w:rsidR="00EE3D64" w:rsidRDefault="00EE3D64" w:rsidP="007855E6">
      <w:pPr>
        <w:pStyle w:val="ListBullet"/>
        <w:numPr>
          <w:ilvl w:val="0"/>
          <w:numId w:val="11"/>
        </w:numPr>
      </w:pPr>
      <w:r>
        <w:t>Use world;</w:t>
      </w:r>
    </w:p>
    <w:p w14:paraId="4DBE91C0" w14:textId="3A4C59C2" w:rsidR="00EE3D64" w:rsidRDefault="00EE3D64" w:rsidP="007855E6">
      <w:pPr>
        <w:pStyle w:val="ListBullet"/>
        <w:numPr>
          <w:ilvl w:val="0"/>
          <w:numId w:val="11"/>
        </w:numPr>
      </w:pPr>
      <w:r>
        <w:t>Show tables;</w:t>
      </w:r>
    </w:p>
    <w:p w14:paraId="1C196B04" w14:textId="3D2230AD" w:rsidR="00EE3D64" w:rsidRDefault="00EE3D64" w:rsidP="007855E6">
      <w:pPr>
        <w:pStyle w:val="ListBullet"/>
        <w:numPr>
          <w:ilvl w:val="0"/>
          <w:numId w:val="11"/>
        </w:numPr>
      </w:pPr>
      <w:proofErr w:type="spellStart"/>
      <w:r>
        <w:t>Desc</w:t>
      </w:r>
      <w:proofErr w:type="spellEnd"/>
      <w:r>
        <w:t xml:space="preserve"> city;</w:t>
      </w:r>
    </w:p>
    <w:p w14:paraId="42824ACC" w14:textId="77777777" w:rsidR="00EE3D64" w:rsidRDefault="00EE3D64" w:rsidP="00EE3D64">
      <w:pPr>
        <w:pStyle w:val="ListBullet"/>
        <w:numPr>
          <w:ilvl w:val="0"/>
          <w:numId w:val="0"/>
        </w:numPr>
        <w:ind w:left="432" w:hanging="432"/>
      </w:pPr>
    </w:p>
    <w:p w14:paraId="473679E3" w14:textId="65E94ED6" w:rsidR="00EE3D64" w:rsidRDefault="00EE3D64" w:rsidP="00EE3D64">
      <w:pPr>
        <w:pStyle w:val="ListBullet"/>
        <w:numPr>
          <w:ilvl w:val="0"/>
          <w:numId w:val="0"/>
        </w:numPr>
        <w:ind w:left="432" w:hanging="432"/>
      </w:pPr>
      <w:r>
        <w:t xml:space="preserve">Use the </w:t>
      </w:r>
      <w:r w:rsidRPr="00EE3D64">
        <w:rPr>
          <w:b/>
        </w:rPr>
        <w:t>explain</w:t>
      </w:r>
      <w:r>
        <w:t xml:space="preserve"> command to describe the structure of the country table</w:t>
      </w:r>
    </w:p>
    <w:p w14:paraId="63D6CC0D" w14:textId="65D12C15" w:rsidR="00EE3D64" w:rsidRDefault="00EE3D64" w:rsidP="007855E6">
      <w:pPr>
        <w:pStyle w:val="ListBullet"/>
        <w:numPr>
          <w:ilvl w:val="0"/>
          <w:numId w:val="12"/>
        </w:numPr>
      </w:pPr>
      <w:r>
        <w:t>Explain country;</w:t>
      </w:r>
    </w:p>
    <w:p w14:paraId="7E3B689A" w14:textId="0F54DB84" w:rsidR="00EE3D64" w:rsidRDefault="00EE3D64" w:rsidP="00BD6A3F">
      <w:pPr>
        <w:pStyle w:val="ListBullet"/>
        <w:numPr>
          <w:ilvl w:val="0"/>
          <w:numId w:val="0"/>
        </w:numPr>
      </w:pPr>
    </w:p>
    <w:p w14:paraId="457604BC" w14:textId="02E3DEE8" w:rsidR="00BD6A3F" w:rsidRDefault="00BD6A3F" w:rsidP="00BD6A3F">
      <w:pPr>
        <w:pStyle w:val="ListBullet"/>
        <w:numPr>
          <w:ilvl w:val="0"/>
          <w:numId w:val="0"/>
        </w:numPr>
      </w:pPr>
      <w:r>
        <w:t xml:space="preserve">Display even more information about the table by issuing the following command </w:t>
      </w:r>
    </w:p>
    <w:p w14:paraId="7AEB19B5" w14:textId="4232EAD9" w:rsidR="00BD6A3F" w:rsidRDefault="00BD6A3F" w:rsidP="007855E6">
      <w:pPr>
        <w:pStyle w:val="ListBullet"/>
        <w:numPr>
          <w:ilvl w:val="0"/>
          <w:numId w:val="12"/>
        </w:numPr>
      </w:pPr>
      <w:r>
        <w:t>Show full columns from country;</w:t>
      </w:r>
    </w:p>
    <w:p w14:paraId="36684B9E" w14:textId="02DC1C02" w:rsidR="00BD6A3F" w:rsidRDefault="00BD6A3F" w:rsidP="00BD6A3F">
      <w:pPr>
        <w:pStyle w:val="ListBullet"/>
        <w:numPr>
          <w:ilvl w:val="0"/>
          <w:numId w:val="0"/>
        </w:numPr>
        <w:ind w:left="432" w:hanging="432"/>
      </w:pPr>
      <w:r>
        <w:t>Display the statement used to create the table with the following statement</w:t>
      </w:r>
    </w:p>
    <w:p w14:paraId="512B33EB" w14:textId="2EA87556" w:rsidR="00BD6A3F" w:rsidRDefault="00BD6A3F" w:rsidP="007855E6">
      <w:pPr>
        <w:pStyle w:val="ListBullet"/>
        <w:numPr>
          <w:ilvl w:val="0"/>
          <w:numId w:val="12"/>
        </w:numPr>
      </w:pPr>
      <w:r>
        <w:t>Show create table country\G</w:t>
      </w:r>
    </w:p>
    <w:p w14:paraId="0FAA3E02" w14:textId="05188851" w:rsidR="00BD6A3F" w:rsidRPr="00BD6A3F" w:rsidRDefault="00BD6A3F" w:rsidP="00BD6A3F">
      <w:pPr>
        <w:pStyle w:val="ListBullet"/>
        <w:numPr>
          <w:ilvl w:val="0"/>
          <w:numId w:val="0"/>
        </w:numPr>
        <w:ind w:left="432" w:hanging="432"/>
        <w:rPr>
          <w:i/>
        </w:rPr>
      </w:pPr>
      <w:r>
        <w:rPr>
          <w:i/>
        </w:rPr>
        <w:t xml:space="preserve">This is a really useful command for trying to find out how to recreate a table </w:t>
      </w:r>
    </w:p>
    <w:p w14:paraId="25B613AC" w14:textId="77777777" w:rsidR="00EE3D64" w:rsidRDefault="00EE3D64" w:rsidP="00EE3D64">
      <w:pPr>
        <w:pStyle w:val="ListBullet"/>
        <w:numPr>
          <w:ilvl w:val="0"/>
          <w:numId w:val="0"/>
        </w:numPr>
        <w:ind w:left="432" w:hanging="432"/>
      </w:pPr>
    </w:p>
    <w:p w14:paraId="53673AEC" w14:textId="19325070" w:rsidR="00EE3D64" w:rsidRDefault="00EE3D64" w:rsidP="00BD6A3F">
      <w:pPr>
        <w:pStyle w:val="Heading2"/>
      </w:pPr>
    </w:p>
    <w:p w14:paraId="3A449754" w14:textId="746E45A8" w:rsidR="00BD6A3F" w:rsidRDefault="00BD6A3F" w:rsidP="00BD6A3F"/>
    <w:p w14:paraId="45733D8F" w14:textId="710D76C8" w:rsidR="00BD6A3F" w:rsidRDefault="00BD6A3F" w:rsidP="00BD6A3F"/>
    <w:p w14:paraId="2C92BCB6" w14:textId="145E54E2" w:rsidR="00BD6A3F" w:rsidRDefault="00BD6A3F" w:rsidP="00BD6A3F"/>
    <w:p w14:paraId="01EB0F83" w14:textId="31BECAEA" w:rsidR="00BD6A3F" w:rsidRDefault="00BD6A3F" w:rsidP="00BD6A3F"/>
    <w:p w14:paraId="7F7B40EF" w14:textId="3676FE12" w:rsidR="00BD6A3F" w:rsidRDefault="00BD6A3F" w:rsidP="00BD6A3F"/>
    <w:p w14:paraId="0DFDCC16" w14:textId="5C8B2FC6" w:rsidR="00BD6A3F" w:rsidRDefault="00BD6A3F" w:rsidP="00BD6A3F"/>
    <w:p w14:paraId="62B49937" w14:textId="4566CE76" w:rsidR="00BD6A3F" w:rsidRDefault="00BD6A3F" w:rsidP="00BD6A3F"/>
    <w:p w14:paraId="140B6BE6" w14:textId="153700AB" w:rsidR="00BD6A3F" w:rsidRDefault="00BD6A3F" w:rsidP="00BD6A3F"/>
    <w:p w14:paraId="7A2156BE" w14:textId="01640F58" w:rsidR="00BD6A3F" w:rsidRDefault="00BD6A3F" w:rsidP="00BD6A3F">
      <w:pPr>
        <w:pStyle w:val="Heading2"/>
      </w:pPr>
      <w:r>
        <w:t>Creating tables</w:t>
      </w:r>
    </w:p>
    <w:p w14:paraId="76AD6042" w14:textId="6C9D5582" w:rsidR="00BD6A3F" w:rsidRDefault="00BD6A3F" w:rsidP="00BD6A3F">
      <w:r>
        <w:t xml:space="preserve">To create tables yourself you must use </w:t>
      </w:r>
      <w:r>
        <w:rPr>
          <w:b/>
        </w:rPr>
        <w:t>Create Table</w:t>
      </w:r>
      <w:r>
        <w:t xml:space="preserve"> statements similar to those you have seen when using pre-built scripts and the various metadata commands </w:t>
      </w:r>
    </w:p>
    <w:p w14:paraId="24B3B262" w14:textId="7E10D3A3" w:rsidR="00BD6A3F" w:rsidRDefault="00BD6A3F" w:rsidP="00BD6A3F">
      <w:pPr>
        <w:pStyle w:val="Heading3"/>
      </w:pPr>
      <w:r>
        <w:t>Creating tables</w:t>
      </w:r>
    </w:p>
    <w:p w14:paraId="66940953" w14:textId="7F398862" w:rsidR="00BD6A3F" w:rsidRDefault="00BD6A3F" w:rsidP="007855E6">
      <w:pPr>
        <w:pStyle w:val="ListParagraph"/>
        <w:numPr>
          <w:ilvl w:val="0"/>
          <w:numId w:val="12"/>
        </w:numPr>
      </w:pPr>
      <w:r>
        <w:t>Create a database called Orders and use it</w:t>
      </w:r>
    </w:p>
    <w:p w14:paraId="5D321734" w14:textId="34E03C2D" w:rsidR="00BD6A3F" w:rsidRDefault="00BD6A3F" w:rsidP="007855E6">
      <w:pPr>
        <w:pStyle w:val="ListParagraph"/>
        <w:numPr>
          <w:ilvl w:val="0"/>
          <w:numId w:val="12"/>
        </w:numPr>
      </w:pPr>
      <w:r>
        <w:t>Create a table within Orders called Customers with the following command</w:t>
      </w:r>
    </w:p>
    <w:p w14:paraId="197164CA" w14:textId="06E18D0C" w:rsidR="00BD6A3F" w:rsidRDefault="00BD6A3F" w:rsidP="007855E6">
      <w:pPr>
        <w:pStyle w:val="ListParagraph"/>
        <w:numPr>
          <w:ilvl w:val="1"/>
          <w:numId w:val="12"/>
        </w:numPr>
      </w:pPr>
      <w:r>
        <w:t xml:space="preserve">Create table </w:t>
      </w:r>
      <w:proofErr w:type="gramStart"/>
      <w:r>
        <w:t>Customers(</w:t>
      </w:r>
      <w:proofErr w:type="gramEnd"/>
    </w:p>
    <w:p w14:paraId="15ECA6DB" w14:textId="4F810E0B" w:rsidR="00BD6A3F" w:rsidRDefault="00BD6A3F" w:rsidP="007855E6">
      <w:pPr>
        <w:pStyle w:val="ListParagraph"/>
        <w:numPr>
          <w:ilvl w:val="1"/>
          <w:numId w:val="12"/>
        </w:numPr>
      </w:pPr>
      <w:r>
        <w:t xml:space="preserve">ID </w:t>
      </w:r>
      <w:proofErr w:type="spellStart"/>
      <w:r>
        <w:t>int</w:t>
      </w:r>
      <w:proofErr w:type="spellEnd"/>
      <w:r>
        <w:t>,</w:t>
      </w:r>
    </w:p>
    <w:p w14:paraId="0051753A" w14:textId="781561F5" w:rsidR="00BD6A3F" w:rsidRDefault="00BD6A3F" w:rsidP="007855E6">
      <w:pPr>
        <w:pStyle w:val="ListParagraph"/>
        <w:numPr>
          <w:ilvl w:val="1"/>
          <w:numId w:val="12"/>
        </w:numPr>
      </w:pPr>
      <w:r>
        <w:t xml:space="preserve">Name </w:t>
      </w:r>
      <w:proofErr w:type="gramStart"/>
      <w:r>
        <w:t>varchar(</w:t>
      </w:r>
      <w:proofErr w:type="gramEnd"/>
      <w:r>
        <w:t>30),</w:t>
      </w:r>
    </w:p>
    <w:p w14:paraId="675BF4E1" w14:textId="60EA4F25" w:rsidR="00BD6A3F" w:rsidRDefault="00BD6A3F" w:rsidP="007855E6">
      <w:pPr>
        <w:pStyle w:val="ListParagraph"/>
        <w:numPr>
          <w:ilvl w:val="1"/>
          <w:numId w:val="12"/>
        </w:numPr>
      </w:pPr>
      <w:r>
        <w:t xml:space="preserve">Address </w:t>
      </w:r>
      <w:proofErr w:type="gramStart"/>
      <w:r>
        <w:t>varchar(</w:t>
      </w:r>
      <w:proofErr w:type="gramEnd"/>
      <w:r>
        <w:t>100),</w:t>
      </w:r>
    </w:p>
    <w:p w14:paraId="17EB32F5" w14:textId="70666768" w:rsidR="00BD6A3F" w:rsidRDefault="00BD6A3F" w:rsidP="007855E6">
      <w:pPr>
        <w:pStyle w:val="ListParagraph"/>
        <w:numPr>
          <w:ilvl w:val="1"/>
          <w:numId w:val="12"/>
        </w:numPr>
      </w:pPr>
      <w:r>
        <w:t xml:space="preserve">Phone </w:t>
      </w:r>
      <w:proofErr w:type="gramStart"/>
      <w:r>
        <w:t>char(</w:t>
      </w:r>
      <w:proofErr w:type="gramEnd"/>
      <w:r>
        <w:t>64)</w:t>
      </w:r>
    </w:p>
    <w:p w14:paraId="023D4CB9" w14:textId="4E52EBE9" w:rsidR="00BD6A3F" w:rsidRDefault="00BD6A3F" w:rsidP="007855E6">
      <w:pPr>
        <w:pStyle w:val="ListParagraph"/>
        <w:numPr>
          <w:ilvl w:val="1"/>
          <w:numId w:val="12"/>
        </w:numPr>
      </w:pPr>
      <w:r>
        <w:t>);</w:t>
      </w:r>
    </w:p>
    <w:p w14:paraId="5E312FFF" w14:textId="043323C7" w:rsidR="00D46D3B" w:rsidRDefault="00D46D3B" w:rsidP="007855E6">
      <w:pPr>
        <w:pStyle w:val="ListParagraph"/>
        <w:numPr>
          <w:ilvl w:val="0"/>
          <w:numId w:val="12"/>
        </w:numPr>
      </w:pPr>
      <w:r>
        <w:t>Add the ID as a primary key</w:t>
      </w:r>
    </w:p>
    <w:p w14:paraId="38F04DB4" w14:textId="715F1C06" w:rsidR="00D46D3B" w:rsidRDefault="00D46D3B" w:rsidP="007855E6">
      <w:pPr>
        <w:pStyle w:val="ListParagraph"/>
        <w:numPr>
          <w:ilvl w:val="1"/>
          <w:numId w:val="12"/>
        </w:numPr>
      </w:pPr>
      <w:r>
        <w:t>Alter table customers</w:t>
      </w:r>
    </w:p>
    <w:p w14:paraId="68C30F9C" w14:textId="5E7F481E" w:rsidR="00D46D3B" w:rsidRDefault="00D46D3B" w:rsidP="007855E6">
      <w:pPr>
        <w:pStyle w:val="ListParagraph"/>
        <w:numPr>
          <w:ilvl w:val="1"/>
          <w:numId w:val="12"/>
        </w:numPr>
      </w:pPr>
      <w:r>
        <w:t xml:space="preserve">Add Primary </w:t>
      </w:r>
      <w:proofErr w:type="gramStart"/>
      <w:r>
        <w:t>Key(</w:t>
      </w:r>
      <w:proofErr w:type="gramEnd"/>
      <w:r>
        <w:t>ID);</w:t>
      </w:r>
    </w:p>
    <w:p w14:paraId="385509C6" w14:textId="77777777" w:rsidR="00D46D3B" w:rsidRDefault="00BD6A3F" w:rsidP="007855E6">
      <w:pPr>
        <w:pStyle w:val="ListParagraph"/>
        <w:numPr>
          <w:ilvl w:val="0"/>
          <w:numId w:val="12"/>
        </w:numPr>
      </w:pPr>
      <w:r>
        <w:t>Set the ID field to auto-incrementing</w:t>
      </w:r>
    </w:p>
    <w:p w14:paraId="4257C4CD" w14:textId="67A4EDD0" w:rsidR="00D46D3B" w:rsidRDefault="00D46D3B" w:rsidP="007855E6">
      <w:pPr>
        <w:pStyle w:val="ListParagraph"/>
        <w:numPr>
          <w:ilvl w:val="1"/>
          <w:numId w:val="12"/>
        </w:numPr>
        <w:rPr>
          <w:b/>
        </w:rPr>
      </w:pPr>
      <w:r w:rsidRPr="00D46D3B">
        <w:rPr>
          <w:b/>
        </w:rPr>
        <w:t>Alter</w:t>
      </w:r>
      <w:r>
        <w:t xml:space="preserve"> </w:t>
      </w:r>
      <w:r w:rsidRPr="00D46D3B">
        <w:rPr>
          <w:b/>
        </w:rPr>
        <w:t>Table</w:t>
      </w:r>
      <w:r>
        <w:t xml:space="preserve"> Customers </w:t>
      </w:r>
      <w:r w:rsidRPr="00D46D3B">
        <w:rPr>
          <w:b/>
        </w:rPr>
        <w:t>modify</w:t>
      </w:r>
      <w:r>
        <w:t xml:space="preserve"> ID </w:t>
      </w:r>
      <w:proofErr w:type="spellStart"/>
      <w:r>
        <w:t>int</w:t>
      </w:r>
      <w:proofErr w:type="spellEnd"/>
      <w:r>
        <w:t xml:space="preserve"> </w:t>
      </w:r>
      <w:r w:rsidRPr="00D46D3B">
        <w:rPr>
          <w:b/>
        </w:rPr>
        <w:t>AUTO_INCREMENT</w:t>
      </w:r>
      <w:r w:rsidR="00BD6A3F" w:rsidRPr="00D46D3B">
        <w:rPr>
          <w:b/>
        </w:rPr>
        <w:t xml:space="preserve"> </w:t>
      </w:r>
    </w:p>
    <w:p w14:paraId="3D4445AA" w14:textId="3AF17E51" w:rsidR="00D46D3B" w:rsidRDefault="00D46D3B" w:rsidP="00D46D3B">
      <w:pPr>
        <w:rPr>
          <w:i/>
        </w:rPr>
      </w:pPr>
      <w:r>
        <w:rPr>
          <w:i/>
        </w:rPr>
        <w:t>Now when a new record is inserted without an ID parameter specified, the database will automatically lookup the highest value of ID that is occupied, add 1 to it and set that as the ID of the record you’re inserting</w:t>
      </w:r>
    </w:p>
    <w:p w14:paraId="5D87C3DD" w14:textId="3B3AB627" w:rsidR="00D46D3B" w:rsidRDefault="00D46D3B" w:rsidP="007855E6">
      <w:pPr>
        <w:pStyle w:val="ListParagraph"/>
        <w:numPr>
          <w:ilvl w:val="0"/>
          <w:numId w:val="13"/>
        </w:numPr>
      </w:pPr>
      <w:r w:rsidRPr="00D46D3B">
        <w:t>Insert a row into the customer table</w:t>
      </w:r>
    </w:p>
    <w:p w14:paraId="566ADC38" w14:textId="3A25563E" w:rsidR="00D46D3B" w:rsidRDefault="00D46D3B" w:rsidP="007855E6">
      <w:pPr>
        <w:pStyle w:val="ListParagraph"/>
        <w:numPr>
          <w:ilvl w:val="1"/>
          <w:numId w:val="13"/>
        </w:numPr>
      </w:pPr>
      <w:r>
        <w:t xml:space="preserve">Insert into </w:t>
      </w:r>
      <w:proofErr w:type="gramStart"/>
      <w:r>
        <w:t>customers(</w:t>
      </w:r>
      <w:proofErr w:type="spellStart"/>
      <w:proofErr w:type="gramEnd"/>
      <w:r>
        <w:t>ID,Name</w:t>
      </w:r>
      <w:proofErr w:type="spellEnd"/>
      <w:r>
        <w:t>) Values (1,’First’);</w:t>
      </w:r>
    </w:p>
    <w:p w14:paraId="456A5553" w14:textId="504AC696" w:rsidR="00D46D3B" w:rsidRDefault="00D46D3B" w:rsidP="007855E6">
      <w:pPr>
        <w:pStyle w:val="ListParagraph"/>
        <w:numPr>
          <w:ilvl w:val="0"/>
          <w:numId w:val="13"/>
        </w:numPr>
      </w:pPr>
      <w:r>
        <w:t>Insert another row into the customer table</w:t>
      </w:r>
    </w:p>
    <w:p w14:paraId="5FB1396A" w14:textId="0CAB2921" w:rsidR="00D46D3B" w:rsidRDefault="00D46D3B" w:rsidP="007855E6">
      <w:pPr>
        <w:pStyle w:val="ListParagraph"/>
        <w:numPr>
          <w:ilvl w:val="1"/>
          <w:numId w:val="13"/>
        </w:numPr>
      </w:pPr>
      <w:r>
        <w:t xml:space="preserve">Insert into </w:t>
      </w:r>
      <w:proofErr w:type="gramStart"/>
      <w:r>
        <w:t>customers(</w:t>
      </w:r>
      <w:proofErr w:type="gramEnd"/>
      <w:r>
        <w:t xml:space="preserve">Name, </w:t>
      </w:r>
      <w:proofErr w:type="spellStart"/>
      <w:r>
        <w:t>Address,phone</w:t>
      </w:r>
      <w:proofErr w:type="spellEnd"/>
      <w:r>
        <w:t>) values(‘second’,’</w:t>
      </w:r>
      <w:proofErr w:type="spellStart"/>
      <w:r>
        <w:t>abc</w:t>
      </w:r>
      <w:proofErr w:type="spellEnd"/>
      <w:r>
        <w:t xml:space="preserve"> 123’,’11223344’)</w:t>
      </w:r>
    </w:p>
    <w:p w14:paraId="05E73D83" w14:textId="37433DDA" w:rsidR="00D46D3B" w:rsidRDefault="00D46D3B" w:rsidP="00D46D3B">
      <w:r>
        <w:lastRenderedPageBreak/>
        <w:t>Notice that in the first insert statement we specified an ID and in the second we didn’t, both commands were accepted with no errors.</w:t>
      </w:r>
    </w:p>
    <w:p w14:paraId="29A8ABB7" w14:textId="0DDA3631" w:rsidR="00D46D3B" w:rsidRDefault="00D46D3B" w:rsidP="00D46D3B">
      <w:r>
        <w:t>This means that when we specify a value for an auto-incrementing item of data, as long as it isn’t currently occupied it will be accepted, otherwise if the auto-incrementing value you specified already exists, it will throw a duplicate error.</w:t>
      </w:r>
    </w:p>
    <w:p w14:paraId="075DA2C3" w14:textId="3DBEF98A" w:rsidR="00D46D3B" w:rsidRDefault="00D46D3B" w:rsidP="00D46D3B">
      <w:r>
        <w:t>In the second case where we didn’t supply an ID, the database automatically supplies the next available value for the newly inserted record to use.</w:t>
      </w:r>
    </w:p>
    <w:p w14:paraId="6277FF85" w14:textId="2E571C86" w:rsidR="00D46D3B" w:rsidRDefault="00D46D3B" w:rsidP="00D46D3B">
      <w:pPr>
        <w:rPr>
          <w:b/>
        </w:rPr>
      </w:pPr>
      <w:r>
        <w:rPr>
          <w:b/>
        </w:rPr>
        <w:t>Using Datetime/T</w:t>
      </w:r>
      <w:r w:rsidR="009C6AE8">
        <w:rPr>
          <w:b/>
        </w:rPr>
        <w:t>i</w:t>
      </w:r>
      <w:r>
        <w:rPr>
          <w:b/>
        </w:rPr>
        <w:t>mestamps</w:t>
      </w:r>
    </w:p>
    <w:p w14:paraId="1C54308C" w14:textId="44CB84A4" w:rsidR="009C6AE8" w:rsidRDefault="009C6AE8" w:rsidP="007855E6">
      <w:pPr>
        <w:pStyle w:val="ListParagraph"/>
        <w:numPr>
          <w:ilvl w:val="0"/>
          <w:numId w:val="14"/>
        </w:numPr>
        <w:rPr>
          <w:b/>
        </w:rPr>
      </w:pPr>
      <w:r>
        <w:rPr>
          <w:b/>
        </w:rPr>
        <w:t xml:space="preserve">Create a table </w:t>
      </w:r>
      <w:r w:rsidR="00276998">
        <w:rPr>
          <w:b/>
        </w:rPr>
        <w:t>called Orders</w:t>
      </w:r>
    </w:p>
    <w:p w14:paraId="4EAC4F22" w14:textId="50F6796A" w:rsidR="00276998" w:rsidRPr="00276998" w:rsidRDefault="00276998" w:rsidP="007855E6">
      <w:pPr>
        <w:pStyle w:val="ListParagraph"/>
        <w:numPr>
          <w:ilvl w:val="1"/>
          <w:numId w:val="14"/>
        </w:numPr>
        <w:rPr>
          <w:b/>
        </w:rPr>
      </w:pPr>
      <w:r>
        <w:t xml:space="preserve">Create table </w:t>
      </w:r>
      <w:proofErr w:type="gramStart"/>
      <w:r>
        <w:t>Orders(</w:t>
      </w:r>
      <w:proofErr w:type="gramEnd"/>
    </w:p>
    <w:p w14:paraId="1A9CB1F3" w14:textId="003F4446" w:rsidR="00276998" w:rsidRPr="00276998" w:rsidRDefault="00276998" w:rsidP="007855E6">
      <w:pPr>
        <w:pStyle w:val="ListParagraph"/>
        <w:numPr>
          <w:ilvl w:val="1"/>
          <w:numId w:val="14"/>
        </w:numPr>
        <w:rPr>
          <w:b/>
        </w:rPr>
      </w:pPr>
      <w:r>
        <w:t xml:space="preserve">ID </w:t>
      </w:r>
      <w:proofErr w:type="spellStart"/>
      <w:r>
        <w:t>int</w:t>
      </w:r>
      <w:proofErr w:type="spellEnd"/>
      <w:r>
        <w:t xml:space="preserve"> primary key </w:t>
      </w:r>
      <w:proofErr w:type="spellStart"/>
      <w:r>
        <w:t>Auto_incremement</w:t>
      </w:r>
      <w:proofErr w:type="spellEnd"/>
      <w:r>
        <w:t>,</w:t>
      </w:r>
    </w:p>
    <w:p w14:paraId="162AF4DE" w14:textId="744B00C6" w:rsidR="00276998" w:rsidRPr="00276998" w:rsidRDefault="00276998" w:rsidP="007855E6">
      <w:pPr>
        <w:pStyle w:val="ListParagraph"/>
        <w:numPr>
          <w:ilvl w:val="1"/>
          <w:numId w:val="14"/>
        </w:numPr>
        <w:rPr>
          <w:b/>
        </w:rPr>
      </w:pPr>
      <w:proofErr w:type="spellStart"/>
      <w:r>
        <w:t>CustomerID</w:t>
      </w:r>
      <w:proofErr w:type="spellEnd"/>
      <w:r>
        <w:t xml:space="preserve"> </w:t>
      </w:r>
      <w:proofErr w:type="spellStart"/>
      <w:r>
        <w:t>int</w:t>
      </w:r>
      <w:proofErr w:type="spellEnd"/>
      <w:r>
        <w:t>,</w:t>
      </w:r>
    </w:p>
    <w:p w14:paraId="7C699952" w14:textId="5A0F852C" w:rsidR="00276998" w:rsidRPr="00276998" w:rsidRDefault="00276998" w:rsidP="007855E6">
      <w:pPr>
        <w:pStyle w:val="ListParagraph"/>
        <w:numPr>
          <w:ilvl w:val="1"/>
          <w:numId w:val="14"/>
        </w:numPr>
        <w:rPr>
          <w:b/>
        </w:rPr>
      </w:pPr>
      <w:proofErr w:type="spellStart"/>
      <w:r>
        <w:t>DispatchDate</w:t>
      </w:r>
      <w:proofErr w:type="spellEnd"/>
      <w:r>
        <w:t xml:space="preserve"> DATETIME</w:t>
      </w:r>
    </w:p>
    <w:p w14:paraId="2074CFB7" w14:textId="5FD8C498" w:rsidR="00276998" w:rsidRPr="00276998" w:rsidRDefault="00276998" w:rsidP="007855E6">
      <w:pPr>
        <w:pStyle w:val="ListParagraph"/>
        <w:numPr>
          <w:ilvl w:val="1"/>
          <w:numId w:val="14"/>
        </w:numPr>
        <w:rPr>
          <w:b/>
        </w:rPr>
      </w:pPr>
      <w:r>
        <w:t>);</w:t>
      </w:r>
    </w:p>
    <w:p w14:paraId="19FAF56E" w14:textId="1A573792" w:rsidR="00276998" w:rsidRDefault="00276998" w:rsidP="00276998">
      <w:pPr>
        <w:rPr>
          <w:i/>
        </w:rPr>
      </w:pPr>
      <w:r>
        <w:rPr>
          <w:i/>
        </w:rPr>
        <w:t>The datetime type contains values that identify a point in time on a particular date</w:t>
      </w:r>
    </w:p>
    <w:p w14:paraId="1EFBA77F" w14:textId="1F07779E" w:rsidR="00276998" w:rsidRDefault="00276998" w:rsidP="007855E6">
      <w:pPr>
        <w:pStyle w:val="ListParagraph"/>
        <w:numPr>
          <w:ilvl w:val="0"/>
          <w:numId w:val="14"/>
        </w:numPr>
        <w:rPr>
          <w:b/>
        </w:rPr>
      </w:pPr>
      <w:r>
        <w:rPr>
          <w:b/>
        </w:rPr>
        <w:t xml:space="preserve">Add a column called </w:t>
      </w:r>
      <w:proofErr w:type="spellStart"/>
      <w:r>
        <w:rPr>
          <w:b/>
        </w:rPr>
        <w:t>DatePlaced</w:t>
      </w:r>
      <w:proofErr w:type="spellEnd"/>
      <w:r>
        <w:rPr>
          <w:b/>
        </w:rPr>
        <w:t xml:space="preserve"> of type Timestamp by issuing the following command</w:t>
      </w:r>
    </w:p>
    <w:p w14:paraId="7C84A3F7" w14:textId="1FEEBC01" w:rsidR="00276998" w:rsidRPr="00276998" w:rsidRDefault="00276998" w:rsidP="007855E6">
      <w:pPr>
        <w:pStyle w:val="ListParagraph"/>
        <w:numPr>
          <w:ilvl w:val="1"/>
          <w:numId w:val="14"/>
        </w:numPr>
        <w:rPr>
          <w:b/>
        </w:rPr>
      </w:pPr>
      <w:r>
        <w:t>Alter table Orders</w:t>
      </w:r>
    </w:p>
    <w:p w14:paraId="24AF3F8B" w14:textId="3765A2B4" w:rsidR="00276998" w:rsidRPr="00276998" w:rsidRDefault="00276998" w:rsidP="007855E6">
      <w:pPr>
        <w:pStyle w:val="ListParagraph"/>
        <w:numPr>
          <w:ilvl w:val="1"/>
          <w:numId w:val="14"/>
        </w:numPr>
        <w:rPr>
          <w:b/>
        </w:rPr>
      </w:pPr>
      <w:r>
        <w:t xml:space="preserve">Add Column </w:t>
      </w:r>
      <w:proofErr w:type="spellStart"/>
      <w:r>
        <w:t>DatePlaced</w:t>
      </w:r>
      <w:proofErr w:type="spellEnd"/>
      <w:r>
        <w:t xml:space="preserve"> </w:t>
      </w:r>
      <w:proofErr w:type="spellStart"/>
      <w:r>
        <w:t>TimeStamp</w:t>
      </w:r>
      <w:proofErr w:type="spellEnd"/>
    </w:p>
    <w:p w14:paraId="3B4A795F" w14:textId="0FD0EBBF" w:rsidR="00276998" w:rsidRPr="00276998" w:rsidRDefault="00276998" w:rsidP="007855E6">
      <w:pPr>
        <w:pStyle w:val="ListParagraph"/>
        <w:numPr>
          <w:ilvl w:val="1"/>
          <w:numId w:val="14"/>
        </w:numPr>
        <w:rPr>
          <w:b/>
        </w:rPr>
      </w:pPr>
      <w:r>
        <w:t xml:space="preserve">After </w:t>
      </w:r>
      <w:proofErr w:type="spellStart"/>
      <w:r>
        <w:t>CustomerID</w:t>
      </w:r>
      <w:proofErr w:type="spellEnd"/>
      <w:r>
        <w:t>;</w:t>
      </w:r>
    </w:p>
    <w:p w14:paraId="7B6974C0" w14:textId="77777777" w:rsidR="00276998" w:rsidRDefault="00276998" w:rsidP="00276998">
      <w:pPr>
        <w:ind w:left="720"/>
        <w:rPr>
          <w:b/>
          <w:i/>
        </w:rPr>
      </w:pPr>
    </w:p>
    <w:p w14:paraId="5CF0AD71" w14:textId="43E9CCFA" w:rsidR="00276998" w:rsidRPr="00276998" w:rsidRDefault="00276998" w:rsidP="00276998">
      <w:pPr>
        <w:ind w:left="720"/>
        <w:rPr>
          <w:b/>
          <w:i/>
        </w:rPr>
      </w:pPr>
      <w:r w:rsidRPr="00276998">
        <w:rPr>
          <w:b/>
          <w:i/>
        </w:rPr>
        <w:t xml:space="preserve">Note that the new column automatically sets the value of </w:t>
      </w:r>
      <w:proofErr w:type="spellStart"/>
      <w:r w:rsidRPr="00276998">
        <w:rPr>
          <w:b/>
          <w:i/>
        </w:rPr>
        <w:t>DatePlaced</w:t>
      </w:r>
      <w:proofErr w:type="spellEnd"/>
      <w:r w:rsidRPr="00276998">
        <w:rPr>
          <w:b/>
          <w:i/>
        </w:rPr>
        <w:t xml:space="preserve"> every time the table is updated, </w:t>
      </w:r>
      <w:proofErr w:type="gramStart"/>
      <w:r w:rsidRPr="00276998">
        <w:rPr>
          <w:b/>
          <w:i/>
        </w:rPr>
        <w:t>This</w:t>
      </w:r>
      <w:proofErr w:type="gramEnd"/>
      <w:r w:rsidRPr="00276998">
        <w:rPr>
          <w:b/>
          <w:i/>
        </w:rPr>
        <w:t xml:space="preserve"> is a feature of timestamp columns with the default settings.</w:t>
      </w:r>
    </w:p>
    <w:p w14:paraId="36C119AB" w14:textId="77777777" w:rsidR="00276998" w:rsidRPr="00276998" w:rsidRDefault="00276998" w:rsidP="00276998">
      <w:pPr>
        <w:ind w:left="720"/>
        <w:rPr>
          <w:b/>
        </w:rPr>
      </w:pPr>
    </w:p>
    <w:p w14:paraId="5FCC20B7" w14:textId="77777777" w:rsidR="00276998" w:rsidRPr="00276998" w:rsidRDefault="00276998" w:rsidP="00276998">
      <w:pPr>
        <w:ind w:left="720"/>
        <w:rPr>
          <w:b/>
        </w:rPr>
      </w:pPr>
    </w:p>
    <w:p w14:paraId="3DE12B03" w14:textId="77777777" w:rsidR="00276998" w:rsidRPr="00276998" w:rsidRDefault="00276998" w:rsidP="00276998">
      <w:pPr>
        <w:ind w:left="720"/>
        <w:rPr>
          <w:b/>
        </w:rPr>
      </w:pPr>
    </w:p>
    <w:p w14:paraId="23295B0C" w14:textId="1CE3B633" w:rsidR="00276998" w:rsidRPr="00276998" w:rsidRDefault="00276998" w:rsidP="00276998">
      <w:pPr>
        <w:rPr>
          <w:b/>
        </w:rPr>
      </w:pPr>
    </w:p>
    <w:p w14:paraId="0949F417" w14:textId="2BB03D38" w:rsidR="00276998" w:rsidRDefault="00276998" w:rsidP="007855E6">
      <w:pPr>
        <w:pStyle w:val="ListParagraph"/>
        <w:numPr>
          <w:ilvl w:val="0"/>
          <w:numId w:val="14"/>
        </w:numPr>
        <w:rPr>
          <w:b/>
        </w:rPr>
      </w:pPr>
      <w:r>
        <w:rPr>
          <w:b/>
        </w:rPr>
        <w:lastRenderedPageBreak/>
        <w:t xml:space="preserve">Change the definition of </w:t>
      </w:r>
      <w:proofErr w:type="spellStart"/>
      <w:r>
        <w:rPr>
          <w:b/>
        </w:rPr>
        <w:t>DatePlaced</w:t>
      </w:r>
      <w:proofErr w:type="spellEnd"/>
      <w:r>
        <w:rPr>
          <w:b/>
        </w:rPr>
        <w:t xml:space="preserve"> so that it updates automatically only when the row is first created</w:t>
      </w:r>
    </w:p>
    <w:p w14:paraId="26A50CB3" w14:textId="348C154D" w:rsidR="00276998" w:rsidRPr="00276998" w:rsidRDefault="00276998" w:rsidP="007855E6">
      <w:pPr>
        <w:pStyle w:val="ListParagraph"/>
        <w:numPr>
          <w:ilvl w:val="1"/>
          <w:numId w:val="14"/>
        </w:numPr>
      </w:pPr>
      <w:r w:rsidRPr="00276998">
        <w:t>Alter table orders</w:t>
      </w:r>
    </w:p>
    <w:p w14:paraId="7D1A0196" w14:textId="06409FC0" w:rsidR="00276998" w:rsidRPr="00276998" w:rsidRDefault="00276998" w:rsidP="007855E6">
      <w:pPr>
        <w:pStyle w:val="ListParagraph"/>
        <w:numPr>
          <w:ilvl w:val="1"/>
          <w:numId w:val="14"/>
        </w:numPr>
      </w:pPr>
      <w:r w:rsidRPr="00276998">
        <w:t xml:space="preserve">Modify column </w:t>
      </w:r>
      <w:proofErr w:type="spellStart"/>
      <w:r w:rsidRPr="00276998">
        <w:t>DatePlaced</w:t>
      </w:r>
      <w:proofErr w:type="spellEnd"/>
      <w:r w:rsidRPr="00276998">
        <w:t xml:space="preserve"> </w:t>
      </w:r>
      <w:proofErr w:type="spellStart"/>
      <w:r w:rsidRPr="00276998">
        <w:t>Timestamop</w:t>
      </w:r>
      <w:proofErr w:type="spellEnd"/>
    </w:p>
    <w:p w14:paraId="037DA678" w14:textId="301D02A4" w:rsidR="00276998" w:rsidRDefault="00276998" w:rsidP="007855E6">
      <w:pPr>
        <w:pStyle w:val="ListParagraph"/>
        <w:numPr>
          <w:ilvl w:val="1"/>
          <w:numId w:val="14"/>
        </w:numPr>
      </w:pPr>
      <w:r>
        <w:t>Default CURRENT_TIMESTAMP</w:t>
      </w:r>
    </w:p>
    <w:p w14:paraId="63FB180E" w14:textId="408F809E" w:rsidR="00276998" w:rsidRDefault="00276998" w:rsidP="00276998">
      <w:pPr>
        <w:ind w:left="1080"/>
      </w:pPr>
    </w:p>
    <w:p w14:paraId="5C4615B2" w14:textId="31E159C5" w:rsidR="00276998" w:rsidRDefault="00276998" w:rsidP="00276998">
      <w:r>
        <w:rPr>
          <w:b/>
        </w:rPr>
        <w:t>Note: Setting a default value but not using the ON UPDATE CURRENT_</w:t>
      </w:r>
      <w:proofErr w:type="gramStart"/>
      <w:r>
        <w:rPr>
          <w:b/>
        </w:rPr>
        <w:t xml:space="preserve">TIMESTAMP </w:t>
      </w:r>
      <w:r>
        <w:t xml:space="preserve"> Syntax</w:t>
      </w:r>
      <w:proofErr w:type="gramEnd"/>
      <w:r>
        <w:t xml:space="preserve"> make the column value update automatically only when the row is first created.</w:t>
      </w:r>
    </w:p>
    <w:p w14:paraId="2D3DB169" w14:textId="32CBD0A1" w:rsidR="00276998" w:rsidRDefault="00276998" w:rsidP="00276998"/>
    <w:p w14:paraId="500F6EE7" w14:textId="3D4E711B" w:rsidR="00276998" w:rsidRDefault="00276998" w:rsidP="00276998">
      <w:pPr>
        <w:rPr>
          <w:b/>
        </w:rPr>
      </w:pPr>
      <w:r>
        <w:rPr>
          <w:b/>
        </w:rPr>
        <w:t>Dropping tables and Databases</w:t>
      </w:r>
    </w:p>
    <w:p w14:paraId="0555F473" w14:textId="31ACEDD7" w:rsidR="00276998" w:rsidRPr="00276998" w:rsidRDefault="00276998" w:rsidP="007855E6">
      <w:pPr>
        <w:pStyle w:val="ListParagraph"/>
        <w:numPr>
          <w:ilvl w:val="0"/>
          <w:numId w:val="14"/>
        </w:numPr>
        <w:rPr>
          <w:b/>
        </w:rPr>
      </w:pPr>
      <w:r>
        <w:t xml:space="preserve">Remove the </w:t>
      </w:r>
      <w:proofErr w:type="spellStart"/>
      <w:r>
        <w:t>test_table</w:t>
      </w:r>
      <w:proofErr w:type="spellEnd"/>
      <w:r>
        <w:t xml:space="preserve"> form the </w:t>
      </w:r>
      <w:proofErr w:type="spellStart"/>
      <w:r>
        <w:t>test_</w:t>
      </w:r>
      <w:proofErr w:type="gramStart"/>
      <w:r>
        <w:t>from</w:t>
      </w:r>
      <w:proofErr w:type="spellEnd"/>
      <w:r>
        <w:t>)script</w:t>
      </w:r>
      <w:proofErr w:type="gramEnd"/>
      <w:r>
        <w:t xml:space="preserve"> database</w:t>
      </w:r>
    </w:p>
    <w:p w14:paraId="522D185D" w14:textId="7B7F7730" w:rsidR="00276998" w:rsidRPr="00276998" w:rsidRDefault="00276998" w:rsidP="007855E6">
      <w:pPr>
        <w:pStyle w:val="ListParagraph"/>
        <w:numPr>
          <w:ilvl w:val="1"/>
          <w:numId w:val="14"/>
        </w:numPr>
        <w:rPr>
          <w:b/>
        </w:rPr>
      </w:pPr>
      <w:r>
        <w:t xml:space="preserve">Use </w:t>
      </w:r>
      <w:proofErr w:type="spellStart"/>
      <w:r>
        <w:t>test_from_script</w:t>
      </w:r>
      <w:proofErr w:type="spellEnd"/>
      <w:r>
        <w:t>;</w:t>
      </w:r>
    </w:p>
    <w:p w14:paraId="48E75E72" w14:textId="640C6AEA" w:rsidR="00276998" w:rsidRPr="00276998" w:rsidRDefault="00276998" w:rsidP="007855E6">
      <w:pPr>
        <w:pStyle w:val="ListParagraph"/>
        <w:numPr>
          <w:ilvl w:val="1"/>
          <w:numId w:val="14"/>
        </w:numPr>
        <w:rPr>
          <w:b/>
        </w:rPr>
      </w:pPr>
      <w:r>
        <w:t xml:space="preserve">Drop table </w:t>
      </w:r>
      <w:proofErr w:type="spellStart"/>
      <w:r>
        <w:t>test_table</w:t>
      </w:r>
      <w:proofErr w:type="spellEnd"/>
      <w:r>
        <w:t>;</w:t>
      </w:r>
    </w:p>
    <w:p w14:paraId="4B6E8439" w14:textId="6BEDCF0E" w:rsidR="00276998" w:rsidRDefault="00276998" w:rsidP="00276998">
      <w:r>
        <w:t>This command removes the table from the database</w:t>
      </w:r>
    </w:p>
    <w:p w14:paraId="1D2D4CE4" w14:textId="478A95CC" w:rsidR="00276998" w:rsidRDefault="00276998" w:rsidP="007855E6">
      <w:pPr>
        <w:pStyle w:val="ListParagraph"/>
        <w:numPr>
          <w:ilvl w:val="0"/>
          <w:numId w:val="14"/>
        </w:numPr>
      </w:pPr>
      <w:r>
        <w:t xml:space="preserve">Remove the </w:t>
      </w:r>
      <w:proofErr w:type="spellStart"/>
      <w:r>
        <w:t>test_from_script</w:t>
      </w:r>
      <w:proofErr w:type="spellEnd"/>
      <w:r>
        <w:t xml:space="preserve"> database</w:t>
      </w:r>
    </w:p>
    <w:p w14:paraId="2AA17F3D" w14:textId="4D79FFF6" w:rsidR="00276998" w:rsidRDefault="00276998" w:rsidP="007855E6">
      <w:pPr>
        <w:pStyle w:val="ListParagraph"/>
        <w:numPr>
          <w:ilvl w:val="1"/>
          <w:numId w:val="14"/>
        </w:numPr>
      </w:pPr>
      <w:r>
        <w:t xml:space="preserve">Drop database </w:t>
      </w:r>
      <w:proofErr w:type="spellStart"/>
      <w:r>
        <w:t>test_from_script</w:t>
      </w:r>
      <w:proofErr w:type="spellEnd"/>
    </w:p>
    <w:p w14:paraId="5C5D4FA4" w14:textId="17C80E14" w:rsidR="00276998" w:rsidRDefault="00276998" w:rsidP="00276998"/>
    <w:p w14:paraId="70D0DED8" w14:textId="1801EC8C" w:rsidR="00276998" w:rsidRDefault="00276998" w:rsidP="00276998"/>
    <w:p w14:paraId="1CDC75E0" w14:textId="50A2E2FF" w:rsidR="00276998" w:rsidRDefault="00276998" w:rsidP="00276998"/>
    <w:p w14:paraId="13EB3B90" w14:textId="4258BE82" w:rsidR="00276998" w:rsidRDefault="00276998" w:rsidP="00276998"/>
    <w:p w14:paraId="619147BB" w14:textId="1D79CE37" w:rsidR="00276998" w:rsidRDefault="00276998" w:rsidP="00276998"/>
    <w:p w14:paraId="64E8E26E" w14:textId="5543769E" w:rsidR="00276998" w:rsidRDefault="00276998" w:rsidP="00276998"/>
    <w:p w14:paraId="182A7161" w14:textId="2F4C51E2" w:rsidR="00276998" w:rsidRDefault="00276998" w:rsidP="00276998"/>
    <w:p w14:paraId="1DEE150F" w14:textId="51AA9EA4" w:rsidR="00276998" w:rsidRDefault="00276998" w:rsidP="00276998"/>
    <w:p w14:paraId="1994CA47" w14:textId="7C20D151" w:rsidR="00276998" w:rsidRDefault="00276998" w:rsidP="00276998"/>
    <w:p w14:paraId="120B143A" w14:textId="4E13BC07" w:rsidR="00276998" w:rsidRDefault="00276998" w:rsidP="00276998"/>
    <w:p w14:paraId="662132E8" w14:textId="22AACA5F" w:rsidR="00276998" w:rsidRDefault="00276998" w:rsidP="00276998"/>
    <w:p w14:paraId="0D225B0F" w14:textId="7A0BF8EE" w:rsidR="00276998" w:rsidRDefault="00276998" w:rsidP="00276998"/>
    <w:tbl>
      <w:tblPr>
        <w:tblStyle w:val="TableGrid"/>
        <w:tblW w:w="10306" w:type="dxa"/>
        <w:tblLook w:val="04A0" w:firstRow="1" w:lastRow="0" w:firstColumn="1" w:lastColumn="0" w:noHBand="0" w:noVBand="1"/>
      </w:tblPr>
      <w:tblGrid>
        <w:gridCol w:w="3435"/>
        <w:gridCol w:w="2089"/>
        <w:gridCol w:w="4782"/>
      </w:tblGrid>
      <w:tr w:rsidR="00276998" w14:paraId="31C41EE7" w14:textId="77777777" w:rsidTr="00276998">
        <w:trPr>
          <w:trHeight w:val="369"/>
        </w:trPr>
        <w:tc>
          <w:tcPr>
            <w:tcW w:w="3435" w:type="dxa"/>
          </w:tcPr>
          <w:p w14:paraId="10386499" w14:textId="3E37E9B4" w:rsidR="00276998" w:rsidRPr="00276998" w:rsidRDefault="00276998" w:rsidP="00276998">
            <w:pPr>
              <w:rPr>
                <w:b/>
              </w:rPr>
            </w:pPr>
            <w:r>
              <w:rPr>
                <w:b/>
              </w:rPr>
              <w:t>Group</w:t>
            </w:r>
          </w:p>
        </w:tc>
        <w:tc>
          <w:tcPr>
            <w:tcW w:w="2089" w:type="dxa"/>
          </w:tcPr>
          <w:p w14:paraId="5E77EFE3" w14:textId="2269D5A5" w:rsidR="00276998" w:rsidRPr="00276998" w:rsidRDefault="00276998" w:rsidP="00276998">
            <w:pPr>
              <w:rPr>
                <w:b/>
              </w:rPr>
            </w:pPr>
            <w:r>
              <w:rPr>
                <w:b/>
              </w:rPr>
              <w:t>Data Type</w:t>
            </w:r>
          </w:p>
        </w:tc>
        <w:tc>
          <w:tcPr>
            <w:tcW w:w="4782" w:type="dxa"/>
          </w:tcPr>
          <w:p w14:paraId="3A3ABB0C" w14:textId="7A4BB0D5" w:rsidR="00276998" w:rsidRPr="00276998" w:rsidRDefault="00276998" w:rsidP="00276998">
            <w:pPr>
              <w:rPr>
                <w:b/>
              </w:rPr>
            </w:pPr>
            <w:r>
              <w:rPr>
                <w:b/>
              </w:rPr>
              <w:t>Description</w:t>
            </w:r>
          </w:p>
        </w:tc>
      </w:tr>
      <w:tr w:rsidR="00276998" w14:paraId="070E722E" w14:textId="77777777" w:rsidTr="00276998">
        <w:trPr>
          <w:trHeight w:val="369"/>
        </w:trPr>
        <w:tc>
          <w:tcPr>
            <w:tcW w:w="3435" w:type="dxa"/>
          </w:tcPr>
          <w:p w14:paraId="4BE25C8F" w14:textId="168929BF" w:rsidR="00276998" w:rsidRDefault="00276998" w:rsidP="00276998">
            <w:r>
              <w:t>Exact Numeric</w:t>
            </w:r>
          </w:p>
        </w:tc>
        <w:tc>
          <w:tcPr>
            <w:tcW w:w="2089" w:type="dxa"/>
          </w:tcPr>
          <w:p w14:paraId="4605AF38" w14:textId="77777777" w:rsidR="00276998" w:rsidRDefault="00276998" w:rsidP="00276998"/>
        </w:tc>
        <w:tc>
          <w:tcPr>
            <w:tcW w:w="4782" w:type="dxa"/>
          </w:tcPr>
          <w:p w14:paraId="631FC5F1" w14:textId="77777777" w:rsidR="00276998" w:rsidRDefault="00276998" w:rsidP="00276998"/>
        </w:tc>
      </w:tr>
      <w:tr w:rsidR="00276998" w14:paraId="706A84CB" w14:textId="77777777" w:rsidTr="00276998">
        <w:trPr>
          <w:trHeight w:val="739"/>
        </w:trPr>
        <w:tc>
          <w:tcPr>
            <w:tcW w:w="3435" w:type="dxa"/>
          </w:tcPr>
          <w:p w14:paraId="503F0B1A" w14:textId="2DFAC957" w:rsidR="00276998" w:rsidRDefault="00276998" w:rsidP="00276998">
            <w:r>
              <w:t>Whole Number</w:t>
            </w:r>
          </w:p>
        </w:tc>
        <w:tc>
          <w:tcPr>
            <w:tcW w:w="2089" w:type="dxa"/>
          </w:tcPr>
          <w:p w14:paraId="1D99CDB9" w14:textId="4F3A94E0" w:rsidR="00276998" w:rsidRDefault="00276998" w:rsidP="00276998">
            <w:proofErr w:type="spellStart"/>
            <w:r>
              <w:t>Tinyint</w:t>
            </w:r>
            <w:proofErr w:type="spellEnd"/>
          </w:p>
        </w:tc>
        <w:tc>
          <w:tcPr>
            <w:tcW w:w="4782" w:type="dxa"/>
          </w:tcPr>
          <w:p w14:paraId="3075ED8D" w14:textId="3B57A929" w:rsidR="00276998" w:rsidRDefault="00276998" w:rsidP="00276998">
            <w:proofErr w:type="gramStart"/>
            <w:r>
              <w:t>1 byte</w:t>
            </w:r>
            <w:proofErr w:type="gramEnd"/>
            <w:r>
              <w:t xml:space="preserve"> unsigned integer number</w:t>
            </w:r>
          </w:p>
        </w:tc>
      </w:tr>
      <w:tr w:rsidR="00276998" w14:paraId="60B742E3" w14:textId="77777777" w:rsidTr="00276998">
        <w:trPr>
          <w:trHeight w:val="739"/>
        </w:trPr>
        <w:tc>
          <w:tcPr>
            <w:tcW w:w="3435" w:type="dxa"/>
          </w:tcPr>
          <w:p w14:paraId="4175554F" w14:textId="77777777" w:rsidR="00276998" w:rsidRDefault="00276998" w:rsidP="00276998"/>
        </w:tc>
        <w:tc>
          <w:tcPr>
            <w:tcW w:w="2089" w:type="dxa"/>
          </w:tcPr>
          <w:p w14:paraId="4D569163" w14:textId="6B889A71" w:rsidR="00276998" w:rsidRDefault="00276998" w:rsidP="00276998">
            <w:proofErr w:type="spellStart"/>
            <w:r>
              <w:t>Smallint</w:t>
            </w:r>
            <w:proofErr w:type="spellEnd"/>
          </w:p>
        </w:tc>
        <w:tc>
          <w:tcPr>
            <w:tcW w:w="4782" w:type="dxa"/>
          </w:tcPr>
          <w:p w14:paraId="0D146D11" w14:textId="5D47C3C4" w:rsidR="00276998" w:rsidRDefault="00276998" w:rsidP="00276998">
            <w:r>
              <w:t>2 byte signed integer number</w:t>
            </w:r>
          </w:p>
        </w:tc>
      </w:tr>
      <w:tr w:rsidR="00276998" w14:paraId="3A8BD07D" w14:textId="77777777" w:rsidTr="00276998">
        <w:trPr>
          <w:trHeight w:val="739"/>
        </w:trPr>
        <w:tc>
          <w:tcPr>
            <w:tcW w:w="3435" w:type="dxa"/>
          </w:tcPr>
          <w:p w14:paraId="718DF79F" w14:textId="77777777" w:rsidR="00276998" w:rsidRDefault="00276998" w:rsidP="00276998"/>
        </w:tc>
        <w:tc>
          <w:tcPr>
            <w:tcW w:w="2089" w:type="dxa"/>
          </w:tcPr>
          <w:p w14:paraId="6E6183F2" w14:textId="35FE26F4" w:rsidR="00276998" w:rsidRDefault="00276998" w:rsidP="00276998">
            <w:proofErr w:type="spellStart"/>
            <w:r>
              <w:t>Mediumint</w:t>
            </w:r>
            <w:proofErr w:type="spellEnd"/>
          </w:p>
        </w:tc>
        <w:tc>
          <w:tcPr>
            <w:tcW w:w="4782" w:type="dxa"/>
          </w:tcPr>
          <w:p w14:paraId="2E0FDE6A" w14:textId="5F52FE7E" w:rsidR="00276998" w:rsidRDefault="00276998" w:rsidP="00276998">
            <w:r>
              <w:t>3 byte signed integer number</w:t>
            </w:r>
          </w:p>
        </w:tc>
      </w:tr>
      <w:tr w:rsidR="00276998" w14:paraId="44A1E1A3" w14:textId="77777777" w:rsidTr="00575CF2">
        <w:trPr>
          <w:trHeight w:val="869"/>
        </w:trPr>
        <w:tc>
          <w:tcPr>
            <w:tcW w:w="3435" w:type="dxa"/>
          </w:tcPr>
          <w:p w14:paraId="20CA2600" w14:textId="77777777" w:rsidR="00276998" w:rsidRDefault="00276998" w:rsidP="00276998"/>
        </w:tc>
        <w:tc>
          <w:tcPr>
            <w:tcW w:w="2089" w:type="dxa"/>
          </w:tcPr>
          <w:p w14:paraId="062098A2" w14:textId="210F07F2" w:rsidR="00276998" w:rsidRDefault="00276998" w:rsidP="00276998">
            <w:proofErr w:type="spellStart"/>
            <w:r>
              <w:t>Int</w:t>
            </w:r>
            <w:proofErr w:type="spellEnd"/>
          </w:p>
        </w:tc>
        <w:tc>
          <w:tcPr>
            <w:tcW w:w="4782" w:type="dxa"/>
          </w:tcPr>
          <w:p w14:paraId="2B8C2F08" w14:textId="0EBA9938" w:rsidR="00276998" w:rsidRDefault="00276998" w:rsidP="00276998">
            <w:r>
              <w:t>4 byte signed integer number, also known as integer</w:t>
            </w:r>
          </w:p>
        </w:tc>
      </w:tr>
      <w:tr w:rsidR="00276998" w14:paraId="674681AE" w14:textId="77777777" w:rsidTr="00276998">
        <w:trPr>
          <w:trHeight w:val="369"/>
        </w:trPr>
        <w:tc>
          <w:tcPr>
            <w:tcW w:w="3435" w:type="dxa"/>
          </w:tcPr>
          <w:p w14:paraId="115A0E52" w14:textId="77777777" w:rsidR="00276998" w:rsidRDefault="00276998" w:rsidP="00276998"/>
        </w:tc>
        <w:tc>
          <w:tcPr>
            <w:tcW w:w="2089" w:type="dxa"/>
          </w:tcPr>
          <w:p w14:paraId="46E42D0A" w14:textId="6C9DBA01" w:rsidR="00276998" w:rsidRDefault="00276998" w:rsidP="00276998">
            <w:r>
              <w:t xml:space="preserve">Big </w:t>
            </w:r>
            <w:proofErr w:type="spellStart"/>
            <w:r>
              <w:t>int</w:t>
            </w:r>
            <w:proofErr w:type="spellEnd"/>
          </w:p>
        </w:tc>
        <w:tc>
          <w:tcPr>
            <w:tcW w:w="4782" w:type="dxa"/>
          </w:tcPr>
          <w:p w14:paraId="3AA0BCE3" w14:textId="3CC11C2C" w:rsidR="00276998" w:rsidRDefault="00862527" w:rsidP="00276998">
            <w:r>
              <w:t>8 byte signed integer number</w:t>
            </w:r>
          </w:p>
        </w:tc>
      </w:tr>
      <w:tr w:rsidR="00276998" w14:paraId="1F350CA5" w14:textId="77777777" w:rsidTr="00276998">
        <w:trPr>
          <w:trHeight w:val="349"/>
        </w:trPr>
        <w:tc>
          <w:tcPr>
            <w:tcW w:w="3435" w:type="dxa"/>
          </w:tcPr>
          <w:p w14:paraId="16E9CC27" w14:textId="77777777" w:rsidR="00276998" w:rsidRDefault="00276998" w:rsidP="00276998"/>
        </w:tc>
        <w:tc>
          <w:tcPr>
            <w:tcW w:w="2089" w:type="dxa"/>
          </w:tcPr>
          <w:p w14:paraId="2249A2C7" w14:textId="069B1A34" w:rsidR="00276998" w:rsidRDefault="00862527" w:rsidP="00276998">
            <w:r>
              <w:t>Bit</w:t>
            </w:r>
          </w:p>
        </w:tc>
        <w:tc>
          <w:tcPr>
            <w:tcW w:w="4782" w:type="dxa"/>
          </w:tcPr>
          <w:p w14:paraId="7DF65F04" w14:textId="31F708A2" w:rsidR="00050839" w:rsidRDefault="00862527" w:rsidP="00276998">
            <w:r>
              <w:t xml:space="preserve">1 bit – used to store bit field </w:t>
            </w:r>
            <w:proofErr w:type="spellStart"/>
            <w:r>
              <w:t>field</w:t>
            </w:r>
            <w:proofErr w:type="spellEnd"/>
            <w:r>
              <w:t xml:space="preserve"> values </w:t>
            </w:r>
          </w:p>
        </w:tc>
      </w:tr>
      <w:tr w:rsidR="00050839" w14:paraId="79C63F85" w14:textId="77777777" w:rsidTr="00276998">
        <w:trPr>
          <w:trHeight w:val="349"/>
        </w:trPr>
        <w:tc>
          <w:tcPr>
            <w:tcW w:w="3435" w:type="dxa"/>
          </w:tcPr>
          <w:p w14:paraId="110D03D1" w14:textId="59114DBE" w:rsidR="00050839" w:rsidRDefault="00050839" w:rsidP="00276998">
            <w:r>
              <w:t xml:space="preserve">Fixed point </w:t>
            </w:r>
          </w:p>
        </w:tc>
        <w:tc>
          <w:tcPr>
            <w:tcW w:w="2089" w:type="dxa"/>
          </w:tcPr>
          <w:p w14:paraId="3B5817C2" w14:textId="2F0B2783" w:rsidR="00050839" w:rsidRDefault="00050839" w:rsidP="00276998">
            <w:r>
              <w:t>Decimal[</w:t>
            </w:r>
            <w:proofErr w:type="spellStart"/>
            <w:proofErr w:type="gramStart"/>
            <w:r>
              <w:t>m,s</w:t>
            </w:r>
            <w:proofErr w:type="spellEnd"/>
            <w:proofErr w:type="gramEnd"/>
            <w:r>
              <w:t>]</w:t>
            </w:r>
          </w:p>
        </w:tc>
        <w:tc>
          <w:tcPr>
            <w:tcW w:w="4782" w:type="dxa"/>
          </w:tcPr>
          <w:p w14:paraId="3D94351C" w14:textId="4D96B5C3" w:rsidR="00050839" w:rsidRDefault="00050839" w:rsidP="00276998">
            <w:r>
              <w:t>Fixed precision (m) and scale (s). Default (</w:t>
            </w:r>
            <w:proofErr w:type="spellStart"/>
            <w:proofErr w:type="gramStart"/>
            <w:r>
              <w:t>m,s</w:t>
            </w:r>
            <w:proofErr w:type="spellEnd"/>
            <w:proofErr w:type="gramEnd"/>
            <w:r>
              <w:t>) is (10,0)</w:t>
            </w:r>
          </w:p>
        </w:tc>
      </w:tr>
      <w:tr w:rsidR="00050839" w14:paraId="3D88A525" w14:textId="77777777" w:rsidTr="00276998">
        <w:trPr>
          <w:trHeight w:val="349"/>
        </w:trPr>
        <w:tc>
          <w:tcPr>
            <w:tcW w:w="3435" w:type="dxa"/>
          </w:tcPr>
          <w:p w14:paraId="718AC882" w14:textId="77777777" w:rsidR="00050839" w:rsidRDefault="00050839" w:rsidP="00276998"/>
        </w:tc>
        <w:tc>
          <w:tcPr>
            <w:tcW w:w="2089" w:type="dxa"/>
          </w:tcPr>
          <w:p w14:paraId="743B0A1A" w14:textId="2DA65BB1" w:rsidR="00050839" w:rsidRDefault="00050839" w:rsidP="00276998">
            <w:r>
              <w:t>Numeric[</w:t>
            </w:r>
            <w:proofErr w:type="spellStart"/>
            <w:proofErr w:type="gramStart"/>
            <w:r>
              <w:t>m,s</w:t>
            </w:r>
            <w:proofErr w:type="spellEnd"/>
            <w:proofErr w:type="gramEnd"/>
            <w:r>
              <w:t>]</w:t>
            </w:r>
          </w:p>
        </w:tc>
        <w:tc>
          <w:tcPr>
            <w:tcW w:w="4782" w:type="dxa"/>
          </w:tcPr>
          <w:p w14:paraId="17FF706C" w14:textId="33C25907" w:rsidR="00050839" w:rsidRDefault="00050839" w:rsidP="00276998">
            <w:r>
              <w:t>ANSI SQL synonym for decimal</w:t>
            </w:r>
          </w:p>
        </w:tc>
      </w:tr>
      <w:tr w:rsidR="00050839" w14:paraId="3418EB91" w14:textId="77777777" w:rsidTr="00276998">
        <w:trPr>
          <w:trHeight w:val="349"/>
        </w:trPr>
        <w:tc>
          <w:tcPr>
            <w:tcW w:w="3435" w:type="dxa"/>
          </w:tcPr>
          <w:p w14:paraId="702A4434" w14:textId="506DA23C" w:rsidR="00050839" w:rsidRDefault="00050839" w:rsidP="00276998">
            <w:proofErr w:type="spellStart"/>
            <w:r>
              <w:t>Approx</w:t>
            </w:r>
            <w:proofErr w:type="spellEnd"/>
            <w:r>
              <w:t xml:space="preserve"> Numeric</w:t>
            </w:r>
          </w:p>
        </w:tc>
        <w:tc>
          <w:tcPr>
            <w:tcW w:w="2089" w:type="dxa"/>
          </w:tcPr>
          <w:p w14:paraId="20877A3A" w14:textId="4C6CD641" w:rsidR="00050839" w:rsidRDefault="00050839" w:rsidP="00276998">
            <w:r>
              <w:t>Float</w:t>
            </w:r>
          </w:p>
        </w:tc>
        <w:tc>
          <w:tcPr>
            <w:tcW w:w="4782" w:type="dxa"/>
          </w:tcPr>
          <w:p w14:paraId="0868B5F3" w14:textId="46C83270" w:rsidR="00050839" w:rsidRDefault="00050839" w:rsidP="00276998">
            <w:proofErr w:type="gramStart"/>
            <w:r>
              <w:t>4 byte</w:t>
            </w:r>
            <w:proofErr w:type="gramEnd"/>
            <w:r>
              <w:t xml:space="preserve"> floating point values</w:t>
            </w:r>
          </w:p>
        </w:tc>
      </w:tr>
      <w:tr w:rsidR="00050839" w14:paraId="39B08417" w14:textId="77777777" w:rsidTr="00276998">
        <w:trPr>
          <w:trHeight w:val="349"/>
        </w:trPr>
        <w:tc>
          <w:tcPr>
            <w:tcW w:w="3435" w:type="dxa"/>
          </w:tcPr>
          <w:p w14:paraId="6851AD5C" w14:textId="77777777" w:rsidR="00050839" w:rsidRDefault="00050839" w:rsidP="00276998"/>
        </w:tc>
        <w:tc>
          <w:tcPr>
            <w:tcW w:w="2089" w:type="dxa"/>
          </w:tcPr>
          <w:p w14:paraId="20749AAF" w14:textId="0C324FC7" w:rsidR="00050839" w:rsidRDefault="00050839" w:rsidP="00276998">
            <w:r>
              <w:t>Double</w:t>
            </w:r>
          </w:p>
        </w:tc>
        <w:tc>
          <w:tcPr>
            <w:tcW w:w="4782" w:type="dxa"/>
          </w:tcPr>
          <w:p w14:paraId="345EF382" w14:textId="4A27CDE5" w:rsidR="00050839" w:rsidRDefault="00050839" w:rsidP="00276998">
            <w:proofErr w:type="gramStart"/>
            <w:r>
              <w:t>8 byte</w:t>
            </w:r>
            <w:proofErr w:type="gramEnd"/>
            <w:r>
              <w:t xml:space="preserve"> floating point values</w:t>
            </w:r>
          </w:p>
        </w:tc>
      </w:tr>
      <w:tr w:rsidR="00050839" w14:paraId="037E1269" w14:textId="77777777" w:rsidTr="00276998">
        <w:trPr>
          <w:trHeight w:val="349"/>
        </w:trPr>
        <w:tc>
          <w:tcPr>
            <w:tcW w:w="3435" w:type="dxa"/>
          </w:tcPr>
          <w:p w14:paraId="21E15980" w14:textId="1807482C" w:rsidR="00050839" w:rsidRDefault="00050839" w:rsidP="00276998">
            <w:r>
              <w:t>Date and time</w:t>
            </w:r>
          </w:p>
        </w:tc>
        <w:tc>
          <w:tcPr>
            <w:tcW w:w="2089" w:type="dxa"/>
          </w:tcPr>
          <w:p w14:paraId="5D334AAE" w14:textId="16DD8B45" w:rsidR="00050839" w:rsidRDefault="00050839" w:rsidP="00276998">
            <w:r>
              <w:t>Date</w:t>
            </w:r>
          </w:p>
        </w:tc>
        <w:tc>
          <w:tcPr>
            <w:tcW w:w="4782" w:type="dxa"/>
          </w:tcPr>
          <w:p w14:paraId="13C4E47C" w14:textId="358A4DD3" w:rsidR="00050839" w:rsidRDefault="00050839" w:rsidP="00276998">
            <w:r>
              <w:t>Retrieved and displayed in ‘YYYY-MM-DD’ format, range from ‘1000-01-01’ to ‘9999-12-31’</w:t>
            </w:r>
          </w:p>
        </w:tc>
      </w:tr>
      <w:tr w:rsidR="00050839" w14:paraId="236467E0" w14:textId="77777777" w:rsidTr="00276998">
        <w:trPr>
          <w:trHeight w:val="349"/>
        </w:trPr>
        <w:tc>
          <w:tcPr>
            <w:tcW w:w="3435" w:type="dxa"/>
          </w:tcPr>
          <w:p w14:paraId="1CB1EF5C" w14:textId="77777777" w:rsidR="00050839" w:rsidRDefault="00050839" w:rsidP="00276998"/>
        </w:tc>
        <w:tc>
          <w:tcPr>
            <w:tcW w:w="2089" w:type="dxa"/>
          </w:tcPr>
          <w:p w14:paraId="71385CA2" w14:textId="55B5C1F0" w:rsidR="00050839" w:rsidRDefault="00050839" w:rsidP="00276998">
            <w:r>
              <w:t>Datetime</w:t>
            </w:r>
          </w:p>
        </w:tc>
        <w:tc>
          <w:tcPr>
            <w:tcW w:w="4782" w:type="dxa"/>
          </w:tcPr>
          <w:p w14:paraId="1A46A63E" w14:textId="17F9B761" w:rsidR="00050839" w:rsidRDefault="00050839" w:rsidP="00276998">
            <w:r>
              <w:t>Retrieved and displayed in ‘YYYY-MM-DD HH:</w:t>
            </w:r>
            <w:proofErr w:type="gramStart"/>
            <w:r>
              <w:t>MM:SS</w:t>
            </w:r>
            <w:proofErr w:type="gramEnd"/>
            <w:r>
              <w:t>’ format, range from ‘1000-01-01 00:00:00’ to ‘9999-12-31 23:59:59’</w:t>
            </w:r>
          </w:p>
        </w:tc>
      </w:tr>
      <w:tr w:rsidR="00575CF2" w14:paraId="35B8BBEB" w14:textId="77777777" w:rsidTr="00276998">
        <w:trPr>
          <w:trHeight w:val="349"/>
        </w:trPr>
        <w:tc>
          <w:tcPr>
            <w:tcW w:w="3435" w:type="dxa"/>
          </w:tcPr>
          <w:p w14:paraId="5291CB8A" w14:textId="77777777" w:rsidR="00575CF2" w:rsidRDefault="00575CF2" w:rsidP="00276998"/>
        </w:tc>
        <w:tc>
          <w:tcPr>
            <w:tcW w:w="2089" w:type="dxa"/>
          </w:tcPr>
          <w:p w14:paraId="3E3A544F" w14:textId="25625A25" w:rsidR="00575CF2" w:rsidRDefault="00575CF2" w:rsidP="00276998">
            <w:r>
              <w:t>Timestamp</w:t>
            </w:r>
          </w:p>
        </w:tc>
        <w:tc>
          <w:tcPr>
            <w:tcW w:w="4782" w:type="dxa"/>
          </w:tcPr>
          <w:p w14:paraId="5EC1391B" w14:textId="013636F0" w:rsidR="00575CF2" w:rsidRDefault="00575CF2" w:rsidP="00276998">
            <w:r>
              <w:t xml:space="preserve">The same format as datetime but stored in (and values in the local </w:t>
            </w:r>
            <w:proofErr w:type="spellStart"/>
            <w:r>
              <w:t>timezone</w:t>
            </w:r>
            <w:proofErr w:type="spellEnd"/>
            <w:r>
              <w:t xml:space="preserve"> converted from and to) UTC in the range ‘1970-0101 00:00:01’ UTC to ‘2038-01-19 03:14:07’</w:t>
            </w:r>
          </w:p>
        </w:tc>
      </w:tr>
      <w:tr w:rsidR="00575CF2" w14:paraId="5203C0B2" w14:textId="77777777" w:rsidTr="00276998">
        <w:trPr>
          <w:trHeight w:val="349"/>
        </w:trPr>
        <w:tc>
          <w:tcPr>
            <w:tcW w:w="3435" w:type="dxa"/>
          </w:tcPr>
          <w:p w14:paraId="78F8E20D" w14:textId="77777777" w:rsidR="00575CF2" w:rsidRDefault="00575CF2" w:rsidP="00276998"/>
        </w:tc>
        <w:tc>
          <w:tcPr>
            <w:tcW w:w="2089" w:type="dxa"/>
          </w:tcPr>
          <w:p w14:paraId="7F051324" w14:textId="2039842E" w:rsidR="00575CF2" w:rsidRDefault="00575CF2" w:rsidP="00276998">
            <w:r>
              <w:t>Time</w:t>
            </w:r>
          </w:p>
        </w:tc>
        <w:tc>
          <w:tcPr>
            <w:tcW w:w="4782" w:type="dxa"/>
          </w:tcPr>
          <w:p w14:paraId="00BC4731" w14:textId="5A4C492C" w:rsidR="00575CF2" w:rsidRDefault="00575CF2" w:rsidP="00276998">
            <w:r>
              <w:t>Retrieved and displayed in ‘[H]HH:</w:t>
            </w:r>
            <w:proofErr w:type="gramStart"/>
            <w:r>
              <w:t>MM:SS</w:t>
            </w:r>
            <w:proofErr w:type="gramEnd"/>
            <w:r>
              <w:t xml:space="preserve">’ </w:t>
            </w:r>
            <w:proofErr w:type="spellStart"/>
            <w:r>
              <w:t>fromat</w:t>
            </w:r>
            <w:proofErr w:type="spellEnd"/>
            <w:r>
              <w:t xml:space="preserve"> from ‘-838:59:59’ to ‘838:59:59’</w:t>
            </w:r>
          </w:p>
        </w:tc>
      </w:tr>
      <w:tr w:rsidR="00575CF2" w14:paraId="269DCBCD" w14:textId="77777777" w:rsidTr="00276998">
        <w:trPr>
          <w:trHeight w:val="349"/>
        </w:trPr>
        <w:tc>
          <w:tcPr>
            <w:tcW w:w="3435" w:type="dxa"/>
          </w:tcPr>
          <w:p w14:paraId="28358E68" w14:textId="77777777" w:rsidR="00575CF2" w:rsidRDefault="00575CF2" w:rsidP="00276998"/>
        </w:tc>
        <w:tc>
          <w:tcPr>
            <w:tcW w:w="2089" w:type="dxa"/>
          </w:tcPr>
          <w:p w14:paraId="29A4F67D" w14:textId="7FFBA28C" w:rsidR="00575CF2" w:rsidRDefault="00030984" w:rsidP="00276998">
            <w:r>
              <w:t>Year</w:t>
            </w:r>
          </w:p>
        </w:tc>
        <w:tc>
          <w:tcPr>
            <w:tcW w:w="4782" w:type="dxa"/>
          </w:tcPr>
          <w:p w14:paraId="3890D08F" w14:textId="1FB2906E" w:rsidR="00575CF2" w:rsidRDefault="00030984" w:rsidP="00276998">
            <w:proofErr w:type="spellStart"/>
            <w:r>
              <w:t>Retrived</w:t>
            </w:r>
            <w:proofErr w:type="spellEnd"/>
            <w:r>
              <w:t xml:space="preserve"> and displayed in YYYY format, with a range of 1901 to 2155 or 0000 Fixed-width character</w:t>
            </w:r>
            <w:r w:rsidR="00724E04">
              <w:t xml:space="preserve"> </w:t>
            </w:r>
            <w:proofErr w:type="spellStart"/>
            <w:r w:rsidR="00724E04">
              <w:t>struing</w:t>
            </w:r>
            <w:proofErr w:type="spellEnd"/>
            <w:r w:rsidR="00724E04">
              <w:t xml:space="preserve"> with size of up to 255 characters</w:t>
            </w:r>
          </w:p>
        </w:tc>
      </w:tr>
      <w:tr w:rsidR="00575CF2" w14:paraId="0FAE2348" w14:textId="77777777" w:rsidTr="00276998">
        <w:trPr>
          <w:trHeight w:val="349"/>
        </w:trPr>
        <w:tc>
          <w:tcPr>
            <w:tcW w:w="3435" w:type="dxa"/>
          </w:tcPr>
          <w:p w14:paraId="52BD2592" w14:textId="025EF48D" w:rsidR="00575CF2" w:rsidRDefault="00724E04" w:rsidP="00276998">
            <w:r>
              <w:t>Character</w:t>
            </w:r>
          </w:p>
        </w:tc>
        <w:tc>
          <w:tcPr>
            <w:tcW w:w="2089" w:type="dxa"/>
          </w:tcPr>
          <w:p w14:paraId="3D5741FB" w14:textId="6C022F17" w:rsidR="00575CF2" w:rsidRDefault="00724E04" w:rsidP="00276998">
            <w:r>
              <w:t>Char(n)</w:t>
            </w:r>
          </w:p>
        </w:tc>
        <w:tc>
          <w:tcPr>
            <w:tcW w:w="4782" w:type="dxa"/>
          </w:tcPr>
          <w:p w14:paraId="578B2242" w14:textId="2B52E456" w:rsidR="00575CF2" w:rsidRDefault="00724E04" w:rsidP="00276998">
            <w:r>
              <w:t xml:space="preserve">Fixed-width character string with size of up to 255 </w:t>
            </w:r>
            <w:proofErr w:type="spellStart"/>
            <w:r>
              <w:t>chradcters</w:t>
            </w:r>
            <w:proofErr w:type="spellEnd"/>
          </w:p>
        </w:tc>
      </w:tr>
      <w:tr w:rsidR="00575CF2" w14:paraId="1DBC49FE" w14:textId="77777777" w:rsidTr="00276998">
        <w:trPr>
          <w:trHeight w:val="349"/>
        </w:trPr>
        <w:tc>
          <w:tcPr>
            <w:tcW w:w="3435" w:type="dxa"/>
          </w:tcPr>
          <w:p w14:paraId="69CB8EDB" w14:textId="77777777" w:rsidR="00575CF2" w:rsidRDefault="00575CF2" w:rsidP="00276998"/>
        </w:tc>
        <w:tc>
          <w:tcPr>
            <w:tcW w:w="2089" w:type="dxa"/>
          </w:tcPr>
          <w:p w14:paraId="41345A0D" w14:textId="48EE8DB4" w:rsidR="00575CF2" w:rsidRDefault="00724E04" w:rsidP="00276998">
            <w:r>
              <w:t>Varchar(n)</w:t>
            </w:r>
          </w:p>
        </w:tc>
        <w:tc>
          <w:tcPr>
            <w:tcW w:w="4782" w:type="dxa"/>
          </w:tcPr>
          <w:p w14:paraId="106F6D2E" w14:textId="7072B579" w:rsidR="00575CF2" w:rsidRDefault="00724E04" w:rsidP="00276998">
            <w:r>
              <w:t>Variable length character string with maximum size up to 65,535 characters</w:t>
            </w:r>
          </w:p>
        </w:tc>
      </w:tr>
      <w:tr w:rsidR="00575CF2" w14:paraId="0F624F8C" w14:textId="77777777" w:rsidTr="00276998">
        <w:trPr>
          <w:trHeight w:val="349"/>
        </w:trPr>
        <w:tc>
          <w:tcPr>
            <w:tcW w:w="3435" w:type="dxa"/>
          </w:tcPr>
          <w:p w14:paraId="6EB93E05" w14:textId="77777777" w:rsidR="00575CF2" w:rsidRDefault="00575CF2" w:rsidP="00276998"/>
        </w:tc>
        <w:tc>
          <w:tcPr>
            <w:tcW w:w="2089" w:type="dxa"/>
          </w:tcPr>
          <w:p w14:paraId="538D409F" w14:textId="763B663A" w:rsidR="00575CF2" w:rsidRDefault="00724E04" w:rsidP="00276998">
            <w:proofErr w:type="spellStart"/>
            <w:r>
              <w:t>Tinytext</w:t>
            </w:r>
            <w:proofErr w:type="spellEnd"/>
          </w:p>
        </w:tc>
        <w:tc>
          <w:tcPr>
            <w:tcW w:w="4782" w:type="dxa"/>
          </w:tcPr>
          <w:p w14:paraId="6CF508DF" w14:textId="11D39A1A" w:rsidR="00575CF2" w:rsidRDefault="00724E04" w:rsidP="00276998">
            <w:r>
              <w:t xml:space="preserve">Variable length character string of up to 255 (2^8 -1) </w:t>
            </w:r>
          </w:p>
        </w:tc>
      </w:tr>
      <w:tr w:rsidR="00575CF2" w14:paraId="775860FE" w14:textId="77777777" w:rsidTr="00276998">
        <w:trPr>
          <w:trHeight w:val="349"/>
        </w:trPr>
        <w:tc>
          <w:tcPr>
            <w:tcW w:w="3435" w:type="dxa"/>
          </w:tcPr>
          <w:p w14:paraId="2B44C6ED" w14:textId="77777777" w:rsidR="00575CF2" w:rsidRDefault="00575CF2" w:rsidP="00276998"/>
        </w:tc>
        <w:tc>
          <w:tcPr>
            <w:tcW w:w="2089" w:type="dxa"/>
          </w:tcPr>
          <w:p w14:paraId="08904340" w14:textId="3FDB47F6" w:rsidR="00575CF2" w:rsidRDefault="00724E04" w:rsidP="00276998">
            <w:r>
              <w:t>Text</w:t>
            </w:r>
          </w:p>
        </w:tc>
        <w:tc>
          <w:tcPr>
            <w:tcW w:w="4782" w:type="dxa"/>
          </w:tcPr>
          <w:p w14:paraId="217096DD" w14:textId="2A272663" w:rsidR="00724E04" w:rsidRDefault="00724E04" w:rsidP="00276998">
            <w:r>
              <w:t>Variable length character string up to 65,535 (2^16 -1) characters</w:t>
            </w:r>
          </w:p>
        </w:tc>
      </w:tr>
      <w:tr w:rsidR="00724E04" w14:paraId="56A4E1C8" w14:textId="77777777" w:rsidTr="00276998">
        <w:trPr>
          <w:trHeight w:val="349"/>
        </w:trPr>
        <w:tc>
          <w:tcPr>
            <w:tcW w:w="3435" w:type="dxa"/>
          </w:tcPr>
          <w:p w14:paraId="4FE6A648" w14:textId="77777777" w:rsidR="00724E04" w:rsidRDefault="00724E04" w:rsidP="00276998"/>
        </w:tc>
        <w:tc>
          <w:tcPr>
            <w:tcW w:w="2089" w:type="dxa"/>
          </w:tcPr>
          <w:p w14:paraId="5E85FE0F" w14:textId="402484FC" w:rsidR="00724E04" w:rsidRDefault="00724E04" w:rsidP="00276998">
            <w:proofErr w:type="spellStart"/>
            <w:r>
              <w:t>Mediumtext</w:t>
            </w:r>
            <w:proofErr w:type="spellEnd"/>
          </w:p>
        </w:tc>
        <w:tc>
          <w:tcPr>
            <w:tcW w:w="4782" w:type="dxa"/>
          </w:tcPr>
          <w:p w14:paraId="5570777D" w14:textId="5A1709CF" w:rsidR="00724E04" w:rsidRDefault="00724E04" w:rsidP="00276998">
            <w:r>
              <w:t>Variable length character string up to (2^24 -1) characters</w:t>
            </w:r>
          </w:p>
        </w:tc>
      </w:tr>
      <w:tr w:rsidR="00724E04" w14:paraId="42EC1CF5" w14:textId="77777777" w:rsidTr="00276998">
        <w:trPr>
          <w:trHeight w:val="349"/>
        </w:trPr>
        <w:tc>
          <w:tcPr>
            <w:tcW w:w="3435" w:type="dxa"/>
          </w:tcPr>
          <w:p w14:paraId="63B0EF71" w14:textId="77777777" w:rsidR="00724E04" w:rsidRDefault="00724E04" w:rsidP="00276998"/>
        </w:tc>
        <w:tc>
          <w:tcPr>
            <w:tcW w:w="2089" w:type="dxa"/>
          </w:tcPr>
          <w:p w14:paraId="15DEA82E" w14:textId="4B4B5DED" w:rsidR="00724E04" w:rsidRDefault="00724E04" w:rsidP="00276998">
            <w:proofErr w:type="spellStart"/>
            <w:r>
              <w:t>Longtext</w:t>
            </w:r>
            <w:proofErr w:type="spellEnd"/>
          </w:p>
        </w:tc>
        <w:tc>
          <w:tcPr>
            <w:tcW w:w="4782" w:type="dxa"/>
          </w:tcPr>
          <w:p w14:paraId="19E6B64B" w14:textId="2CAC92BE" w:rsidR="00724E04" w:rsidRDefault="00724E04" w:rsidP="00276998">
            <w:r>
              <w:t>Variable length character string up to (2^32 -1) characters</w:t>
            </w:r>
          </w:p>
        </w:tc>
      </w:tr>
      <w:tr w:rsidR="00724E04" w14:paraId="699BA857" w14:textId="77777777" w:rsidTr="00276998">
        <w:trPr>
          <w:trHeight w:val="349"/>
        </w:trPr>
        <w:tc>
          <w:tcPr>
            <w:tcW w:w="3435" w:type="dxa"/>
          </w:tcPr>
          <w:p w14:paraId="33FB7AB7" w14:textId="45C2526A" w:rsidR="00724E04" w:rsidRDefault="00724E04" w:rsidP="00276998">
            <w:r>
              <w:t>Binary</w:t>
            </w:r>
          </w:p>
        </w:tc>
        <w:tc>
          <w:tcPr>
            <w:tcW w:w="2089" w:type="dxa"/>
          </w:tcPr>
          <w:p w14:paraId="519F8463" w14:textId="567DA930" w:rsidR="00724E04" w:rsidRDefault="00724E04" w:rsidP="00276998">
            <w:r>
              <w:t>Binary(n)</w:t>
            </w:r>
          </w:p>
        </w:tc>
        <w:tc>
          <w:tcPr>
            <w:tcW w:w="4782" w:type="dxa"/>
          </w:tcPr>
          <w:p w14:paraId="6FA6B5DC" w14:textId="261AD78D" w:rsidR="00724E04" w:rsidRDefault="00724E04" w:rsidP="00276998">
            <w:r>
              <w:t>Must have the same fixed-length (up to 8KB for each row)</w:t>
            </w:r>
          </w:p>
        </w:tc>
      </w:tr>
      <w:tr w:rsidR="00724E04" w14:paraId="1280FE9E" w14:textId="77777777" w:rsidTr="00276998">
        <w:trPr>
          <w:trHeight w:val="349"/>
        </w:trPr>
        <w:tc>
          <w:tcPr>
            <w:tcW w:w="3435" w:type="dxa"/>
          </w:tcPr>
          <w:p w14:paraId="6A822F71" w14:textId="77777777" w:rsidR="00724E04" w:rsidRDefault="00724E04" w:rsidP="00276998"/>
        </w:tc>
        <w:tc>
          <w:tcPr>
            <w:tcW w:w="2089" w:type="dxa"/>
          </w:tcPr>
          <w:p w14:paraId="1F6303D4" w14:textId="08D951BB" w:rsidR="00724E04" w:rsidRDefault="00724E04" w:rsidP="00276998">
            <w:proofErr w:type="spellStart"/>
            <w:r>
              <w:t>Varbinary</w:t>
            </w:r>
            <w:proofErr w:type="spellEnd"/>
            <w:r>
              <w:t>(n)</w:t>
            </w:r>
          </w:p>
        </w:tc>
        <w:tc>
          <w:tcPr>
            <w:tcW w:w="4782" w:type="dxa"/>
          </w:tcPr>
          <w:p w14:paraId="3496A692" w14:textId="0970EEB3" w:rsidR="00724E04" w:rsidRDefault="00724E04" w:rsidP="00276998">
            <w:r>
              <w:t>Entries can vary in number of hexadecimal digits they contain (up to 8KB)</w:t>
            </w:r>
          </w:p>
        </w:tc>
      </w:tr>
      <w:tr w:rsidR="00724E04" w14:paraId="7E5FCC65" w14:textId="77777777" w:rsidTr="00276998">
        <w:trPr>
          <w:trHeight w:val="349"/>
        </w:trPr>
        <w:tc>
          <w:tcPr>
            <w:tcW w:w="3435" w:type="dxa"/>
          </w:tcPr>
          <w:p w14:paraId="3ECBD3D6" w14:textId="77777777" w:rsidR="00724E04" w:rsidRDefault="00724E04" w:rsidP="00276998"/>
        </w:tc>
        <w:tc>
          <w:tcPr>
            <w:tcW w:w="2089" w:type="dxa"/>
          </w:tcPr>
          <w:p w14:paraId="2C8A9B20" w14:textId="5B15D856" w:rsidR="00724E04" w:rsidRDefault="00724E04" w:rsidP="00276998">
            <w:proofErr w:type="spellStart"/>
            <w:r>
              <w:t>Tinyblob</w:t>
            </w:r>
            <w:proofErr w:type="spellEnd"/>
          </w:p>
        </w:tc>
        <w:tc>
          <w:tcPr>
            <w:tcW w:w="4782" w:type="dxa"/>
          </w:tcPr>
          <w:p w14:paraId="5C6DE10E" w14:textId="276360A3" w:rsidR="00724E04" w:rsidRDefault="00724E04" w:rsidP="00276998">
            <w:r>
              <w:t>Variable length binary data up to 255 bytes in length</w:t>
            </w:r>
          </w:p>
        </w:tc>
      </w:tr>
      <w:tr w:rsidR="00724E04" w14:paraId="26A4F371" w14:textId="77777777" w:rsidTr="00276998">
        <w:trPr>
          <w:trHeight w:val="349"/>
        </w:trPr>
        <w:tc>
          <w:tcPr>
            <w:tcW w:w="3435" w:type="dxa"/>
          </w:tcPr>
          <w:p w14:paraId="2BA7CE30" w14:textId="77777777" w:rsidR="00724E04" w:rsidRDefault="00724E04" w:rsidP="00276998"/>
        </w:tc>
        <w:tc>
          <w:tcPr>
            <w:tcW w:w="2089" w:type="dxa"/>
          </w:tcPr>
          <w:p w14:paraId="5F9DD044" w14:textId="276F5BE7" w:rsidR="00724E04" w:rsidRDefault="00724E04" w:rsidP="00276998">
            <w:r>
              <w:t>Blob</w:t>
            </w:r>
          </w:p>
        </w:tc>
        <w:tc>
          <w:tcPr>
            <w:tcW w:w="4782" w:type="dxa"/>
          </w:tcPr>
          <w:p w14:paraId="444BAFD2" w14:textId="74DAA71F" w:rsidR="00724E04" w:rsidRDefault="00724E04" w:rsidP="00276998">
            <w:r>
              <w:t>Variable length binary data up to 65,535 bytes in length</w:t>
            </w:r>
          </w:p>
        </w:tc>
      </w:tr>
      <w:tr w:rsidR="00724E04" w14:paraId="425E2C6D" w14:textId="77777777" w:rsidTr="00276998">
        <w:trPr>
          <w:trHeight w:val="349"/>
        </w:trPr>
        <w:tc>
          <w:tcPr>
            <w:tcW w:w="3435" w:type="dxa"/>
          </w:tcPr>
          <w:p w14:paraId="43C4551E" w14:textId="77777777" w:rsidR="00724E04" w:rsidRDefault="00724E04" w:rsidP="00276998"/>
        </w:tc>
        <w:tc>
          <w:tcPr>
            <w:tcW w:w="2089" w:type="dxa"/>
          </w:tcPr>
          <w:p w14:paraId="5E023BAF" w14:textId="32D57F33" w:rsidR="00724E04" w:rsidRDefault="00724E04" w:rsidP="00276998">
            <w:r>
              <w:t>Medium blob</w:t>
            </w:r>
          </w:p>
        </w:tc>
        <w:tc>
          <w:tcPr>
            <w:tcW w:w="4782" w:type="dxa"/>
          </w:tcPr>
          <w:p w14:paraId="16B895F9" w14:textId="33414B02" w:rsidR="00724E04" w:rsidRDefault="00724E04" w:rsidP="00276998">
            <w:r>
              <w:t>Variable length binary data up to 2^24-1 bytes in length</w:t>
            </w:r>
          </w:p>
        </w:tc>
      </w:tr>
      <w:tr w:rsidR="00724E04" w14:paraId="69AE8252" w14:textId="77777777" w:rsidTr="00276998">
        <w:trPr>
          <w:trHeight w:val="349"/>
        </w:trPr>
        <w:tc>
          <w:tcPr>
            <w:tcW w:w="3435" w:type="dxa"/>
          </w:tcPr>
          <w:p w14:paraId="4440BFB8" w14:textId="77777777" w:rsidR="00724E04" w:rsidRDefault="00724E04" w:rsidP="00276998"/>
        </w:tc>
        <w:tc>
          <w:tcPr>
            <w:tcW w:w="2089" w:type="dxa"/>
          </w:tcPr>
          <w:p w14:paraId="0307CCEA" w14:textId="001C5372" w:rsidR="00724E04" w:rsidRDefault="00724E04" w:rsidP="00276998">
            <w:r>
              <w:t>Long blob</w:t>
            </w:r>
          </w:p>
        </w:tc>
        <w:tc>
          <w:tcPr>
            <w:tcW w:w="4782" w:type="dxa"/>
          </w:tcPr>
          <w:p w14:paraId="5D4CE308" w14:textId="5C2748B1" w:rsidR="00724E04" w:rsidRDefault="00724E04" w:rsidP="00276998">
            <w:r>
              <w:t>Variable length binary data up to 2^32 -</w:t>
            </w:r>
            <w:proofErr w:type="gramStart"/>
            <w:r>
              <w:t>1  bytes</w:t>
            </w:r>
            <w:proofErr w:type="gramEnd"/>
            <w:r>
              <w:t xml:space="preserve"> in length</w:t>
            </w:r>
          </w:p>
        </w:tc>
      </w:tr>
      <w:tr w:rsidR="00724E04" w14:paraId="67E9766D" w14:textId="77777777" w:rsidTr="00276998">
        <w:trPr>
          <w:trHeight w:val="349"/>
        </w:trPr>
        <w:tc>
          <w:tcPr>
            <w:tcW w:w="3435" w:type="dxa"/>
          </w:tcPr>
          <w:p w14:paraId="2D9BCDA0" w14:textId="1F5EDBA3" w:rsidR="00724E04" w:rsidRDefault="00724E04" w:rsidP="00276998">
            <w:r>
              <w:t>List types</w:t>
            </w:r>
          </w:p>
        </w:tc>
        <w:tc>
          <w:tcPr>
            <w:tcW w:w="2089" w:type="dxa"/>
          </w:tcPr>
          <w:p w14:paraId="4D2C4193" w14:textId="559FF2E3" w:rsidR="00724E04" w:rsidRDefault="00724E04" w:rsidP="00276998">
            <w:proofErr w:type="spellStart"/>
            <w:r>
              <w:t>Enum</w:t>
            </w:r>
            <w:proofErr w:type="spellEnd"/>
          </w:p>
        </w:tc>
        <w:tc>
          <w:tcPr>
            <w:tcW w:w="4782" w:type="dxa"/>
          </w:tcPr>
          <w:p w14:paraId="35DC8510" w14:textId="27F3CB26" w:rsidR="00724E04" w:rsidRDefault="00724E04" w:rsidP="00276998">
            <w:r>
              <w:t>String value chosen from a fixed list defined in the column</w:t>
            </w:r>
          </w:p>
        </w:tc>
      </w:tr>
      <w:tr w:rsidR="00724E04" w14:paraId="5B553723" w14:textId="77777777" w:rsidTr="00276998">
        <w:trPr>
          <w:trHeight w:val="349"/>
        </w:trPr>
        <w:tc>
          <w:tcPr>
            <w:tcW w:w="3435" w:type="dxa"/>
          </w:tcPr>
          <w:p w14:paraId="6FB03BE4" w14:textId="77777777" w:rsidR="00724E04" w:rsidRDefault="00724E04" w:rsidP="00276998"/>
        </w:tc>
        <w:tc>
          <w:tcPr>
            <w:tcW w:w="2089" w:type="dxa"/>
          </w:tcPr>
          <w:p w14:paraId="56F682A7" w14:textId="719EB1E5" w:rsidR="00724E04" w:rsidRDefault="00724E04" w:rsidP="00276998">
            <w:r>
              <w:t>Set</w:t>
            </w:r>
          </w:p>
        </w:tc>
        <w:tc>
          <w:tcPr>
            <w:tcW w:w="4782" w:type="dxa"/>
          </w:tcPr>
          <w:p w14:paraId="49FF1F01" w14:textId="11784DD2" w:rsidR="00724E04" w:rsidRDefault="00724E04" w:rsidP="00276998">
            <w:r>
              <w:t>Zero or more string values chosen from a list defined in the column</w:t>
            </w:r>
          </w:p>
        </w:tc>
      </w:tr>
    </w:tbl>
    <w:p w14:paraId="3859C24A" w14:textId="47A3F052" w:rsidR="00276998" w:rsidRDefault="009D30BF" w:rsidP="00276998">
      <w:r>
        <w:rPr>
          <w:b/>
        </w:rPr>
        <w:lastRenderedPageBreak/>
        <w:t>Summary</w:t>
      </w:r>
    </w:p>
    <w:p w14:paraId="77476070" w14:textId="4D511A17" w:rsidR="009D30BF" w:rsidRDefault="009D30BF" w:rsidP="007855E6">
      <w:pPr>
        <w:pStyle w:val="ListParagraph"/>
        <w:numPr>
          <w:ilvl w:val="0"/>
          <w:numId w:val="14"/>
        </w:numPr>
      </w:pPr>
      <w:r>
        <w:t>Tables created using Create table statement</w:t>
      </w:r>
    </w:p>
    <w:p w14:paraId="3B62B906" w14:textId="20AEFB63" w:rsidR="009D30BF" w:rsidRDefault="009D30BF" w:rsidP="007855E6">
      <w:pPr>
        <w:pStyle w:val="ListParagraph"/>
        <w:numPr>
          <w:ilvl w:val="0"/>
          <w:numId w:val="14"/>
        </w:numPr>
      </w:pPr>
      <w:r>
        <w:t>Scripts are created as part of a database backup strategy or during software development as part of the version control strategy</w:t>
      </w:r>
    </w:p>
    <w:p w14:paraId="73EEBAD6" w14:textId="612E2654" w:rsidR="009D30BF" w:rsidRDefault="009D30BF" w:rsidP="007855E6">
      <w:pPr>
        <w:pStyle w:val="ListParagraph"/>
        <w:numPr>
          <w:ilvl w:val="0"/>
          <w:numId w:val="14"/>
        </w:numPr>
      </w:pPr>
      <w:r>
        <w:t xml:space="preserve">Tables are defined </w:t>
      </w:r>
      <w:proofErr w:type="spellStart"/>
      <w:r>
        <w:t>int</w:t>
      </w:r>
      <w:proofErr w:type="spellEnd"/>
      <w:r>
        <w:t xml:space="preserve"> terms of their </w:t>
      </w:r>
      <w:proofErr w:type="spellStart"/>
      <w:r>
        <w:t>colunns</w:t>
      </w:r>
      <w:proofErr w:type="spellEnd"/>
      <w:r>
        <w:t>, each of which must have at least a name and a data type</w:t>
      </w:r>
    </w:p>
    <w:p w14:paraId="428140AD" w14:textId="46618DF3" w:rsidR="009D30BF" w:rsidRDefault="009D30BF" w:rsidP="007855E6">
      <w:pPr>
        <w:pStyle w:val="ListParagraph"/>
        <w:numPr>
          <w:ilvl w:val="0"/>
          <w:numId w:val="14"/>
        </w:numPr>
      </w:pPr>
      <w:r>
        <w:t xml:space="preserve">Further qualifies can be defined about each column such as primary/foreign key status, </w:t>
      </w:r>
      <w:proofErr w:type="gramStart"/>
      <w:r>
        <w:t>If</w:t>
      </w:r>
      <w:proofErr w:type="gramEnd"/>
      <w:r>
        <w:t xml:space="preserve"> it’s nullable or not and what default values are</w:t>
      </w:r>
    </w:p>
    <w:p w14:paraId="278F874F" w14:textId="4E730A5E" w:rsidR="009D30BF" w:rsidRDefault="009D30BF" w:rsidP="007855E6">
      <w:pPr>
        <w:pStyle w:val="ListParagraph"/>
        <w:numPr>
          <w:ilvl w:val="0"/>
          <w:numId w:val="14"/>
        </w:numPr>
      </w:pPr>
      <w:r>
        <w:t>Different data types are available to store numeric data with different levels of precision</w:t>
      </w:r>
    </w:p>
    <w:p w14:paraId="2E619E94" w14:textId="1DD413EB" w:rsidR="009D30BF" w:rsidRDefault="009D30BF" w:rsidP="007855E6">
      <w:pPr>
        <w:pStyle w:val="ListParagraph"/>
        <w:numPr>
          <w:ilvl w:val="0"/>
          <w:numId w:val="14"/>
        </w:numPr>
      </w:pPr>
      <w:r>
        <w:t>The Alter Table statement allows you to modify the structure of a table that already exists</w:t>
      </w:r>
    </w:p>
    <w:p w14:paraId="6C0CF2D0" w14:textId="3C789C53" w:rsidR="009D30BF" w:rsidRDefault="009D30BF" w:rsidP="007855E6">
      <w:pPr>
        <w:pStyle w:val="ListParagraph"/>
        <w:numPr>
          <w:ilvl w:val="0"/>
          <w:numId w:val="14"/>
        </w:numPr>
      </w:pPr>
      <w:r>
        <w:t>You can drop tables using the Drop table statement</w:t>
      </w:r>
    </w:p>
    <w:p w14:paraId="7A11E787" w14:textId="37296356" w:rsidR="009D30BF" w:rsidRDefault="009D30BF" w:rsidP="00EE2A42"/>
    <w:p w14:paraId="49D4AA7D" w14:textId="7E9D6BDA" w:rsidR="00EE2A42" w:rsidRDefault="00EE2A42" w:rsidP="00EE2A42"/>
    <w:p w14:paraId="783F805B" w14:textId="79EF9C3D" w:rsidR="00EE2A42" w:rsidRDefault="00EE2A42" w:rsidP="00EE2A42">
      <w:pPr>
        <w:rPr>
          <w:i/>
        </w:rPr>
      </w:pPr>
      <w:r>
        <w:rPr>
          <w:i/>
        </w:rPr>
        <w:t xml:space="preserve">(continue from </w:t>
      </w:r>
      <w:proofErr w:type="spellStart"/>
      <w:r>
        <w:rPr>
          <w:i/>
        </w:rPr>
        <w:t>pg</w:t>
      </w:r>
      <w:proofErr w:type="spellEnd"/>
      <w:r>
        <w:rPr>
          <w:i/>
        </w:rPr>
        <w:t xml:space="preserve"> 17 onwards) </w:t>
      </w:r>
    </w:p>
    <w:p w14:paraId="7849CDD0" w14:textId="426995EE" w:rsidR="008E1FA7" w:rsidRDefault="008E1FA7" w:rsidP="00EE2A42">
      <w:pPr>
        <w:rPr>
          <w:i/>
        </w:rPr>
      </w:pPr>
    </w:p>
    <w:p w14:paraId="67A99E8E" w14:textId="71349848" w:rsidR="008E1FA7" w:rsidRDefault="008E1FA7" w:rsidP="00EE2A42">
      <w:pPr>
        <w:rPr>
          <w:i/>
        </w:rPr>
      </w:pPr>
    </w:p>
    <w:p w14:paraId="09C2F52D" w14:textId="17446BEF" w:rsidR="008E1FA7" w:rsidRDefault="008E1FA7" w:rsidP="00EE2A42">
      <w:pPr>
        <w:rPr>
          <w:i/>
        </w:rPr>
      </w:pPr>
    </w:p>
    <w:p w14:paraId="36ED6639" w14:textId="4C776D9A" w:rsidR="008E1FA7" w:rsidRDefault="008E1FA7" w:rsidP="00EE2A42">
      <w:pPr>
        <w:rPr>
          <w:i/>
        </w:rPr>
      </w:pPr>
    </w:p>
    <w:p w14:paraId="1CB47F12" w14:textId="537B8C03" w:rsidR="008E1FA7" w:rsidRDefault="008E1FA7" w:rsidP="00EE2A42">
      <w:pPr>
        <w:rPr>
          <w:i/>
        </w:rPr>
      </w:pPr>
    </w:p>
    <w:p w14:paraId="45B72AF4" w14:textId="1EF7A0A5" w:rsidR="008E1FA7" w:rsidRDefault="008E1FA7" w:rsidP="00EE2A42">
      <w:pPr>
        <w:rPr>
          <w:i/>
        </w:rPr>
      </w:pPr>
    </w:p>
    <w:p w14:paraId="1CDA90CB" w14:textId="07F16DBA" w:rsidR="008E1FA7" w:rsidRDefault="008E1FA7" w:rsidP="00EE2A42">
      <w:pPr>
        <w:rPr>
          <w:i/>
        </w:rPr>
      </w:pPr>
    </w:p>
    <w:p w14:paraId="540B31F7" w14:textId="4C88AFD0" w:rsidR="008E1FA7" w:rsidRDefault="008E1FA7" w:rsidP="00EE2A42">
      <w:pPr>
        <w:rPr>
          <w:i/>
        </w:rPr>
      </w:pPr>
    </w:p>
    <w:p w14:paraId="32CDABA9" w14:textId="173F37DB" w:rsidR="008E1FA7" w:rsidRDefault="008E1FA7" w:rsidP="00EE2A42">
      <w:pPr>
        <w:rPr>
          <w:i/>
        </w:rPr>
      </w:pPr>
    </w:p>
    <w:p w14:paraId="6F4E8EA5" w14:textId="33C331B9" w:rsidR="008E1FA7" w:rsidRDefault="008E1FA7" w:rsidP="00EE2A42">
      <w:pPr>
        <w:rPr>
          <w:i/>
        </w:rPr>
      </w:pPr>
    </w:p>
    <w:p w14:paraId="625761B1" w14:textId="4D4BBB30" w:rsidR="008E1FA7" w:rsidRDefault="008E1FA7" w:rsidP="00EE2A42">
      <w:pPr>
        <w:rPr>
          <w:i/>
        </w:rPr>
      </w:pPr>
    </w:p>
    <w:p w14:paraId="3F409FF5" w14:textId="1A9C2A33" w:rsidR="008E1FA7" w:rsidRDefault="008E1FA7" w:rsidP="00AE7ED4">
      <w:pPr>
        <w:pStyle w:val="Heading1"/>
      </w:pPr>
      <w:r>
        <w:lastRenderedPageBreak/>
        <w:t xml:space="preserve">Data integrity </w:t>
      </w:r>
    </w:p>
    <w:p w14:paraId="740BAD2F" w14:textId="558AF65F" w:rsidR="00AE7ED4" w:rsidRPr="00AE7ED4" w:rsidRDefault="00AE7ED4" w:rsidP="00AE7ED4">
      <w:pPr>
        <w:pStyle w:val="Heading2"/>
      </w:pPr>
      <w:r>
        <w:t>Data Integrity</w:t>
      </w:r>
    </w:p>
    <w:p w14:paraId="74D1427B" w14:textId="4505EC42" w:rsidR="008E1FA7" w:rsidRDefault="00022F02" w:rsidP="008E1FA7">
      <w:r>
        <w:t>When a table with columns is created, each column is given a data type e.g. varchar(n)</w:t>
      </w:r>
      <w:r w:rsidR="00AE7ED4">
        <w:t>, in some cases such as char and varchar we specified a maximum length.</w:t>
      </w:r>
    </w:p>
    <w:p w14:paraId="67CFD3C7" w14:textId="6A767DD1" w:rsidR="00AE7ED4" w:rsidRDefault="00AE7ED4" w:rsidP="008E1FA7">
      <w:r>
        <w:t>By setting a primary key on a table you specify that the values in the primary key’s column must be unique. In doing this you specified what type of data can be added to the columns in the table and therefore providing some kind of data integrity.</w:t>
      </w:r>
    </w:p>
    <w:p w14:paraId="5EC5A480" w14:textId="41648C34" w:rsidR="00AE7ED4" w:rsidRDefault="00AE7ED4" w:rsidP="008E1FA7">
      <w:r>
        <w:rPr>
          <w:b/>
        </w:rPr>
        <w:t>Domain Integrity:</w:t>
      </w:r>
      <w:r>
        <w:t xml:space="preserve"> Ensuring values fall within appropriate ranges or sets</w:t>
      </w:r>
    </w:p>
    <w:p w14:paraId="49637A10" w14:textId="64E3457E" w:rsidR="00AE7ED4" w:rsidRDefault="00AE7ED4" w:rsidP="008E1FA7">
      <w:r>
        <w:rPr>
          <w:b/>
        </w:rPr>
        <w:t>Entity Integrity:</w:t>
      </w:r>
      <w:r>
        <w:t xml:space="preserve"> Ensuring each record references a unique </w:t>
      </w:r>
      <w:r>
        <w:rPr>
          <w:i/>
        </w:rPr>
        <w:t>thing</w:t>
      </w:r>
    </w:p>
    <w:p w14:paraId="0FC8D769" w14:textId="1F108DBE" w:rsidR="00AE7ED4" w:rsidRDefault="00AE7ED4" w:rsidP="008E1FA7">
      <w:r>
        <w:rPr>
          <w:b/>
        </w:rPr>
        <w:t xml:space="preserve">Referential Integrity: </w:t>
      </w:r>
      <w:r>
        <w:t>Ensuring entities are related to each other in suitable ways</w:t>
      </w:r>
    </w:p>
    <w:p w14:paraId="591A7861" w14:textId="4F1A7C5E" w:rsidR="00AE7ED4" w:rsidRDefault="00AE7ED4" w:rsidP="008E1FA7"/>
    <w:p w14:paraId="46220487" w14:textId="207AEDAE" w:rsidR="00AE7ED4" w:rsidRDefault="00AE7ED4" w:rsidP="00AE7ED4">
      <w:pPr>
        <w:pStyle w:val="Heading2"/>
      </w:pPr>
      <w:r>
        <w:t>Domain Integrity</w:t>
      </w:r>
    </w:p>
    <w:p w14:paraId="26FCE9F4" w14:textId="0B378216" w:rsidR="00AE7ED4" w:rsidRDefault="00AE7ED4" w:rsidP="00AE7ED4">
      <w:r>
        <w:t xml:space="preserve">Data types provide one means of ensuring values are appropriate, i.e. you cannot store a value before 1970 in a column defined as timestamp, furthermore you can also use </w:t>
      </w:r>
      <w:proofErr w:type="spellStart"/>
      <w:r>
        <w:t>progrmattic</w:t>
      </w:r>
      <w:proofErr w:type="spellEnd"/>
      <w:r>
        <w:t xml:space="preserve"> means to perform further range checking in a number of ways:</w:t>
      </w:r>
    </w:p>
    <w:p w14:paraId="6B864EE5" w14:textId="66B8CD0B" w:rsidR="00AE7ED4" w:rsidRDefault="00AE7ED4" w:rsidP="007855E6">
      <w:pPr>
        <w:pStyle w:val="ListParagraph"/>
        <w:numPr>
          <w:ilvl w:val="0"/>
          <w:numId w:val="15"/>
        </w:numPr>
      </w:pPr>
      <w:r>
        <w:t>In your application code</w:t>
      </w:r>
    </w:p>
    <w:p w14:paraId="5A9EFBC2" w14:textId="00C48FB5" w:rsidR="00AE7ED4" w:rsidRPr="00AE7ED4" w:rsidRDefault="00AE7ED4" w:rsidP="007855E6">
      <w:pPr>
        <w:pStyle w:val="ListParagraph"/>
        <w:numPr>
          <w:ilvl w:val="0"/>
          <w:numId w:val="15"/>
        </w:numPr>
      </w:pPr>
      <w:r>
        <w:t>By creating stored routines that perform checks and requiring that all data modifications use those routines e.g. no direct access to the table (</w:t>
      </w:r>
      <w:r>
        <w:rPr>
          <w:i/>
        </w:rPr>
        <w:t>Think views)</w:t>
      </w:r>
    </w:p>
    <w:p w14:paraId="0FC9CF13" w14:textId="55F317DF" w:rsidR="00AE7ED4" w:rsidRDefault="00AE7ED4" w:rsidP="007855E6">
      <w:pPr>
        <w:pStyle w:val="ListParagraph"/>
        <w:numPr>
          <w:ilvl w:val="0"/>
          <w:numId w:val="15"/>
        </w:numPr>
      </w:pPr>
      <w:r>
        <w:t>By using triggers that fire automatically every time an update occurs</w:t>
      </w:r>
    </w:p>
    <w:p w14:paraId="69E79FC6" w14:textId="0EC80CF1" w:rsidR="00AE7ED4" w:rsidRDefault="00AE7ED4" w:rsidP="00AE7ED4"/>
    <w:p w14:paraId="2BA52ADB" w14:textId="7A69DAF6" w:rsidR="00AE7ED4" w:rsidRDefault="00AE7ED4" w:rsidP="00AE7ED4"/>
    <w:p w14:paraId="4A02138A" w14:textId="6CC1EDC4" w:rsidR="00AE7ED4" w:rsidRDefault="00AE7ED4" w:rsidP="00AE7ED4">
      <w:r>
        <w:lastRenderedPageBreak/>
        <w:t>Ideally all data modifications execute via such code. You cannot guarantee that all data modifications go through your application code, but you can use permissions to restrict access to the table and require the use of stored routines or use triggers that fire on every update.</w:t>
      </w:r>
    </w:p>
    <w:p w14:paraId="074D12BB" w14:textId="51343B60" w:rsidR="00AE7ED4" w:rsidRDefault="00AE7ED4" w:rsidP="00AE7ED4">
      <w:r>
        <w:t>The trade-off is in maintainability and complexity of the application as a whole when you consider all tiers presentation and data.</w:t>
      </w:r>
    </w:p>
    <w:p w14:paraId="5BD6AB90" w14:textId="66CB715C" w:rsidR="00AE7ED4" w:rsidRDefault="00AE7ED4" w:rsidP="00AE7ED4"/>
    <w:p w14:paraId="25C8CBB0" w14:textId="60E8249C" w:rsidR="00AE7ED4" w:rsidRDefault="00AE7ED4" w:rsidP="00AE7ED4">
      <w:r>
        <w:t>As an example, consider you have a database containing Irish car registration numbers. The numbers stored may look something like this</w:t>
      </w:r>
    </w:p>
    <w:p w14:paraId="572823EB" w14:textId="316B3367" w:rsidR="00AE7ED4" w:rsidRDefault="00AE7ED4" w:rsidP="007855E6">
      <w:pPr>
        <w:pStyle w:val="ListParagraph"/>
        <w:numPr>
          <w:ilvl w:val="0"/>
          <w:numId w:val="16"/>
        </w:numPr>
      </w:pPr>
      <w:r>
        <w:t>11D21509</w:t>
      </w:r>
    </w:p>
    <w:p w14:paraId="789FD6C6" w14:textId="32760830" w:rsidR="00AE7ED4" w:rsidRDefault="00AE7ED4" w:rsidP="007855E6">
      <w:pPr>
        <w:pStyle w:val="ListParagraph"/>
        <w:numPr>
          <w:ilvl w:val="0"/>
          <w:numId w:val="16"/>
        </w:numPr>
      </w:pPr>
      <w:r>
        <w:t>151 MN 293</w:t>
      </w:r>
    </w:p>
    <w:p w14:paraId="7524E3B0" w14:textId="1001C277" w:rsidR="00AE7ED4" w:rsidRDefault="00AE7ED4" w:rsidP="007855E6">
      <w:pPr>
        <w:pStyle w:val="ListParagraph"/>
        <w:numPr>
          <w:ilvl w:val="0"/>
          <w:numId w:val="16"/>
        </w:numPr>
      </w:pPr>
      <w:r>
        <w:t>09-SO-8388</w:t>
      </w:r>
    </w:p>
    <w:p w14:paraId="2E8E0DB9" w14:textId="32B87D7F" w:rsidR="00AE7ED4" w:rsidRDefault="00AE7ED4" w:rsidP="00AE7ED4">
      <w:r>
        <w:t>In each case, ignoring space and dash characters.</w:t>
      </w:r>
    </w:p>
    <w:p w14:paraId="6AB35085" w14:textId="13E9A37B" w:rsidR="00AE7ED4" w:rsidRDefault="00AE7ED4" w:rsidP="007855E6">
      <w:pPr>
        <w:pStyle w:val="ListParagraph"/>
        <w:numPr>
          <w:ilvl w:val="0"/>
          <w:numId w:val="17"/>
        </w:numPr>
      </w:pPr>
      <w:r>
        <w:t>First two or three characters represent the two-year digit year of the vehicle’s first registration which can be over 100 years ago</w:t>
      </w:r>
    </w:p>
    <w:p w14:paraId="5021E8F9" w14:textId="10F060B7" w:rsidR="00AE7ED4" w:rsidRDefault="00AE7ED4" w:rsidP="007855E6">
      <w:pPr>
        <w:pStyle w:val="ListParagraph"/>
        <w:numPr>
          <w:ilvl w:val="0"/>
          <w:numId w:val="17"/>
        </w:numPr>
      </w:pPr>
      <w:r>
        <w:t>In more recent years a 1 or a 2 representing the first or second half of the year of registration.</w:t>
      </w:r>
    </w:p>
    <w:p w14:paraId="70BB063F" w14:textId="1F913496" w:rsidR="00AE7ED4" w:rsidRDefault="00AE7ED4" w:rsidP="007855E6">
      <w:pPr>
        <w:pStyle w:val="ListParagraph"/>
        <w:numPr>
          <w:ilvl w:val="0"/>
          <w:numId w:val="17"/>
        </w:numPr>
      </w:pPr>
      <w:r>
        <w:t>The following one or two characters represent the registration district e.g. “D” for Dublin, “SO” for Sligo etc.</w:t>
      </w:r>
    </w:p>
    <w:p w14:paraId="1D594EBF" w14:textId="79E4C8B0" w:rsidR="00AE7ED4" w:rsidRDefault="000827D9" w:rsidP="007855E6">
      <w:pPr>
        <w:pStyle w:val="ListParagraph"/>
        <w:numPr>
          <w:ilvl w:val="0"/>
          <w:numId w:val="17"/>
        </w:numPr>
      </w:pPr>
      <w:r>
        <w:t>Remaining characters are the sequence number for that district in that time period</w:t>
      </w:r>
    </w:p>
    <w:p w14:paraId="58F40A76" w14:textId="26B88F07" w:rsidR="000827D9" w:rsidRDefault="000827D9" w:rsidP="000827D9">
      <w:r>
        <w:t>You could enforce domain integrity for a column containing such registration numbers by creating a trigger to parse the string into portions based on delimiters (space or dash characters) and field widths</w:t>
      </w:r>
    </w:p>
    <w:p w14:paraId="1153C3CE" w14:textId="62206704" w:rsidR="000827D9" w:rsidRDefault="000827D9" w:rsidP="000827D9">
      <w:r>
        <w:t>Then compare these portions with a list of registration districts (using FIND_IN_</w:t>
      </w:r>
      <w:proofErr w:type="gramStart"/>
      <w:r>
        <w:t>SET(</w:t>
      </w:r>
      <w:proofErr w:type="gramEnd"/>
      <w:r>
        <w:t>) or a subquery)</w:t>
      </w:r>
    </w:p>
    <w:p w14:paraId="101CF9DE" w14:textId="6740EE4C" w:rsidR="000827D9" w:rsidRDefault="000827D9" w:rsidP="000827D9">
      <w:r>
        <w:t>Simpler examples could include age restrictions on membership of a club or customer base, regular expression checks on string like email addresses or ensuring that an order is dispatched after it is placed.</w:t>
      </w:r>
    </w:p>
    <w:p w14:paraId="4102CC8D" w14:textId="236E0921" w:rsidR="000827D9" w:rsidRDefault="000827D9" w:rsidP="000827D9"/>
    <w:p w14:paraId="6615E932" w14:textId="7CF04AA4" w:rsidR="000827D9" w:rsidRDefault="000827D9" w:rsidP="000827D9">
      <w:pPr>
        <w:pStyle w:val="Heading2"/>
      </w:pPr>
      <w:r>
        <w:lastRenderedPageBreak/>
        <w:t>Entity Integrity</w:t>
      </w:r>
    </w:p>
    <w:p w14:paraId="70C2AAC3" w14:textId="6AC520DD" w:rsidR="000827D9" w:rsidRDefault="000827D9" w:rsidP="000827D9">
      <w:r>
        <w:t>Uniqueness is enforced by primary keys and unique keys.</w:t>
      </w:r>
    </w:p>
    <w:p w14:paraId="278AB486" w14:textId="262B0906" w:rsidR="000827D9" w:rsidRDefault="000827D9" w:rsidP="000827D9">
      <w:r>
        <w:t xml:space="preserve">While a table can have </w:t>
      </w:r>
      <w:r>
        <w:rPr>
          <w:b/>
        </w:rPr>
        <w:t>at most one primary key</w:t>
      </w:r>
      <w:r>
        <w:t>, it can have several unique keys.</w:t>
      </w:r>
    </w:p>
    <w:p w14:paraId="5C05F5A8" w14:textId="21A189B5" w:rsidR="000827D9" w:rsidRDefault="000827D9" w:rsidP="000827D9">
      <w:r>
        <w:t>Each one defines one or more columns that taken together, must be unique within the table.</w:t>
      </w:r>
    </w:p>
    <w:p w14:paraId="540771B8" w14:textId="77777777" w:rsidR="000827D9" w:rsidRDefault="000827D9" w:rsidP="000827D9">
      <w:r>
        <w:t>For example, you may have an employee’s table with an employee primary key, but each employee also has a unique email address that is not the primary key, the national insurance number must also be unique.</w:t>
      </w:r>
      <w:r>
        <w:br/>
      </w:r>
    </w:p>
    <w:p w14:paraId="2A83AF1A" w14:textId="51EEDFAB" w:rsidR="000827D9" w:rsidRDefault="000827D9" w:rsidP="000827D9">
      <w:r>
        <w:t>A database that allows for multiple concurrent employee to have the same email address or national insurance number is broken.</w:t>
      </w:r>
    </w:p>
    <w:p w14:paraId="4F445D10" w14:textId="77777777" w:rsidR="000827D9" w:rsidRPr="000827D9" w:rsidRDefault="000827D9" w:rsidP="000827D9"/>
    <w:p w14:paraId="104DFAD3" w14:textId="46709070" w:rsidR="00AE7ED4" w:rsidRDefault="000827D9" w:rsidP="008E1FA7">
      <w:pPr>
        <w:rPr>
          <w:b/>
        </w:rPr>
      </w:pPr>
      <w:r>
        <w:rPr>
          <w:b/>
        </w:rPr>
        <w:t>Creating a unique key</w:t>
      </w:r>
    </w:p>
    <w:p w14:paraId="676204BB" w14:textId="51DB48CC" w:rsidR="000827D9" w:rsidRDefault="000827D9" w:rsidP="000827D9">
      <w:pPr>
        <w:ind w:left="720"/>
      </w:pPr>
      <w:r>
        <w:t>Create a unique index on the Products table from before with the following statement:</w:t>
      </w:r>
    </w:p>
    <w:p w14:paraId="1FE3B3CF" w14:textId="61A6DAE3" w:rsidR="000827D9" w:rsidRDefault="000827D9" w:rsidP="007855E6">
      <w:pPr>
        <w:pStyle w:val="ListParagraph"/>
        <w:numPr>
          <w:ilvl w:val="0"/>
          <w:numId w:val="18"/>
        </w:numPr>
      </w:pPr>
      <w:r w:rsidRPr="000827D9">
        <w:rPr>
          <w:b/>
        </w:rPr>
        <w:t>Create</w:t>
      </w:r>
      <w:r>
        <w:t xml:space="preserve"> </w:t>
      </w:r>
      <w:r w:rsidRPr="000827D9">
        <w:rPr>
          <w:b/>
        </w:rPr>
        <w:t>unique</w:t>
      </w:r>
      <w:r>
        <w:t xml:space="preserve"> </w:t>
      </w:r>
      <w:r w:rsidRPr="000827D9">
        <w:rPr>
          <w:b/>
        </w:rPr>
        <w:t>index</w:t>
      </w:r>
      <w:r>
        <w:t xml:space="preserve"> uniq_prod_name </w:t>
      </w:r>
      <w:r w:rsidRPr="000827D9">
        <w:rPr>
          <w:b/>
        </w:rPr>
        <w:t>On</w:t>
      </w:r>
      <w:r>
        <w:t xml:space="preserve"> </w:t>
      </w:r>
      <w:proofErr w:type="gramStart"/>
      <w:r>
        <w:t>Products(</w:t>
      </w:r>
      <w:proofErr w:type="gramEnd"/>
      <w:r>
        <w:t>Name);</w:t>
      </w:r>
    </w:p>
    <w:p w14:paraId="59281865" w14:textId="578E36AF" w:rsidR="000827D9" w:rsidRDefault="000827D9" w:rsidP="000827D9">
      <w:pPr>
        <w:ind w:left="720"/>
      </w:pPr>
      <w:r>
        <w:t>This statement creates a unique key(index) on the Name field of the Products table, ensuring that no two values are the same</w:t>
      </w:r>
    </w:p>
    <w:p w14:paraId="05D4AB20" w14:textId="4AB58C0B" w:rsidR="000827D9" w:rsidRDefault="000827D9" w:rsidP="000827D9">
      <w:pPr>
        <w:ind w:left="720"/>
      </w:pPr>
    </w:p>
    <w:p w14:paraId="31CA5C49" w14:textId="6484985C" w:rsidR="000827D9" w:rsidRDefault="000827D9" w:rsidP="000827D9">
      <w:pPr>
        <w:ind w:left="720"/>
      </w:pPr>
      <w:r>
        <w:t>Display the indexes on the products table by issuing the following statement:</w:t>
      </w:r>
    </w:p>
    <w:p w14:paraId="4DD5DF4E" w14:textId="393DB1DE" w:rsidR="000827D9" w:rsidRPr="000827D9" w:rsidRDefault="000827D9" w:rsidP="007855E6">
      <w:pPr>
        <w:pStyle w:val="ListParagraph"/>
        <w:numPr>
          <w:ilvl w:val="0"/>
          <w:numId w:val="18"/>
        </w:numPr>
      </w:pPr>
      <w:r w:rsidRPr="000827D9">
        <w:rPr>
          <w:b/>
        </w:rPr>
        <w:t>Show</w:t>
      </w:r>
      <w:r>
        <w:t xml:space="preserve"> INDEXES </w:t>
      </w:r>
      <w:r w:rsidRPr="000827D9">
        <w:rPr>
          <w:b/>
        </w:rPr>
        <w:t>FROM</w:t>
      </w:r>
      <w:r>
        <w:t xml:space="preserve"> Products\G</w:t>
      </w:r>
    </w:p>
    <w:p w14:paraId="2D9CD89B" w14:textId="749F2B6E" w:rsidR="00276998" w:rsidRDefault="00276998" w:rsidP="00276998">
      <w:pPr>
        <w:pStyle w:val="ListParagraph"/>
      </w:pPr>
    </w:p>
    <w:p w14:paraId="19520E94" w14:textId="3A079BDC" w:rsidR="000827D9" w:rsidRDefault="000827D9" w:rsidP="00276998">
      <w:pPr>
        <w:pStyle w:val="ListParagraph"/>
      </w:pPr>
      <w:r>
        <w:t xml:space="preserve">You should see two indexes, one named </w:t>
      </w:r>
      <w:r>
        <w:rPr>
          <w:i/>
        </w:rPr>
        <w:t>Primary</w:t>
      </w:r>
      <w:r>
        <w:t>, the other created in the preceding step.</w:t>
      </w:r>
    </w:p>
    <w:p w14:paraId="50F3293A" w14:textId="1B817BE7" w:rsidR="000827D9" w:rsidRDefault="000827D9" w:rsidP="00276998">
      <w:pPr>
        <w:pStyle w:val="ListParagraph"/>
      </w:pPr>
    </w:p>
    <w:p w14:paraId="517AFAA0" w14:textId="75ED9E52" w:rsidR="000827D9" w:rsidRDefault="000827D9" w:rsidP="00276998">
      <w:pPr>
        <w:pStyle w:val="ListParagraph"/>
      </w:pPr>
    </w:p>
    <w:p w14:paraId="37DF9398" w14:textId="172E05F6" w:rsidR="000827D9" w:rsidRDefault="000827D9" w:rsidP="00276998">
      <w:pPr>
        <w:pStyle w:val="ListParagraph"/>
      </w:pPr>
    </w:p>
    <w:p w14:paraId="5BA77CBE" w14:textId="20F97510" w:rsidR="000827D9" w:rsidRDefault="000827D9" w:rsidP="000827D9">
      <w:pPr>
        <w:pStyle w:val="Heading2"/>
      </w:pPr>
      <w:r>
        <w:lastRenderedPageBreak/>
        <w:t>Referential Integrity</w:t>
      </w:r>
    </w:p>
    <w:p w14:paraId="7943D9DD" w14:textId="5796A914" w:rsidR="000827D9" w:rsidRDefault="000827D9" w:rsidP="000827D9">
      <w:pPr>
        <w:rPr>
          <w:b/>
        </w:rPr>
      </w:pPr>
      <w:r>
        <w:rPr>
          <w:b/>
        </w:rPr>
        <w:t>Relationships</w:t>
      </w:r>
    </w:p>
    <w:p w14:paraId="49E13B8F" w14:textId="1B8304F5" w:rsidR="000827D9" w:rsidRDefault="00FE1125" w:rsidP="000827D9">
      <w:r>
        <w:t>Defining and implementing relationships correctly is an essential part of implementing a database. There are three types of logical relationship:</w:t>
      </w:r>
    </w:p>
    <w:p w14:paraId="0C61E441" w14:textId="227E3C66" w:rsidR="00FE1125" w:rsidRDefault="00FE1125" w:rsidP="000827D9"/>
    <w:p w14:paraId="5FDFE407" w14:textId="1B9FD256" w:rsidR="00FE1125" w:rsidRDefault="00FE1125" w:rsidP="000827D9">
      <w:r>
        <w:rPr>
          <w:b/>
        </w:rPr>
        <w:t>One-to-one:</w:t>
      </w:r>
    </w:p>
    <w:p w14:paraId="5D54E703" w14:textId="3A9F697F" w:rsidR="00FE1125" w:rsidRDefault="00FE1125" w:rsidP="000827D9">
      <w:r>
        <w:tab/>
        <w:t>A record in one table has zero or one linked records in another table.</w:t>
      </w:r>
    </w:p>
    <w:p w14:paraId="109F0C60" w14:textId="67BC9880" w:rsidR="00FE1125" w:rsidRDefault="00FE1125" w:rsidP="00FE1125">
      <w:pPr>
        <w:ind w:left="720"/>
      </w:pPr>
      <w:r>
        <w:t>For example, a book may have optional promotional material- front cover image, promotional copy – stored in another table, but not all books may have this information.</w:t>
      </w:r>
    </w:p>
    <w:p w14:paraId="23F2826D" w14:textId="61BDAD51" w:rsidR="00FE1125" w:rsidRDefault="00FE1125" w:rsidP="00FE1125">
      <w:pPr>
        <w:rPr>
          <w:b/>
        </w:rPr>
      </w:pPr>
      <w:r>
        <w:rPr>
          <w:b/>
        </w:rPr>
        <w:br/>
        <w:t>One-to-many:</w:t>
      </w:r>
    </w:p>
    <w:p w14:paraId="44AEF9A2" w14:textId="4FF4868E" w:rsidR="00FE1125" w:rsidRDefault="00FE1125" w:rsidP="00FE1125">
      <w:pPr>
        <w:ind w:left="720"/>
      </w:pPr>
      <w:r>
        <w:t>A record in one table has zero or more records in another table.</w:t>
      </w:r>
      <w:r>
        <w:tab/>
        <w:t>For example, a publisher may have many related books, but each book has one (or zero) publishers.</w:t>
      </w:r>
    </w:p>
    <w:p w14:paraId="0DC3C142" w14:textId="72AB9932" w:rsidR="00FE1125" w:rsidRDefault="00771D0D" w:rsidP="00FE1125">
      <w:pPr>
        <w:ind w:left="720"/>
      </w:pPr>
      <w:r>
        <w:t>This is the most common relationship type; other relationships are expressed in terms of this one</w:t>
      </w:r>
    </w:p>
    <w:p w14:paraId="0A1AC0A0" w14:textId="60D38C84" w:rsidR="00771D0D" w:rsidRDefault="00771D0D" w:rsidP="00771D0D">
      <w:pPr>
        <w:rPr>
          <w:b/>
        </w:rPr>
      </w:pPr>
      <w:r>
        <w:rPr>
          <w:b/>
        </w:rPr>
        <w:t>Many-to-Many:</w:t>
      </w:r>
    </w:p>
    <w:p w14:paraId="3DB92773" w14:textId="7FFEF0AB" w:rsidR="00771D0D" w:rsidRDefault="00771D0D" w:rsidP="00771D0D">
      <w:pPr>
        <w:ind w:left="720"/>
      </w:pPr>
      <w:r>
        <w:t>A record in one table may have zero or more related records in the other table. The other table may have similarly many related records in the other.</w:t>
      </w:r>
      <w:r>
        <w:br/>
        <w:t>For example, a book may have many authors and each author may have many books.</w:t>
      </w:r>
    </w:p>
    <w:p w14:paraId="4D74402E" w14:textId="233B3C6B" w:rsidR="00771D0D" w:rsidRDefault="00771D0D" w:rsidP="00771D0D">
      <w:pPr>
        <w:ind w:left="720"/>
        <w:rPr>
          <w:i/>
        </w:rPr>
      </w:pPr>
      <w:r>
        <w:t>This relationship is implemented by creating two one-to-many relationships with a special junction (</w:t>
      </w:r>
      <w:r>
        <w:rPr>
          <w:i/>
        </w:rPr>
        <w:t>or linking)</w:t>
      </w:r>
      <w:r>
        <w:t xml:space="preserve"> table to represent the relationship. E.g. a “credits” table. </w:t>
      </w:r>
      <w:r>
        <w:rPr>
          <w:i/>
        </w:rPr>
        <w:t xml:space="preserve">Each author may have several credits. Each book may have several credits; </w:t>
      </w:r>
      <w:proofErr w:type="gramStart"/>
      <w:r>
        <w:rPr>
          <w:i/>
        </w:rPr>
        <w:t>however</w:t>
      </w:r>
      <w:proofErr w:type="gramEnd"/>
      <w:r>
        <w:rPr>
          <w:i/>
        </w:rPr>
        <w:t xml:space="preserve"> each author may only have one credit per book and each book only one credit per author.</w:t>
      </w:r>
    </w:p>
    <w:p w14:paraId="056DD00F" w14:textId="1CA472A9" w:rsidR="00771D0D" w:rsidRDefault="00771D0D" w:rsidP="00771D0D">
      <w:pPr>
        <w:pStyle w:val="Heading2"/>
      </w:pPr>
      <w:r>
        <w:lastRenderedPageBreak/>
        <w:t>Foreign keys</w:t>
      </w:r>
    </w:p>
    <w:p w14:paraId="7C935CF0" w14:textId="7EC08AC2" w:rsidR="00771D0D" w:rsidRDefault="00771D0D" w:rsidP="00771D0D">
      <w:r>
        <w:t>A</w:t>
      </w:r>
      <w:r>
        <w:rPr>
          <w:i/>
        </w:rPr>
        <w:t xml:space="preserve"> foreign key</w:t>
      </w:r>
      <w:r>
        <w:t xml:space="preserve"> is a column that contains values referring to another column. When you create a foreign key constraint, you’re telling MySQL that values in the foreign key column are constrained so that they can only contain values that exist in the referenced columns.</w:t>
      </w:r>
    </w:p>
    <w:p w14:paraId="19FB3315" w14:textId="16D70441" w:rsidR="00771D0D" w:rsidRDefault="00771D0D" w:rsidP="00771D0D">
      <w:r>
        <w:rPr>
          <w:i/>
        </w:rPr>
        <w:t xml:space="preserve">For example, in the pubs db. </w:t>
      </w:r>
      <w:r>
        <w:t>If you look at the titles and publishers table, you can see that the pub_id fields exist in both. The definition for the titles table includes the following definition.</w:t>
      </w:r>
    </w:p>
    <w:p w14:paraId="4E83B9AA" w14:textId="2E76A11A" w:rsidR="00771D0D" w:rsidRDefault="00771D0D" w:rsidP="00771D0D"/>
    <w:p w14:paraId="180F1CF8" w14:textId="5F75DB08" w:rsidR="00771D0D" w:rsidRDefault="00771D0D" w:rsidP="007855E6">
      <w:pPr>
        <w:pStyle w:val="ListParagraph"/>
        <w:numPr>
          <w:ilvl w:val="0"/>
          <w:numId w:val="18"/>
        </w:numPr>
      </w:pPr>
      <w:r>
        <w:t>Create table ‘titles’ (</w:t>
      </w:r>
    </w:p>
    <w:p w14:paraId="4760B12D" w14:textId="0D99CAEC" w:rsidR="00771D0D" w:rsidRDefault="00771D0D" w:rsidP="007855E6">
      <w:pPr>
        <w:pStyle w:val="ListParagraph"/>
        <w:numPr>
          <w:ilvl w:val="0"/>
          <w:numId w:val="18"/>
        </w:numPr>
      </w:pPr>
      <w:r>
        <w:t xml:space="preserve">‘title_id’ </w:t>
      </w:r>
      <w:proofErr w:type="gramStart"/>
      <w:r>
        <w:t>varchar(</w:t>
      </w:r>
      <w:proofErr w:type="gramEnd"/>
      <w:r>
        <w:t>6) Not Null,</w:t>
      </w:r>
    </w:p>
    <w:p w14:paraId="20E9938A" w14:textId="273EE3F0" w:rsidR="00771D0D" w:rsidRDefault="00771D0D" w:rsidP="007855E6">
      <w:pPr>
        <w:pStyle w:val="ListParagraph"/>
        <w:numPr>
          <w:ilvl w:val="0"/>
          <w:numId w:val="18"/>
        </w:numPr>
      </w:pPr>
      <w:r>
        <w:t>…..</w:t>
      </w:r>
    </w:p>
    <w:p w14:paraId="32BB35AC" w14:textId="4C1756E2" w:rsidR="00771D0D" w:rsidRDefault="00771D0D" w:rsidP="007855E6">
      <w:pPr>
        <w:pStyle w:val="ListParagraph"/>
        <w:numPr>
          <w:ilvl w:val="0"/>
          <w:numId w:val="18"/>
        </w:numPr>
      </w:pPr>
      <w:r>
        <w:t>Primary key (‘title_id’),</w:t>
      </w:r>
    </w:p>
    <w:p w14:paraId="366CF903" w14:textId="0225EBA7" w:rsidR="00771D0D" w:rsidRDefault="00771D0D" w:rsidP="007855E6">
      <w:pPr>
        <w:pStyle w:val="ListParagraph"/>
        <w:numPr>
          <w:ilvl w:val="0"/>
          <w:numId w:val="18"/>
        </w:numPr>
      </w:pPr>
      <w:r>
        <w:t>Key ‘pub_id’ (‘pub_id),</w:t>
      </w:r>
    </w:p>
    <w:p w14:paraId="03CE090A" w14:textId="3C48FF77" w:rsidR="00771D0D" w:rsidRDefault="00771D0D" w:rsidP="007855E6">
      <w:pPr>
        <w:pStyle w:val="ListParagraph"/>
        <w:numPr>
          <w:ilvl w:val="0"/>
          <w:numId w:val="18"/>
        </w:numPr>
      </w:pPr>
      <w:r>
        <w:t>Constraint ‘titles_ibfk_1’</w:t>
      </w:r>
    </w:p>
    <w:p w14:paraId="577D5717" w14:textId="7FA18702" w:rsidR="00771D0D" w:rsidRDefault="00771D0D" w:rsidP="007855E6">
      <w:pPr>
        <w:pStyle w:val="ListParagraph"/>
        <w:numPr>
          <w:ilvl w:val="0"/>
          <w:numId w:val="18"/>
        </w:numPr>
      </w:pPr>
      <w:r>
        <w:t>Foreign key (‘pub_id’) references ‘publishers’ (‘pub_id’)</w:t>
      </w:r>
    </w:p>
    <w:p w14:paraId="72C5577A" w14:textId="4F9FB158" w:rsidR="00771D0D" w:rsidRDefault="00771D0D" w:rsidP="007855E6">
      <w:pPr>
        <w:pStyle w:val="ListParagraph"/>
        <w:numPr>
          <w:ilvl w:val="0"/>
          <w:numId w:val="18"/>
        </w:numPr>
      </w:pPr>
      <w:r>
        <w:t>)</w:t>
      </w:r>
    </w:p>
    <w:p w14:paraId="3C634BCB" w14:textId="027E4BAE" w:rsidR="00771D0D" w:rsidRDefault="00771D0D" w:rsidP="00771D0D">
      <w:r>
        <w:t xml:space="preserve">The </w:t>
      </w:r>
      <w:r>
        <w:rPr>
          <w:b/>
        </w:rPr>
        <w:t>Constraint</w:t>
      </w:r>
      <w:r>
        <w:t xml:space="preserve"> configures a foreign key so that values in the pub_id field must exist in the corresponding field in the publishers table.</w:t>
      </w:r>
    </w:p>
    <w:p w14:paraId="422A0C5B" w14:textId="0F820211" w:rsidR="00771D0D" w:rsidRDefault="00771D0D" w:rsidP="00771D0D">
      <w:r>
        <w:t>Foreign key constraints exist within the full CRUD model.</w:t>
      </w:r>
    </w:p>
    <w:p w14:paraId="2074169E" w14:textId="510FE8DD" w:rsidR="00771D0D" w:rsidRDefault="00771D0D" w:rsidP="00771D0D">
      <w:proofErr w:type="spellStart"/>
      <w:r>
        <w:t>e.g</w:t>
      </w:r>
      <w:proofErr w:type="spellEnd"/>
      <w:r>
        <w:t xml:space="preserve">: </w:t>
      </w:r>
    </w:p>
    <w:p w14:paraId="6A653F73" w14:textId="7B5170E1" w:rsidR="00771D0D" w:rsidRDefault="00771D0D" w:rsidP="007855E6">
      <w:pPr>
        <w:pStyle w:val="ListParagraph"/>
        <w:numPr>
          <w:ilvl w:val="0"/>
          <w:numId w:val="19"/>
        </w:numPr>
      </w:pPr>
      <w:r>
        <w:t>Cannot create without referential integrity</w:t>
      </w:r>
    </w:p>
    <w:p w14:paraId="7E6467A3" w14:textId="098DA654" w:rsidR="00771D0D" w:rsidRDefault="00771D0D" w:rsidP="007855E6">
      <w:pPr>
        <w:pStyle w:val="ListParagraph"/>
        <w:numPr>
          <w:ilvl w:val="0"/>
          <w:numId w:val="19"/>
        </w:numPr>
      </w:pPr>
      <w:r>
        <w:t xml:space="preserve">(obvs </w:t>
      </w:r>
      <w:proofErr w:type="spellStart"/>
      <w:proofErr w:type="gramStart"/>
      <w:r>
        <w:t>cant</w:t>
      </w:r>
      <w:proofErr w:type="spellEnd"/>
      <w:proofErr w:type="gramEnd"/>
      <w:r>
        <w:t xml:space="preserve"> read if it </w:t>
      </w:r>
      <w:proofErr w:type="spellStart"/>
      <w:r>
        <w:t>cant</w:t>
      </w:r>
      <w:proofErr w:type="spellEnd"/>
      <w:r>
        <w:t xml:space="preserve"> be created)</w:t>
      </w:r>
    </w:p>
    <w:p w14:paraId="1A32A2C9" w14:textId="5540695B" w:rsidR="00771D0D" w:rsidRDefault="00771D0D" w:rsidP="007855E6">
      <w:pPr>
        <w:pStyle w:val="ListParagraph"/>
        <w:numPr>
          <w:ilvl w:val="0"/>
          <w:numId w:val="19"/>
        </w:numPr>
      </w:pPr>
      <w:r>
        <w:t>Cannot update to an invalid foreign key</w:t>
      </w:r>
    </w:p>
    <w:p w14:paraId="2316B156" w14:textId="64718FDC" w:rsidR="00771D0D" w:rsidRDefault="00771D0D" w:rsidP="007855E6">
      <w:pPr>
        <w:pStyle w:val="ListParagraph"/>
        <w:numPr>
          <w:ilvl w:val="0"/>
          <w:numId w:val="19"/>
        </w:numPr>
      </w:pPr>
      <w:r>
        <w:t xml:space="preserve">Cannot delete if object has foreign key dependency in </w:t>
      </w:r>
      <w:proofErr w:type="gramStart"/>
      <w:r>
        <w:t>other</w:t>
      </w:r>
      <w:proofErr w:type="gramEnd"/>
      <w:r>
        <w:t xml:space="preserve"> table.</w:t>
      </w:r>
    </w:p>
    <w:p w14:paraId="73A8E7C0" w14:textId="7002EE4B" w:rsidR="00771D0D" w:rsidRDefault="00771D0D" w:rsidP="00771D0D">
      <w:r>
        <w:t>For delete, if I tried to delete “Ireland” from the worlds database, it wouldn’t work, as in the “City” table</w:t>
      </w:r>
      <w:r w:rsidR="00700560">
        <w:t>, cities depend on Ireland to exist for referential integrity, if we deleted Ireland then these cities would have no country listed which is an invalid configuration.</w:t>
      </w:r>
    </w:p>
    <w:p w14:paraId="7C32043D" w14:textId="64A5F51A" w:rsidR="00700560" w:rsidRDefault="005C53E1" w:rsidP="00771D0D">
      <w:r>
        <w:lastRenderedPageBreak/>
        <w:t xml:space="preserve">In order to see why the “delete </w:t>
      </w:r>
      <w:proofErr w:type="spellStart"/>
      <w:r>
        <w:t>irl</w:t>
      </w:r>
      <w:proofErr w:type="spellEnd"/>
      <w:r>
        <w:t>” command does not work</w:t>
      </w:r>
    </w:p>
    <w:p w14:paraId="4DB8D4F7" w14:textId="29E9F867" w:rsidR="005C53E1" w:rsidRDefault="005C53E1" w:rsidP="007855E6">
      <w:pPr>
        <w:pStyle w:val="ListParagraph"/>
        <w:numPr>
          <w:ilvl w:val="0"/>
          <w:numId w:val="20"/>
        </w:numPr>
      </w:pPr>
      <w:r>
        <w:rPr>
          <w:b/>
        </w:rPr>
        <w:t xml:space="preserve">SHOW CREATE Table </w:t>
      </w:r>
      <w:r>
        <w:t>City;</w:t>
      </w:r>
    </w:p>
    <w:p w14:paraId="0FEB6335" w14:textId="08F2D014" w:rsidR="005C53E1" w:rsidRDefault="005C53E1" w:rsidP="005C53E1">
      <w:r>
        <w:t xml:space="preserve">This shows the foreign key constraint enforces that values in the </w:t>
      </w:r>
      <w:proofErr w:type="spellStart"/>
      <w:proofErr w:type="gramStart"/>
      <w:r>
        <w:t>city.countrycode</w:t>
      </w:r>
      <w:proofErr w:type="spellEnd"/>
      <w:proofErr w:type="gramEnd"/>
      <w:r>
        <w:t xml:space="preserve"> field must exist the </w:t>
      </w:r>
      <w:proofErr w:type="spellStart"/>
      <w:r>
        <w:t>country.code</w:t>
      </w:r>
      <w:proofErr w:type="spellEnd"/>
      <w:r>
        <w:t xml:space="preserve"> field.</w:t>
      </w:r>
    </w:p>
    <w:p w14:paraId="66255266" w14:textId="0E4555A2" w:rsidR="005C53E1" w:rsidRDefault="005C53E1" w:rsidP="005C53E1">
      <w:r>
        <w:t xml:space="preserve">This prevents new city rows that contain a </w:t>
      </w:r>
      <w:proofErr w:type="spellStart"/>
      <w:r>
        <w:t>CountryCode</w:t>
      </w:r>
      <w:proofErr w:type="spellEnd"/>
      <w:r>
        <w:t xml:space="preserve"> that does not exist, but also prevents deleting parent rows if the same condition could arise.</w:t>
      </w:r>
    </w:p>
    <w:p w14:paraId="14F2DB41" w14:textId="666E3D8A" w:rsidR="005C53E1" w:rsidRDefault="005C53E1" w:rsidP="005C53E1">
      <w:r>
        <w:t xml:space="preserve">The relationship between city and country tables is a one-to-many relationship. Each city belongs to at most one country, but a country could have many cities. The one to many </w:t>
      </w:r>
      <w:proofErr w:type="gramStart"/>
      <w:r>
        <w:t>relationship</w:t>
      </w:r>
      <w:proofErr w:type="gramEnd"/>
      <w:r>
        <w:t xml:space="preserve"> is the most common type.</w:t>
      </w:r>
    </w:p>
    <w:p w14:paraId="12510866" w14:textId="2ACB7C85" w:rsidR="00771D0D" w:rsidRDefault="00771D0D" w:rsidP="00771D0D"/>
    <w:p w14:paraId="5B74CC5D" w14:textId="1620C9E6" w:rsidR="005C53E1" w:rsidRDefault="005C53E1" w:rsidP="00771D0D">
      <w:r>
        <w:t xml:space="preserve">Each relationship is implemented </w:t>
      </w:r>
      <w:proofErr w:type="spellStart"/>
      <w:r>
        <w:t>byn</w:t>
      </w:r>
      <w:proofErr w:type="spellEnd"/>
      <w:r>
        <w:t xml:space="preserve"> at least one foreign key:</w:t>
      </w:r>
    </w:p>
    <w:p w14:paraId="02EE410B" w14:textId="4DBFF6C8" w:rsidR="005C53E1" w:rsidRDefault="005C53E1" w:rsidP="007855E6">
      <w:pPr>
        <w:pStyle w:val="ListParagraph"/>
        <w:numPr>
          <w:ilvl w:val="0"/>
          <w:numId w:val="20"/>
        </w:numPr>
      </w:pPr>
      <w:r>
        <w:t>One-To-Many relationships are implemented by a foreign key in one table linked to an identifying value in another</w:t>
      </w:r>
    </w:p>
    <w:p w14:paraId="586B2AF3" w14:textId="3390A42A" w:rsidR="005C53E1" w:rsidRDefault="005C53E1" w:rsidP="007855E6">
      <w:pPr>
        <w:pStyle w:val="ListParagraph"/>
        <w:numPr>
          <w:ilvl w:val="0"/>
          <w:numId w:val="20"/>
        </w:numPr>
      </w:pPr>
      <w:r>
        <w:t>One-To-One relationships have a unique or primary key constraint on the foreign key.</w:t>
      </w:r>
    </w:p>
    <w:p w14:paraId="4EF6B9B2" w14:textId="7987E812" w:rsidR="005C53E1" w:rsidRDefault="005C53E1" w:rsidP="007855E6">
      <w:pPr>
        <w:pStyle w:val="ListParagraph"/>
        <w:numPr>
          <w:ilvl w:val="0"/>
          <w:numId w:val="20"/>
        </w:numPr>
      </w:pPr>
      <w:r>
        <w:t>Many-to-Many relationships consist of two one-to-many relationships with an intermediate junction table representing the relationship.</w:t>
      </w:r>
    </w:p>
    <w:p w14:paraId="34FCE861" w14:textId="15821ECD" w:rsidR="005C53E1" w:rsidRDefault="005C53E1" w:rsidP="005C53E1">
      <w:r>
        <w:t>In reality databases tend to have many tables related in all interesting ways. Relationships can be very easily inferred and tested within MySQL.</w:t>
      </w:r>
    </w:p>
    <w:p w14:paraId="6387AA91" w14:textId="15A285BD" w:rsidR="005C53E1" w:rsidRDefault="005C53E1" w:rsidP="005C53E1">
      <w:pPr>
        <w:pStyle w:val="Heading2"/>
      </w:pPr>
      <w:r>
        <w:t>Creating and testing foreign key constraints</w:t>
      </w:r>
    </w:p>
    <w:p w14:paraId="5BA6620F" w14:textId="18AB1A88" w:rsidR="003F078E" w:rsidRDefault="003F078E" w:rsidP="005C53E1">
      <w:r>
        <w:t>Use the following statements to create a foreign key constraint and therefore a relationship between the Customers and Orders tables</w:t>
      </w:r>
    </w:p>
    <w:p w14:paraId="7725A380" w14:textId="4B360717" w:rsidR="003F078E" w:rsidRDefault="003F078E" w:rsidP="007855E6">
      <w:pPr>
        <w:pStyle w:val="ListParagraph"/>
        <w:numPr>
          <w:ilvl w:val="0"/>
          <w:numId w:val="21"/>
        </w:numPr>
      </w:pPr>
      <w:r>
        <w:t>Use orders;</w:t>
      </w:r>
    </w:p>
    <w:p w14:paraId="72BAC775" w14:textId="305B6EE5" w:rsidR="003F078E" w:rsidRDefault="003F078E" w:rsidP="007855E6">
      <w:pPr>
        <w:pStyle w:val="ListParagraph"/>
        <w:numPr>
          <w:ilvl w:val="0"/>
          <w:numId w:val="21"/>
        </w:numPr>
      </w:pPr>
      <w:r>
        <w:t>Alter table orders</w:t>
      </w:r>
    </w:p>
    <w:p w14:paraId="3EBA2574" w14:textId="5974AC50" w:rsidR="003F078E" w:rsidRDefault="003F078E" w:rsidP="007855E6">
      <w:pPr>
        <w:pStyle w:val="ListParagraph"/>
        <w:numPr>
          <w:ilvl w:val="0"/>
          <w:numId w:val="21"/>
        </w:numPr>
      </w:pPr>
      <w:r>
        <w:t xml:space="preserve">Add constraint </w:t>
      </w:r>
      <w:proofErr w:type="spellStart"/>
      <w:r>
        <w:t>customer_exists</w:t>
      </w:r>
      <w:proofErr w:type="spellEnd"/>
    </w:p>
    <w:p w14:paraId="6C03634F" w14:textId="43BF2D6D" w:rsidR="003F078E" w:rsidRDefault="003F078E" w:rsidP="007855E6">
      <w:pPr>
        <w:pStyle w:val="ListParagraph"/>
        <w:numPr>
          <w:ilvl w:val="0"/>
          <w:numId w:val="21"/>
        </w:numPr>
      </w:pPr>
      <w:r>
        <w:t xml:space="preserve">Foreign </w:t>
      </w:r>
      <w:proofErr w:type="gramStart"/>
      <w:r>
        <w:t>Key(</w:t>
      </w:r>
      <w:proofErr w:type="spellStart"/>
      <w:proofErr w:type="gramEnd"/>
      <w:r>
        <w:t>CustomerID</w:t>
      </w:r>
      <w:proofErr w:type="spellEnd"/>
      <w:r>
        <w:t>)</w:t>
      </w:r>
    </w:p>
    <w:p w14:paraId="202482E0" w14:textId="78BAF09F" w:rsidR="003F078E" w:rsidRDefault="003F078E" w:rsidP="007855E6">
      <w:pPr>
        <w:pStyle w:val="ListParagraph"/>
        <w:numPr>
          <w:ilvl w:val="0"/>
          <w:numId w:val="21"/>
        </w:numPr>
      </w:pPr>
      <w:r>
        <w:t xml:space="preserve">References </w:t>
      </w:r>
      <w:proofErr w:type="gramStart"/>
      <w:r>
        <w:t>Customers(</w:t>
      </w:r>
      <w:proofErr w:type="gramEnd"/>
      <w:r>
        <w:t>ID);</w:t>
      </w:r>
    </w:p>
    <w:p w14:paraId="36ADFE7F" w14:textId="5DBB7380" w:rsidR="003F078E" w:rsidRPr="003F078E" w:rsidRDefault="003F078E" w:rsidP="003F078E">
      <w:pPr>
        <w:pStyle w:val="ListParagraph"/>
        <w:ind w:left="1440"/>
        <w:rPr>
          <w:i/>
        </w:rPr>
      </w:pPr>
      <w:r>
        <w:rPr>
          <w:i/>
        </w:rPr>
        <w:t>Note that no reference has to be made within the customer table</w:t>
      </w:r>
    </w:p>
    <w:p w14:paraId="58644DA1" w14:textId="1B73FCD6" w:rsidR="003F078E" w:rsidRDefault="003F078E" w:rsidP="003F078E">
      <w:pPr>
        <w:pStyle w:val="Heading2"/>
      </w:pPr>
      <w:r>
        <w:lastRenderedPageBreak/>
        <w:t>Summary of data integrity</w:t>
      </w:r>
    </w:p>
    <w:p w14:paraId="4BB761B4" w14:textId="4603EAE9" w:rsidR="003F078E" w:rsidRDefault="003F078E" w:rsidP="007855E6">
      <w:pPr>
        <w:pStyle w:val="ListParagraph"/>
        <w:numPr>
          <w:ilvl w:val="0"/>
          <w:numId w:val="22"/>
        </w:numPr>
      </w:pPr>
      <w:r>
        <w:t>Data integrity is the principle where data means something more than just a set of values of a given data type</w:t>
      </w:r>
    </w:p>
    <w:p w14:paraId="1F57CBE1" w14:textId="7724DA43" w:rsidR="003F078E" w:rsidRDefault="003F078E" w:rsidP="007855E6">
      <w:pPr>
        <w:pStyle w:val="ListParagraph"/>
        <w:numPr>
          <w:ilvl w:val="0"/>
          <w:numId w:val="22"/>
        </w:numPr>
      </w:pPr>
      <w:r>
        <w:t>There are different types of data integrity</w:t>
      </w:r>
    </w:p>
    <w:p w14:paraId="5BD6234A" w14:textId="6129C2AA" w:rsidR="003F078E" w:rsidRDefault="003F078E" w:rsidP="007855E6">
      <w:pPr>
        <w:pStyle w:val="ListParagraph"/>
        <w:numPr>
          <w:ilvl w:val="1"/>
          <w:numId w:val="22"/>
        </w:numPr>
      </w:pPr>
      <w:r>
        <w:t>Domain integrity</w:t>
      </w:r>
    </w:p>
    <w:p w14:paraId="1A1DE281" w14:textId="3E1006DB" w:rsidR="003F078E" w:rsidRDefault="003F078E" w:rsidP="007855E6">
      <w:pPr>
        <w:pStyle w:val="ListParagraph"/>
        <w:numPr>
          <w:ilvl w:val="1"/>
          <w:numId w:val="22"/>
        </w:numPr>
      </w:pPr>
      <w:r>
        <w:t>Entity integrity</w:t>
      </w:r>
    </w:p>
    <w:p w14:paraId="07E3DEDF" w14:textId="7BBDEEB9" w:rsidR="003F078E" w:rsidRDefault="003F078E" w:rsidP="007855E6">
      <w:pPr>
        <w:pStyle w:val="ListParagraph"/>
        <w:numPr>
          <w:ilvl w:val="1"/>
          <w:numId w:val="22"/>
        </w:numPr>
      </w:pPr>
      <w:r>
        <w:t>Referential integrity</w:t>
      </w:r>
    </w:p>
    <w:p w14:paraId="76C665CD" w14:textId="607EA191" w:rsidR="003F078E" w:rsidRDefault="003F078E" w:rsidP="007855E6">
      <w:pPr>
        <w:pStyle w:val="ListParagraph"/>
        <w:numPr>
          <w:ilvl w:val="0"/>
          <w:numId w:val="22"/>
        </w:numPr>
      </w:pPr>
      <w:r>
        <w:t>Integrity can be enforced in application code or by using constraints</w:t>
      </w:r>
    </w:p>
    <w:p w14:paraId="75092E49" w14:textId="61042194" w:rsidR="003F078E" w:rsidRDefault="003F078E" w:rsidP="007855E6">
      <w:pPr>
        <w:pStyle w:val="ListParagraph"/>
        <w:numPr>
          <w:ilvl w:val="0"/>
          <w:numId w:val="22"/>
        </w:numPr>
      </w:pPr>
      <w:r>
        <w:t>Primary key and unique key constraints enforce uniqueness</w:t>
      </w:r>
    </w:p>
    <w:p w14:paraId="76FE7252" w14:textId="73A49865" w:rsidR="003F078E" w:rsidRDefault="003F078E" w:rsidP="007855E6">
      <w:pPr>
        <w:pStyle w:val="ListParagraph"/>
        <w:numPr>
          <w:ilvl w:val="0"/>
          <w:numId w:val="22"/>
        </w:numPr>
      </w:pPr>
      <w:r>
        <w:t>Referential integrity is enforced through foreign key constraints which in turn implement relationships between tables</w:t>
      </w:r>
    </w:p>
    <w:p w14:paraId="0C774159" w14:textId="197B1157" w:rsidR="003F078E" w:rsidRDefault="003F078E" w:rsidP="007855E6">
      <w:pPr>
        <w:pStyle w:val="ListParagraph"/>
        <w:numPr>
          <w:ilvl w:val="0"/>
          <w:numId w:val="22"/>
        </w:numPr>
      </w:pPr>
      <w:r>
        <w:t>Relationships connect logically related tables, there are:</w:t>
      </w:r>
    </w:p>
    <w:p w14:paraId="2154F506" w14:textId="29A5D698" w:rsidR="003F078E" w:rsidRDefault="003F078E" w:rsidP="007855E6">
      <w:pPr>
        <w:pStyle w:val="ListParagraph"/>
        <w:numPr>
          <w:ilvl w:val="1"/>
          <w:numId w:val="22"/>
        </w:numPr>
      </w:pPr>
      <w:r>
        <w:t>One-to-One relationships</w:t>
      </w:r>
    </w:p>
    <w:p w14:paraId="5A263EFD" w14:textId="0A4F2958" w:rsidR="003F078E" w:rsidRDefault="003F078E" w:rsidP="007855E6">
      <w:pPr>
        <w:pStyle w:val="ListParagraph"/>
        <w:numPr>
          <w:ilvl w:val="1"/>
          <w:numId w:val="22"/>
        </w:numPr>
      </w:pPr>
      <w:r>
        <w:t>One-to-many relationships</w:t>
      </w:r>
    </w:p>
    <w:p w14:paraId="19F1C274" w14:textId="566FD59F" w:rsidR="003F078E" w:rsidRDefault="003F078E" w:rsidP="007855E6">
      <w:pPr>
        <w:pStyle w:val="ListParagraph"/>
        <w:numPr>
          <w:ilvl w:val="1"/>
          <w:numId w:val="22"/>
        </w:numPr>
      </w:pPr>
      <w:r>
        <w:t>Many-to-many relationships</w:t>
      </w:r>
    </w:p>
    <w:p w14:paraId="610E56D6" w14:textId="09D800AD" w:rsidR="003F078E" w:rsidRDefault="003F078E" w:rsidP="007855E6">
      <w:pPr>
        <w:pStyle w:val="ListParagraph"/>
        <w:numPr>
          <w:ilvl w:val="0"/>
          <w:numId w:val="22"/>
        </w:numPr>
      </w:pPr>
      <w:proofErr w:type="gramStart"/>
      <w:r>
        <w:t>Ultimately these</w:t>
      </w:r>
      <w:proofErr w:type="gramEnd"/>
      <w:r>
        <w:t xml:space="preserve"> are implemented as one or more, one-to-many relationships through the use of foreign keys</w:t>
      </w:r>
    </w:p>
    <w:p w14:paraId="3E9EAE43" w14:textId="61ADA3CD" w:rsidR="003F078E" w:rsidRDefault="003F078E" w:rsidP="007855E6">
      <w:pPr>
        <w:pStyle w:val="ListParagraph"/>
        <w:numPr>
          <w:ilvl w:val="0"/>
          <w:numId w:val="22"/>
        </w:numPr>
      </w:pPr>
      <w:r>
        <w:t xml:space="preserve">Foreign keys normally restrict operations that change key values in referenced </w:t>
      </w:r>
      <w:proofErr w:type="gramStart"/>
      <w:r>
        <w:t>records</w:t>
      </w:r>
      <w:proofErr w:type="gramEnd"/>
      <w:r>
        <w:t xml:space="preserve"> but you can change that behavior by specifying a non-default referential action such as ON DELETE CASCADE</w:t>
      </w:r>
    </w:p>
    <w:p w14:paraId="5D71EAF4" w14:textId="7C0E56D0" w:rsidR="003F078E" w:rsidRDefault="003F078E" w:rsidP="003F078E"/>
    <w:p w14:paraId="4D255A2E" w14:textId="2D0170DA" w:rsidR="003F078E" w:rsidRDefault="003F078E" w:rsidP="003F078E"/>
    <w:p w14:paraId="2B532261" w14:textId="2F5AAC25" w:rsidR="003F078E" w:rsidRDefault="003F078E" w:rsidP="003F078E"/>
    <w:p w14:paraId="448AD72A" w14:textId="1D6D4A4A" w:rsidR="003F078E" w:rsidRDefault="003F078E" w:rsidP="003F078E"/>
    <w:p w14:paraId="04C7BF2B" w14:textId="7DFD96A1" w:rsidR="003F078E" w:rsidRDefault="003F078E" w:rsidP="003F078E"/>
    <w:p w14:paraId="04889FAB" w14:textId="08621C4C" w:rsidR="003F078E" w:rsidRDefault="003F078E" w:rsidP="003F078E"/>
    <w:p w14:paraId="36E4336D" w14:textId="6B95AFB1" w:rsidR="003F078E" w:rsidRDefault="003F078E" w:rsidP="003F078E"/>
    <w:p w14:paraId="688203FF" w14:textId="5EE040A6" w:rsidR="003F078E" w:rsidRDefault="003F078E" w:rsidP="003F078E"/>
    <w:p w14:paraId="5C1D198A" w14:textId="636998ED" w:rsidR="003F078E" w:rsidRDefault="003F078E" w:rsidP="003F078E"/>
    <w:p w14:paraId="651C951C" w14:textId="14914B49" w:rsidR="003F078E" w:rsidRDefault="003F078E" w:rsidP="003F078E"/>
    <w:p w14:paraId="1A150694" w14:textId="0008EA4B" w:rsidR="003F078E" w:rsidRDefault="003F078E" w:rsidP="003F078E">
      <w:pPr>
        <w:pStyle w:val="Heading1"/>
      </w:pPr>
      <w:r>
        <w:lastRenderedPageBreak/>
        <w:t>Data Manipulation Language (DML)</w:t>
      </w:r>
    </w:p>
    <w:p w14:paraId="7110EE73" w14:textId="4979C6D6" w:rsidR="003F078E" w:rsidRDefault="003F078E" w:rsidP="003F078E">
      <w:pPr>
        <w:pStyle w:val="Heading2"/>
      </w:pPr>
      <w:r>
        <w:t>Overview</w:t>
      </w:r>
    </w:p>
    <w:p w14:paraId="5FCDE75E" w14:textId="2AF410C3" w:rsidR="003F078E" w:rsidRDefault="003F078E" w:rsidP="003F078E">
      <w:r>
        <w:rPr>
          <w:b/>
        </w:rPr>
        <w:t xml:space="preserve">Data Manipulation Language </w:t>
      </w:r>
      <w:r>
        <w:t>(DML) is the subset of SQL concerned with working with data rather than the structure of the data. It consists of:</w:t>
      </w:r>
    </w:p>
    <w:p w14:paraId="7033C322" w14:textId="3FC527FE" w:rsidR="003F078E" w:rsidRDefault="003F078E" w:rsidP="007855E6">
      <w:pPr>
        <w:pStyle w:val="ListParagraph"/>
        <w:numPr>
          <w:ilvl w:val="0"/>
          <w:numId w:val="23"/>
        </w:numPr>
        <w:rPr>
          <w:b/>
        </w:rPr>
      </w:pPr>
      <w:r w:rsidRPr="003F078E">
        <w:t>The</w:t>
      </w:r>
      <w:r>
        <w:rPr>
          <w:b/>
        </w:rPr>
        <w:t xml:space="preserve"> SELECT </w:t>
      </w:r>
      <w:r w:rsidRPr="003F078E">
        <w:t>statement for querying</w:t>
      </w:r>
    </w:p>
    <w:p w14:paraId="0A38CCF1" w14:textId="2E728020" w:rsidR="003F078E" w:rsidRPr="003F078E" w:rsidRDefault="003F078E" w:rsidP="007855E6">
      <w:pPr>
        <w:pStyle w:val="ListParagraph"/>
        <w:numPr>
          <w:ilvl w:val="0"/>
          <w:numId w:val="23"/>
        </w:numPr>
      </w:pPr>
      <w:r w:rsidRPr="003F078E">
        <w:rPr>
          <w:b/>
        </w:rPr>
        <w:t xml:space="preserve">INSERT, REPLACE, UPDATE </w:t>
      </w:r>
      <w:r w:rsidRPr="003F078E">
        <w:t>and</w:t>
      </w:r>
      <w:r w:rsidRPr="003F078E">
        <w:rPr>
          <w:b/>
        </w:rPr>
        <w:t xml:space="preserve"> DELETE. </w:t>
      </w:r>
      <w:r w:rsidRPr="003F078E">
        <w:t>For modifying data</w:t>
      </w:r>
    </w:p>
    <w:p w14:paraId="7965B0A3" w14:textId="664D05F6" w:rsidR="003F078E" w:rsidRDefault="003F078E" w:rsidP="003F078E">
      <w:r>
        <w:t>When working with data you have access to lots of different syntactical features that make it easy to specify and query data, it’s rows and columns and process the values that you get back.</w:t>
      </w:r>
    </w:p>
    <w:p w14:paraId="73E93466" w14:textId="0C61796A" w:rsidR="003F078E" w:rsidRDefault="003F078E" w:rsidP="003F078E">
      <w:r>
        <w:t>We’ll start with the most commonly used statement.</w:t>
      </w:r>
    </w:p>
    <w:p w14:paraId="49AB9194" w14:textId="6B68AB1C" w:rsidR="003F078E" w:rsidRDefault="003F078E" w:rsidP="003F078E">
      <w:pPr>
        <w:pStyle w:val="Heading2"/>
      </w:pPr>
      <w:r>
        <w:t>The SELECT Statement</w:t>
      </w:r>
    </w:p>
    <w:p w14:paraId="2AD9BA3B" w14:textId="36ACB3A3" w:rsidR="00B56D95" w:rsidRDefault="00B56D95" w:rsidP="003F078E">
      <w:r>
        <w:t xml:space="preserve">The SELECT statement is used to retrieve rows of data from a table or tables joined by a relationship. It specifies the </w:t>
      </w:r>
      <w:proofErr w:type="spellStart"/>
      <w:r>
        <w:t>anmes</w:t>
      </w:r>
      <w:proofErr w:type="spellEnd"/>
      <w:r>
        <w:t xml:space="preserve"> of the columns (or fields) you want to retrieve. FROM and WHERE are statements associated with select.</w:t>
      </w:r>
    </w:p>
    <w:p w14:paraId="1A745134" w14:textId="1AC3B0EE" w:rsidR="00B56D95" w:rsidRDefault="00B56D95" w:rsidP="003F078E">
      <w:r>
        <w:t xml:space="preserve">From allows you to specify what table </w:t>
      </w:r>
      <w:proofErr w:type="spellStart"/>
      <w:r>
        <w:t>oir</w:t>
      </w:r>
      <w:proofErr w:type="spellEnd"/>
      <w:r>
        <w:t xml:space="preserve"> </w:t>
      </w:r>
      <w:proofErr w:type="spellStart"/>
      <w:r>
        <w:t>tavles</w:t>
      </w:r>
      <w:proofErr w:type="spellEnd"/>
      <w:r>
        <w:t xml:space="preserve"> from which you wish to retrieve columns and the where clause identifies which rows in the table(s) you wish to </w:t>
      </w:r>
      <w:proofErr w:type="spellStart"/>
      <w:r>
        <w:t>retieve</w:t>
      </w:r>
      <w:proofErr w:type="spellEnd"/>
      <w:r>
        <w:t>.</w:t>
      </w:r>
    </w:p>
    <w:p w14:paraId="6067626E" w14:textId="7937EE7C" w:rsidR="00B56D95" w:rsidRDefault="00B56D95" w:rsidP="003F078E"/>
    <w:p w14:paraId="6B5B2CA4" w14:textId="77777777" w:rsidR="00B56D95" w:rsidRDefault="00B56D95" w:rsidP="003F078E">
      <w:pPr>
        <w:rPr>
          <w:b/>
        </w:rPr>
      </w:pPr>
    </w:p>
    <w:p w14:paraId="77D1D320" w14:textId="77777777" w:rsidR="00B56D95" w:rsidRDefault="00B56D95" w:rsidP="003F078E">
      <w:pPr>
        <w:rPr>
          <w:b/>
        </w:rPr>
      </w:pPr>
    </w:p>
    <w:p w14:paraId="7F8A127B" w14:textId="77777777" w:rsidR="00B56D95" w:rsidRDefault="00B56D95" w:rsidP="003F078E">
      <w:pPr>
        <w:rPr>
          <w:b/>
        </w:rPr>
      </w:pPr>
    </w:p>
    <w:p w14:paraId="1D55B42E" w14:textId="77777777" w:rsidR="00B56D95" w:rsidRDefault="00B56D95" w:rsidP="003F078E">
      <w:pPr>
        <w:rPr>
          <w:b/>
        </w:rPr>
      </w:pPr>
    </w:p>
    <w:p w14:paraId="78B35846" w14:textId="77777777" w:rsidR="00B56D95" w:rsidRDefault="00B56D95" w:rsidP="003F078E">
      <w:pPr>
        <w:rPr>
          <w:b/>
        </w:rPr>
      </w:pPr>
    </w:p>
    <w:p w14:paraId="40D33E54" w14:textId="77777777" w:rsidR="00B56D95" w:rsidRDefault="00B56D95" w:rsidP="003F078E">
      <w:pPr>
        <w:rPr>
          <w:b/>
        </w:rPr>
      </w:pPr>
    </w:p>
    <w:p w14:paraId="54BF8811" w14:textId="77777777" w:rsidR="00B56D95" w:rsidRDefault="00B56D95" w:rsidP="003F078E">
      <w:pPr>
        <w:rPr>
          <w:b/>
        </w:rPr>
      </w:pPr>
    </w:p>
    <w:p w14:paraId="71C50F5E" w14:textId="030AE9FF" w:rsidR="00B56D95" w:rsidRDefault="00B56D95" w:rsidP="003F078E">
      <w:r>
        <w:rPr>
          <w:b/>
        </w:rPr>
        <w:lastRenderedPageBreak/>
        <w:t>General form</w:t>
      </w:r>
    </w:p>
    <w:p w14:paraId="3C3DF1BB" w14:textId="2A54E816" w:rsidR="00B56D95" w:rsidRDefault="00B56D95" w:rsidP="003F078E">
      <w:r>
        <w:t>The general form of the select statement is:</w:t>
      </w:r>
    </w:p>
    <w:p w14:paraId="165863F2" w14:textId="4BA7BCD2" w:rsidR="00B56D95" w:rsidRDefault="00B56D95" w:rsidP="007855E6">
      <w:pPr>
        <w:pStyle w:val="ListParagraph"/>
        <w:numPr>
          <w:ilvl w:val="0"/>
          <w:numId w:val="24"/>
        </w:numPr>
      </w:pPr>
      <w:r>
        <w:rPr>
          <w:b/>
        </w:rPr>
        <w:t>Select</w:t>
      </w:r>
      <w:r>
        <w:t xml:space="preserve"> select-list</w:t>
      </w:r>
    </w:p>
    <w:p w14:paraId="7D03B08F" w14:textId="1E3615BE" w:rsidR="00B56D95" w:rsidRDefault="00B56D95" w:rsidP="007855E6">
      <w:pPr>
        <w:pStyle w:val="ListParagraph"/>
        <w:numPr>
          <w:ilvl w:val="0"/>
          <w:numId w:val="24"/>
        </w:numPr>
      </w:pPr>
      <w:r>
        <w:rPr>
          <w:b/>
        </w:rPr>
        <w:t>From</w:t>
      </w:r>
      <w:r>
        <w:t xml:space="preserve"> table-list</w:t>
      </w:r>
    </w:p>
    <w:p w14:paraId="1BECE5EE" w14:textId="2F6EACED" w:rsidR="00B56D95" w:rsidRDefault="00B56D95" w:rsidP="007855E6">
      <w:pPr>
        <w:pStyle w:val="ListParagraph"/>
        <w:numPr>
          <w:ilvl w:val="0"/>
          <w:numId w:val="24"/>
        </w:numPr>
      </w:pPr>
      <w:r>
        <w:rPr>
          <w:b/>
        </w:rPr>
        <w:t>Where</w:t>
      </w:r>
      <w:r>
        <w:t xml:space="preserve"> search-condition</w:t>
      </w:r>
    </w:p>
    <w:p w14:paraId="43ECD85D" w14:textId="5FFE493D" w:rsidR="00B56D95" w:rsidRDefault="00B56D95" w:rsidP="00B56D95">
      <w:r>
        <w:t xml:space="preserve">For </w:t>
      </w:r>
      <w:proofErr w:type="gramStart"/>
      <w:r>
        <w:t>example</w:t>
      </w:r>
      <w:proofErr w:type="gramEnd"/>
      <w:r>
        <w:t xml:space="preserve"> the following code returns a list of first names and last names from the authors </w:t>
      </w:r>
      <w:proofErr w:type="spellStart"/>
      <w:r>
        <w:t>tbales</w:t>
      </w:r>
      <w:proofErr w:type="spellEnd"/>
      <w:r>
        <w:t xml:space="preserve"> where the field </w:t>
      </w:r>
      <w:proofErr w:type="spellStart"/>
      <w:r>
        <w:t>onctract</w:t>
      </w:r>
      <w:proofErr w:type="spellEnd"/>
      <w:r>
        <w:t xml:space="preserve"> has a value of 1 (for true)</w:t>
      </w:r>
    </w:p>
    <w:p w14:paraId="394C96C8" w14:textId="7D92128F" w:rsidR="00B56D95" w:rsidRDefault="00B56D95" w:rsidP="007855E6">
      <w:pPr>
        <w:pStyle w:val="ListParagraph"/>
        <w:numPr>
          <w:ilvl w:val="0"/>
          <w:numId w:val="25"/>
        </w:numPr>
      </w:pPr>
      <w:r>
        <w:rPr>
          <w:b/>
        </w:rPr>
        <w:t>Select</w:t>
      </w:r>
      <w:r>
        <w:t xml:space="preserve"> au_fname, au_lname</w:t>
      </w:r>
    </w:p>
    <w:p w14:paraId="67DEF11B" w14:textId="5FDAEB98" w:rsidR="00B56D95" w:rsidRDefault="00B56D95" w:rsidP="007855E6">
      <w:pPr>
        <w:pStyle w:val="ListParagraph"/>
        <w:numPr>
          <w:ilvl w:val="0"/>
          <w:numId w:val="25"/>
        </w:numPr>
      </w:pPr>
      <w:r>
        <w:rPr>
          <w:b/>
        </w:rPr>
        <w:t xml:space="preserve">From </w:t>
      </w:r>
      <w:r>
        <w:t>authors</w:t>
      </w:r>
    </w:p>
    <w:p w14:paraId="6C8D224C" w14:textId="506A79BA" w:rsidR="00B56D95" w:rsidRDefault="00B56D95" w:rsidP="007855E6">
      <w:pPr>
        <w:pStyle w:val="ListParagraph"/>
        <w:numPr>
          <w:ilvl w:val="0"/>
          <w:numId w:val="25"/>
        </w:numPr>
      </w:pPr>
      <w:r>
        <w:rPr>
          <w:b/>
        </w:rPr>
        <w:t xml:space="preserve">Where </w:t>
      </w:r>
      <w:r>
        <w:t>contract = 1;</w:t>
      </w:r>
    </w:p>
    <w:p w14:paraId="4AABD470" w14:textId="22908C07" w:rsidR="00B56D95" w:rsidRDefault="00B56D95" w:rsidP="00B56D95">
      <w:r>
        <w:t xml:space="preserve">Select is used to retrieve rows of information from one or more tables using selections, retrieve columns of information in projections and you can retrieve rows and columns from two or more tables in joins. </w:t>
      </w:r>
    </w:p>
    <w:p w14:paraId="1E58A28A" w14:textId="20B1D85A" w:rsidR="00B56D95" w:rsidRDefault="00B56D95" w:rsidP="00B56D95">
      <w:pPr>
        <w:pStyle w:val="Heading2"/>
      </w:pPr>
      <w:r>
        <w:t>Select *</w:t>
      </w:r>
    </w:p>
    <w:p w14:paraId="61C5BCC6" w14:textId="15321874" w:rsidR="00B56D95" w:rsidRDefault="00B56D95" w:rsidP="00B56D95">
      <w:r>
        <w:t>Select * can be used to select all columns from the tables in the table list. For example, the following select statement lists all fields from the authors table who live in Oakland:</w:t>
      </w:r>
    </w:p>
    <w:p w14:paraId="3DE0E020" w14:textId="73662F6A" w:rsidR="00B56D95" w:rsidRDefault="00B56D95" w:rsidP="007855E6">
      <w:pPr>
        <w:pStyle w:val="ListParagraph"/>
        <w:numPr>
          <w:ilvl w:val="0"/>
          <w:numId w:val="26"/>
        </w:numPr>
      </w:pPr>
      <w:r>
        <w:t>Select *</w:t>
      </w:r>
    </w:p>
    <w:p w14:paraId="3235E993" w14:textId="6455E540" w:rsidR="00B56D95" w:rsidRDefault="00B56D95" w:rsidP="007855E6">
      <w:pPr>
        <w:pStyle w:val="ListParagraph"/>
        <w:numPr>
          <w:ilvl w:val="0"/>
          <w:numId w:val="26"/>
        </w:numPr>
      </w:pPr>
      <w:r>
        <w:t>From authors</w:t>
      </w:r>
    </w:p>
    <w:p w14:paraId="4E48B592" w14:textId="0C635D0C" w:rsidR="00B56D95" w:rsidRDefault="00B56D95" w:rsidP="007855E6">
      <w:pPr>
        <w:pStyle w:val="ListParagraph"/>
        <w:numPr>
          <w:ilvl w:val="0"/>
          <w:numId w:val="26"/>
        </w:numPr>
      </w:pPr>
      <w:r>
        <w:t>Where city = ‘Oakland’;</w:t>
      </w:r>
    </w:p>
    <w:p w14:paraId="5AF54C5B" w14:textId="70660A5C" w:rsidR="00B56D95" w:rsidRDefault="00B56D95" w:rsidP="00B56D95">
      <w:pPr>
        <w:rPr>
          <w:i/>
        </w:rPr>
      </w:pPr>
      <w:r>
        <w:rPr>
          <w:i/>
        </w:rPr>
        <w:t>Note that you should avoid using ‘*’ in your code for the following reasons</w:t>
      </w:r>
    </w:p>
    <w:p w14:paraId="15A852D3" w14:textId="4788DB7D" w:rsidR="00B56D95" w:rsidRPr="00B56D95" w:rsidRDefault="00B56D95" w:rsidP="007855E6">
      <w:pPr>
        <w:pStyle w:val="ListParagraph"/>
        <w:numPr>
          <w:ilvl w:val="0"/>
          <w:numId w:val="27"/>
        </w:numPr>
        <w:rPr>
          <w:i/>
        </w:rPr>
      </w:pPr>
      <w:r>
        <w:t>The SQL statements and code used to process the data depend on the order of the columns when you run the query, not at the time you wrote the query</w:t>
      </w:r>
    </w:p>
    <w:p w14:paraId="685924B2" w14:textId="6DC8FE43" w:rsidR="00B56D95" w:rsidRPr="004B540F" w:rsidRDefault="00B56D95" w:rsidP="007855E6">
      <w:pPr>
        <w:pStyle w:val="ListParagraph"/>
        <w:numPr>
          <w:ilvl w:val="0"/>
          <w:numId w:val="27"/>
        </w:numPr>
        <w:rPr>
          <w:i/>
        </w:rPr>
      </w:pPr>
      <w:r>
        <w:t xml:space="preserve">You might return more data than you </w:t>
      </w:r>
      <w:proofErr w:type="gramStart"/>
      <w:r>
        <w:t>need</w:t>
      </w:r>
      <w:proofErr w:type="gramEnd"/>
      <w:r>
        <w:t xml:space="preserve"> and this adds extra load to the server, </w:t>
      </w:r>
      <w:r w:rsidR="004B540F">
        <w:t>network</w:t>
      </w:r>
      <w:r>
        <w:t xml:space="preserve"> and </w:t>
      </w:r>
      <w:r w:rsidR="004B540F">
        <w:t>application</w:t>
      </w:r>
    </w:p>
    <w:p w14:paraId="7C614225" w14:textId="07418A51" w:rsidR="004B540F" w:rsidRDefault="004B540F" w:rsidP="004B540F">
      <w:pPr>
        <w:rPr>
          <w:i/>
        </w:rPr>
      </w:pPr>
    </w:p>
    <w:p w14:paraId="7863FA79" w14:textId="2E8CE4E0" w:rsidR="004B540F" w:rsidRDefault="004B540F" w:rsidP="004B540F">
      <w:pPr>
        <w:rPr>
          <w:i/>
        </w:rPr>
      </w:pPr>
    </w:p>
    <w:p w14:paraId="6E353505" w14:textId="40E594B7" w:rsidR="004B540F" w:rsidRDefault="004B540F" w:rsidP="004B540F">
      <w:pPr>
        <w:pStyle w:val="Heading2"/>
      </w:pPr>
      <w:r>
        <w:lastRenderedPageBreak/>
        <w:t>Aliasing Column names in the SELECT statement</w:t>
      </w:r>
    </w:p>
    <w:p w14:paraId="4286FABC" w14:textId="23E26511" w:rsidR="004B540F" w:rsidRDefault="004B540F" w:rsidP="004B540F">
      <w:r>
        <w:t>Columns in a result set can be re-named e.g.</w:t>
      </w:r>
    </w:p>
    <w:p w14:paraId="3F4C0076" w14:textId="112C1EEB" w:rsidR="004B540F" w:rsidRDefault="004B540F" w:rsidP="007855E6">
      <w:pPr>
        <w:pStyle w:val="ListParagraph"/>
        <w:numPr>
          <w:ilvl w:val="0"/>
          <w:numId w:val="28"/>
        </w:numPr>
      </w:pPr>
      <w:r>
        <w:t xml:space="preserve">Select </w:t>
      </w:r>
      <w:proofErr w:type="spellStart"/>
      <w:r>
        <w:t>pub_name</w:t>
      </w:r>
      <w:proofErr w:type="spellEnd"/>
      <w:r>
        <w:t xml:space="preserve"> as Publisher, pub_id from Publishers;</w:t>
      </w:r>
    </w:p>
    <w:p w14:paraId="64AAC77B" w14:textId="3E3A1706" w:rsidR="004B540F" w:rsidRDefault="004B540F" w:rsidP="004B540F">
      <w:r>
        <w:t>By using quoted strings, an aliased column name can contain otherwise illegal characters such as spaces:</w:t>
      </w:r>
    </w:p>
    <w:p w14:paraId="55921F97" w14:textId="362FAFB5" w:rsidR="004B540F" w:rsidRDefault="004B540F" w:rsidP="007855E6">
      <w:pPr>
        <w:pStyle w:val="ListParagraph"/>
        <w:numPr>
          <w:ilvl w:val="0"/>
          <w:numId w:val="28"/>
        </w:numPr>
      </w:pPr>
      <w:r>
        <w:t xml:space="preserve">Select </w:t>
      </w:r>
      <w:proofErr w:type="spellStart"/>
      <w:r>
        <w:t>pub_name</w:t>
      </w:r>
      <w:proofErr w:type="spellEnd"/>
      <w:r>
        <w:t xml:space="preserve"> as ‘Book Publisher’ From Publishers;</w:t>
      </w:r>
    </w:p>
    <w:p w14:paraId="5E748B8B" w14:textId="6BCFF057" w:rsidR="004B540F" w:rsidRDefault="004B540F" w:rsidP="004B540F">
      <w:r>
        <w:t xml:space="preserve">Aliasing columns is useful when SQL reserved words are to be used for a re-named </w:t>
      </w:r>
      <w:proofErr w:type="spellStart"/>
      <w:r>
        <w:t>coliumn</w:t>
      </w:r>
      <w:proofErr w:type="spellEnd"/>
      <w:r>
        <w:t xml:space="preserve"> e.g.</w:t>
      </w:r>
    </w:p>
    <w:p w14:paraId="234420A2" w14:textId="4588A08C" w:rsidR="004B540F" w:rsidRDefault="004B540F" w:rsidP="007855E6">
      <w:pPr>
        <w:pStyle w:val="ListParagraph"/>
        <w:numPr>
          <w:ilvl w:val="0"/>
          <w:numId w:val="28"/>
        </w:numPr>
      </w:pPr>
      <w:r>
        <w:t xml:space="preserve">Select </w:t>
      </w:r>
      <w:proofErr w:type="gramStart"/>
      <w:r>
        <w:t>SUM(</w:t>
      </w:r>
      <w:proofErr w:type="gramEnd"/>
      <w:r>
        <w:t>ytd_sales_ as ‘sum’ from titles;</w:t>
      </w:r>
    </w:p>
    <w:p w14:paraId="2583F8AC" w14:textId="4636CB06" w:rsidR="004B540F" w:rsidRDefault="004B540F" w:rsidP="004B540F">
      <w:r>
        <w:t>Computations involving more than one column can be used:</w:t>
      </w:r>
    </w:p>
    <w:p w14:paraId="3F177714" w14:textId="5B390720" w:rsidR="004B540F" w:rsidRDefault="004B540F" w:rsidP="007855E6">
      <w:pPr>
        <w:pStyle w:val="ListParagraph"/>
        <w:numPr>
          <w:ilvl w:val="0"/>
          <w:numId w:val="28"/>
        </w:numPr>
      </w:pPr>
      <w:r>
        <w:t>Select title, ytd_sales * price from titles;</w:t>
      </w:r>
    </w:p>
    <w:p w14:paraId="35D34931" w14:textId="48A5C0B5" w:rsidR="004B540F" w:rsidRDefault="004B540F" w:rsidP="004B540F">
      <w:pPr>
        <w:rPr>
          <w:b/>
        </w:rPr>
      </w:pPr>
      <w:r>
        <w:rPr>
          <w:b/>
        </w:rPr>
        <w:t>Operator Precedence:</w:t>
      </w:r>
    </w:p>
    <w:p w14:paraId="19DEBE3E" w14:textId="5CBB0C50" w:rsidR="004B540F" w:rsidRDefault="004B540F" w:rsidP="004B540F">
      <w:pPr>
        <w:rPr>
          <w:i/>
        </w:rPr>
      </w:pPr>
      <w:r>
        <w:rPr>
          <w:i/>
        </w:rPr>
        <w:t>Just note that MySQL will follow BIDMAS/BODMAS when deciding what order to execute commands in.</w:t>
      </w:r>
    </w:p>
    <w:p w14:paraId="75B9EA8C" w14:textId="7E1A6856" w:rsidR="004B540F" w:rsidRDefault="004B540F" w:rsidP="004B540F"/>
    <w:p w14:paraId="5621B6AF" w14:textId="4AE13EEE" w:rsidR="004B540F" w:rsidRDefault="004B540F" w:rsidP="004B540F">
      <w:pPr>
        <w:rPr>
          <w:b/>
        </w:rPr>
      </w:pPr>
      <w:r>
        <w:rPr>
          <w:b/>
        </w:rPr>
        <w:t>String expressions in SELECT clauses</w:t>
      </w:r>
    </w:p>
    <w:p w14:paraId="3E37FD0A" w14:textId="5ED0BC26" w:rsidR="004B540F" w:rsidRDefault="004B540F" w:rsidP="004B540F">
      <w:r>
        <w:t xml:space="preserve">You can concatenate strings in expressions and column values with the </w:t>
      </w:r>
      <w:proofErr w:type="gramStart"/>
      <w:r>
        <w:t>CONCAT(</w:t>
      </w:r>
      <w:proofErr w:type="gramEnd"/>
      <w:r>
        <w:t>) function, e.g.:</w:t>
      </w:r>
    </w:p>
    <w:p w14:paraId="08CEF77E" w14:textId="5B2018BC" w:rsidR="004B540F" w:rsidRDefault="004B540F" w:rsidP="007855E6">
      <w:pPr>
        <w:pStyle w:val="ListParagraph"/>
        <w:numPr>
          <w:ilvl w:val="0"/>
          <w:numId w:val="28"/>
        </w:numPr>
      </w:pPr>
      <w:r>
        <w:t xml:space="preserve">Select </w:t>
      </w:r>
      <w:proofErr w:type="spellStart"/>
      <w:proofErr w:type="gramStart"/>
      <w:r>
        <w:t>Concat</w:t>
      </w:r>
      <w:proofErr w:type="spellEnd"/>
      <w:r>
        <w:t>(</w:t>
      </w:r>
      <w:proofErr w:type="spellStart"/>
      <w:proofErr w:type="gramEnd"/>
      <w:r>
        <w:t>fname</w:t>
      </w:r>
      <w:proofErr w:type="spellEnd"/>
      <w:r>
        <w:t>,’ ‘,</w:t>
      </w:r>
      <w:proofErr w:type="spellStart"/>
      <w:r>
        <w:t>lname</w:t>
      </w:r>
      <w:proofErr w:type="spellEnd"/>
      <w:r>
        <w:t xml:space="preserve">) ‘Full Name’, ‘Newly </w:t>
      </w:r>
      <w:proofErr w:type="spellStart"/>
      <w:r>
        <w:t>hirded</w:t>
      </w:r>
      <w:proofErr w:type="spellEnd"/>
      <w:r>
        <w:t xml:space="preserve">’, </w:t>
      </w:r>
      <w:proofErr w:type="spellStart"/>
      <w:r>
        <w:t>hire_date</w:t>
      </w:r>
      <w:proofErr w:type="spellEnd"/>
      <w:r>
        <w:t xml:space="preserve"> from employee;</w:t>
      </w:r>
    </w:p>
    <w:p w14:paraId="38D82126" w14:textId="77777777" w:rsidR="004B540F" w:rsidRDefault="004B540F" w:rsidP="004B540F">
      <w:pPr>
        <w:rPr>
          <w:b/>
        </w:rPr>
      </w:pPr>
    </w:p>
    <w:p w14:paraId="0364CA2D" w14:textId="77777777" w:rsidR="004B540F" w:rsidRDefault="004B540F" w:rsidP="004B540F">
      <w:pPr>
        <w:rPr>
          <w:b/>
        </w:rPr>
      </w:pPr>
    </w:p>
    <w:p w14:paraId="1E1EADA1" w14:textId="77777777" w:rsidR="004B540F" w:rsidRDefault="004B540F" w:rsidP="004B540F">
      <w:pPr>
        <w:rPr>
          <w:b/>
        </w:rPr>
      </w:pPr>
    </w:p>
    <w:p w14:paraId="4D4EB5EE" w14:textId="77777777" w:rsidR="004B540F" w:rsidRDefault="004B540F" w:rsidP="004B540F">
      <w:pPr>
        <w:rPr>
          <w:b/>
        </w:rPr>
      </w:pPr>
    </w:p>
    <w:p w14:paraId="074A9D55" w14:textId="77777777" w:rsidR="004B540F" w:rsidRDefault="004B540F" w:rsidP="004B540F">
      <w:pPr>
        <w:rPr>
          <w:b/>
        </w:rPr>
      </w:pPr>
    </w:p>
    <w:p w14:paraId="2B9353F3" w14:textId="77777777" w:rsidR="004B540F" w:rsidRDefault="004B540F" w:rsidP="004B540F">
      <w:pPr>
        <w:rPr>
          <w:b/>
        </w:rPr>
      </w:pPr>
    </w:p>
    <w:p w14:paraId="30FCF25C" w14:textId="77777777" w:rsidR="004B540F" w:rsidRDefault="004B540F" w:rsidP="004B540F">
      <w:pPr>
        <w:rPr>
          <w:b/>
        </w:rPr>
      </w:pPr>
    </w:p>
    <w:p w14:paraId="7961C3D4" w14:textId="040A8602" w:rsidR="004B540F" w:rsidRDefault="004B540F" w:rsidP="004B540F">
      <w:pPr>
        <w:rPr>
          <w:b/>
        </w:rPr>
      </w:pPr>
      <w:r>
        <w:rPr>
          <w:b/>
        </w:rPr>
        <w:lastRenderedPageBreak/>
        <w:t>Using Distinct – Eliminating Duplicates</w:t>
      </w:r>
    </w:p>
    <w:p w14:paraId="4B279A64" w14:textId="7CE4B4EB" w:rsidR="004B540F" w:rsidRDefault="004B540F" w:rsidP="004B540F">
      <w:r>
        <w:t>If you execute:</w:t>
      </w:r>
    </w:p>
    <w:p w14:paraId="6CFDA8D5" w14:textId="05B5218D" w:rsidR="004B540F" w:rsidRDefault="004B540F" w:rsidP="007855E6">
      <w:pPr>
        <w:pStyle w:val="ListParagraph"/>
        <w:numPr>
          <w:ilvl w:val="0"/>
          <w:numId w:val="28"/>
        </w:numPr>
      </w:pPr>
      <w:r>
        <w:t>Select type from titles;</w:t>
      </w:r>
    </w:p>
    <w:p w14:paraId="10D4D5AC" w14:textId="7637BCC3" w:rsidR="004B540F" w:rsidRDefault="004B540F" w:rsidP="004B540F">
      <w:r>
        <w:t>You’ll get something similar to:</w:t>
      </w:r>
    </w:p>
    <w:tbl>
      <w:tblPr>
        <w:tblStyle w:val="TableGrid"/>
        <w:tblpPr w:leftFromText="180" w:rightFromText="180" w:vertAnchor="text" w:tblpY="1"/>
        <w:tblOverlap w:val="never"/>
        <w:tblW w:w="0" w:type="auto"/>
        <w:tblLook w:val="04A0" w:firstRow="1" w:lastRow="0" w:firstColumn="1" w:lastColumn="0" w:noHBand="0" w:noVBand="1"/>
      </w:tblPr>
      <w:tblGrid>
        <w:gridCol w:w="3037"/>
      </w:tblGrid>
      <w:tr w:rsidR="004B540F" w14:paraId="6DF45F28" w14:textId="77777777" w:rsidTr="004B540F">
        <w:trPr>
          <w:trHeight w:val="514"/>
        </w:trPr>
        <w:tc>
          <w:tcPr>
            <w:tcW w:w="3037" w:type="dxa"/>
          </w:tcPr>
          <w:p w14:paraId="17D55396" w14:textId="129BF335" w:rsidR="004B540F" w:rsidRDefault="004B540F" w:rsidP="004B540F">
            <w:proofErr w:type="spellStart"/>
            <w:r>
              <w:t>Buisiness</w:t>
            </w:r>
            <w:proofErr w:type="spellEnd"/>
          </w:p>
        </w:tc>
      </w:tr>
      <w:tr w:rsidR="004B540F" w14:paraId="5FD69CDF" w14:textId="77777777" w:rsidTr="004B540F">
        <w:trPr>
          <w:trHeight w:val="514"/>
        </w:trPr>
        <w:tc>
          <w:tcPr>
            <w:tcW w:w="3037" w:type="dxa"/>
          </w:tcPr>
          <w:p w14:paraId="52F36E2D" w14:textId="0D971995" w:rsidR="004B540F" w:rsidRDefault="004B540F" w:rsidP="004B540F">
            <w:proofErr w:type="spellStart"/>
            <w:r>
              <w:t>Buisiness</w:t>
            </w:r>
            <w:proofErr w:type="spellEnd"/>
          </w:p>
        </w:tc>
      </w:tr>
      <w:tr w:rsidR="004B540F" w14:paraId="6FFCB321" w14:textId="77777777" w:rsidTr="004B540F">
        <w:trPr>
          <w:trHeight w:val="485"/>
        </w:trPr>
        <w:tc>
          <w:tcPr>
            <w:tcW w:w="3037" w:type="dxa"/>
          </w:tcPr>
          <w:p w14:paraId="474CFFC3" w14:textId="00BCFF0E" w:rsidR="004B540F" w:rsidRDefault="004B540F" w:rsidP="004B540F">
            <w:r>
              <w:t>Cooking</w:t>
            </w:r>
          </w:p>
        </w:tc>
      </w:tr>
      <w:tr w:rsidR="004B540F" w14:paraId="22D89836" w14:textId="77777777" w:rsidTr="004B540F">
        <w:trPr>
          <w:trHeight w:val="514"/>
        </w:trPr>
        <w:tc>
          <w:tcPr>
            <w:tcW w:w="3037" w:type="dxa"/>
          </w:tcPr>
          <w:p w14:paraId="4C70EA48" w14:textId="532EC09E" w:rsidR="004B540F" w:rsidRDefault="004B540F" w:rsidP="004B540F">
            <w:r>
              <w:t>Cooking</w:t>
            </w:r>
          </w:p>
        </w:tc>
      </w:tr>
      <w:tr w:rsidR="004B540F" w14:paraId="36210935" w14:textId="77777777" w:rsidTr="004B540F">
        <w:trPr>
          <w:trHeight w:val="514"/>
        </w:trPr>
        <w:tc>
          <w:tcPr>
            <w:tcW w:w="3037" w:type="dxa"/>
          </w:tcPr>
          <w:p w14:paraId="6A54111A" w14:textId="43A04DAE" w:rsidR="004B540F" w:rsidRDefault="004B540F" w:rsidP="004B540F">
            <w:r>
              <w:t>Cooking</w:t>
            </w:r>
          </w:p>
        </w:tc>
      </w:tr>
      <w:tr w:rsidR="004B540F" w14:paraId="21C2A0FD" w14:textId="77777777" w:rsidTr="004B540F">
        <w:trPr>
          <w:trHeight w:val="485"/>
        </w:trPr>
        <w:tc>
          <w:tcPr>
            <w:tcW w:w="3037" w:type="dxa"/>
          </w:tcPr>
          <w:p w14:paraId="2C6B0C46" w14:textId="77D0F5B5" w:rsidR="004B540F" w:rsidRDefault="004B540F" w:rsidP="004B540F">
            <w:r>
              <w:t>Cooking</w:t>
            </w:r>
          </w:p>
        </w:tc>
      </w:tr>
    </w:tbl>
    <w:p w14:paraId="2E212BD6" w14:textId="77777777" w:rsidR="004B540F" w:rsidRDefault="004B540F" w:rsidP="004B540F">
      <w:r>
        <w:t>Notice how there are multiple repeats of the same thing.</w:t>
      </w:r>
    </w:p>
    <w:p w14:paraId="0EBB950D" w14:textId="77777777" w:rsidR="004B540F" w:rsidRDefault="004B540F" w:rsidP="004B540F"/>
    <w:p w14:paraId="1813E71B" w14:textId="6A4F6FC1" w:rsidR="004B540F" w:rsidRDefault="004B540F" w:rsidP="004B540F">
      <w:r>
        <w:t>By using the distinct keyword, we can remove all duplicate values and only return unique or distinct values</w:t>
      </w:r>
    </w:p>
    <w:p w14:paraId="5F593CB0" w14:textId="77777777" w:rsidR="004B540F" w:rsidRDefault="004B540F" w:rsidP="004B540F"/>
    <w:p w14:paraId="5197C2C9" w14:textId="77777777" w:rsidR="004B540F" w:rsidRDefault="004B540F" w:rsidP="004B540F"/>
    <w:p w14:paraId="405DE0F1" w14:textId="018C8D03" w:rsidR="004B540F" w:rsidRDefault="004B540F" w:rsidP="007855E6">
      <w:pPr>
        <w:pStyle w:val="ListParagraph"/>
        <w:numPr>
          <w:ilvl w:val="0"/>
          <w:numId w:val="28"/>
        </w:numPr>
      </w:pPr>
      <w:r>
        <w:t xml:space="preserve">Select </w:t>
      </w:r>
      <w:r w:rsidRPr="004B540F">
        <w:rPr>
          <w:b/>
        </w:rPr>
        <w:t>distinct</w:t>
      </w:r>
      <w:r>
        <w:t xml:space="preserve"> type from titles;</w:t>
      </w:r>
    </w:p>
    <w:p w14:paraId="080A6C9B" w14:textId="5EA3669B" w:rsidR="00E216FA" w:rsidRDefault="00E216FA" w:rsidP="00E216FA">
      <w:r>
        <w:t>This will instead return something like:</w:t>
      </w:r>
    </w:p>
    <w:tbl>
      <w:tblPr>
        <w:tblStyle w:val="TableGrid"/>
        <w:tblW w:w="0" w:type="auto"/>
        <w:tblLook w:val="04A0" w:firstRow="1" w:lastRow="0" w:firstColumn="1" w:lastColumn="0" w:noHBand="0" w:noVBand="1"/>
      </w:tblPr>
      <w:tblGrid>
        <w:gridCol w:w="9350"/>
      </w:tblGrid>
      <w:tr w:rsidR="00E216FA" w14:paraId="2AFD855E" w14:textId="77777777" w:rsidTr="00E216FA">
        <w:tc>
          <w:tcPr>
            <w:tcW w:w="9350" w:type="dxa"/>
          </w:tcPr>
          <w:p w14:paraId="0958B3FC" w14:textId="7CC0F1B3" w:rsidR="00E216FA" w:rsidRDefault="00E216FA" w:rsidP="00E216FA">
            <w:r>
              <w:t>Business</w:t>
            </w:r>
          </w:p>
        </w:tc>
      </w:tr>
      <w:tr w:rsidR="00E216FA" w14:paraId="185576DF" w14:textId="77777777" w:rsidTr="00E216FA">
        <w:tc>
          <w:tcPr>
            <w:tcW w:w="9350" w:type="dxa"/>
          </w:tcPr>
          <w:p w14:paraId="5AF2312D" w14:textId="122F76B3" w:rsidR="00E216FA" w:rsidRDefault="00E216FA" w:rsidP="00E216FA">
            <w:r>
              <w:t>Cooking</w:t>
            </w:r>
          </w:p>
        </w:tc>
      </w:tr>
      <w:tr w:rsidR="00E216FA" w14:paraId="144F0DC3" w14:textId="77777777" w:rsidTr="00E216FA">
        <w:tc>
          <w:tcPr>
            <w:tcW w:w="9350" w:type="dxa"/>
          </w:tcPr>
          <w:p w14:paraId="21BE1597" w14:textId="3C21052F" w:rsidR="00E216FA" w:rsidRDefault="00E216FA" w:rsidP="00E216FA">
            <w:r>
              <w:t>Fiction</w:t>
            </w:r>
          </w:p>
        </w:tc>
      </w:tr>
      <w:tr w:rsidR="00E216FA" w14:paraId="3408C5F8" w14:textId="77777777" w:rsidTr="00E216FA">
        <w:tc>
          <w:tcPr>
            <w:tcW w:w="9350" w:type="dxa"/>
          </w:tcPr>
          <w:p w14:paraId="37CFA564" w14:textId="462FC746" w:rsidR="00E216FA" w:rsidRDefault="00E216FA" w:rsidP="00E216FA">
            <w:r>
              <w:t>Psychology</w:t>
            </w:r>
          </w:p>
        </w:tc>
      </w:tr>
    </w:tbl>
    <w:p w14:paraId="3DA42D9D" w14:textId="77777777" w:rsidR="00E216FA" w:rsidRDefault="00E216FA" w:rsidP="00E216FA"/>
    <w:p w14:paraId="65906A31" w14:textId="6595764D" w:rsidR="003F078E" w:rsidRDefault="00E216FA" w:rsidP="00E216FA">
      <w:r>
        <w:rPr>
          <w:i/>
        </w:rPr>
        <w:t>(Note no repeats/duplicates)</w:t>
      </w:r>
      <w:r w:rsidR="004B540F">
        <w:br w:type="textWrapping" w:clear="all"/>
      </w:r>
    </w:p>
    <w:p w14:paraId="31E85F1C" w14:textId="3A9587AB" w:rsidR="00E216FA" w:rsidRDefault="00E216FA" w:rsidP="00E216FA"/>
    <w:p w14:paraId="15828470" w14:textId="4B1F83F2" w:rsidR="00E216FA" w:rsidRDefault="00E216FA" w:rsidP="00E216FA"/>
    <w:p w14:paraId="1315AACA" w14:textId="4145D2FC" w:rsidR="00E216FA" w:rsidRDefault="00E216FA" w:rsidP="00E216FA"/>
    <w:p w14:paraId="2EBBF1F4" w14:textId="7B3DE066" w:rsidR="00E216FA" w:rsidRDefault="00E216FA" w:rsidP="00E216FA"/>
    <w:p w14:paraId="0FD6A331" w14:textId="383F4546" w:rsidR="00E216FA" w:rsidRDefault="00E216FA" w:rsidP="00E216FA"/>
    <w:p w14:paraId="6E516A4A" w14:textId="44678D3F" w:rsidR="00E216FA" w:rsidRDefault="00E216FA" w:rsidP="00E216FA"/>
    <w:p w14:paraId="53A2872C" w14:textId="1D28824C" w:rsidR="00E216FA" w:rsidRDefault="00E216FA" w:rsidP="00E216FA"/>
    <w:p w14:paraId="361B52E2" w14:textId="5147878F" w:rsidR="00E216FA" w:rsidRDefault="00E216FA" w:rsidP="00E216FA"/>
    <w:p w14:paraId="40286286" w14:textId="79420C7D" w:rsidR="00E216FA" w:rsidRDefault="00E216FA" w:rsidP="00E216FA">
      <w:pPr>
        <w:pStyle w:val="Heading2"/>
      </w:pPr>
      <w:r>
        <w:t>Where Clause – Selecting rows</w:t>
      </w:r>
    </w:p>
    <w:p w14:paraId="7A62B3CB" w14:textId="77777777" w:rsidR="00E216FA" w:rsidRDefault="00E216FA" w:rsidP="00E216FA">
      <w:r>
        <w:t xml:space="preserve">The where clause can be used to select rows from a particular table. </w:t>
      </w:r>
      <w:r>
        <w:tab/>
      </w:r>
    </w:p>
    <w:p w14:paraId="75E5FFA2" w14:textId="4CD09EA3" w:rsidR="00E216FA" w:rsidRPr="00E216FA" w:rsidRDefault="00E216FA" w:rsidP="00E216FA">
      <w:r>
        <w:t>The following techniques can be used to select particular rows from a table.</w:t>
      </w:r>
    </w:p>
    <w:p w14:paraId="27158C84" w14:textId="7E8531EA" w:rsidR="00E216FA" w:rsidRDefault="00E216FA" w:rsidP="00E216FA">
      <w:r>
        <w:rPr>
          <w:b/>
        </w:rPr>
        <w:t xml:space="preserve">Comparisons </w:t>
      </w:r>
    </w:p>
    <w:p w14:paraId="447B568D" w14:textId="6B280281" w:rsidR="00E216FA" w:rsidRDefault="00E216FA" w:rsidP="00E216FA">
      <w:r>
        <w:t>Logical expressions that test the range of values contained in the fields for each record. These may contain simple comparisons with constant values e.g.:</w:t>
      </w:r>
    </w:p>
    <w:p w14:paraId="78F4EE9E" w14:textId="37DBA09B" w:rsidR="00E216FA" w:rsidRDefault="00E216FA" w:rsidP="007855E6">
      <w:pPr>
        <w:pStyle w:val="ListParagraph"/>
        <w:numPr>
          <w:ilvl w:val="0"/>
          <w:numId w:val="29"/>
        </w:numPr>
      </w:pPr>
      <w:r>
        <w:t>Select au_fname, au_lname</w:t>
      </w:r>
    </w:p>
    <w:p w14:paraId="7FAD2E13" w14:textId="073DF20C" w:rsidR="00E216FA" w:rsidRDefault="00E216FA" w:rsidP="007855E6">
      <w:pPr>
        <w:pStyle w:val="ListParagraph"/>
        <w:numPr>
          <w:ilvl w:val="0"/>
          <w:numId w:val="29"/>
        </w:numPr>
      </w:pPr>
      <w:r>
        <w:t>From authors</w:t>
      </w:r>
    </w:p>
    <w:p w14:paraId="6E7B62DD" w14:textId="24EEEC81" w:rsidR="00E216FA" w:rsidRDefault="00E216FA" w:rsidP="007855E6">
      <w:pPr>
        <w:pStyle w:val="ListParagraph"/>
        <w:numPr>
          <w:ilvl w:val="0"/>
          <w:numId w:val="29"/>
        </w:numPr>
      </w:pPr>
      <w:r>
        <w:t>Where contract = 1;</w:t>
      </w:r>
    </w:p>
    <w:p w14:paraId="7CF3DCE9" w14:textId="3EDE793F" w:rsidR="00E216FA" w:rsidRDefault="00E216FA" w:rsidP="00E216FA">
      <w:r>
        <w:t>Or may compare the value of a computed expression with another computed expression</w:t>
      </w:r>
    </w:p>
    <w:p w14:paraId="77DE42CB" w14:textId="1A42A7FC" w:rsidR="00E216FA" w:rsidRDefault="00E216FA" w:rsidP="007855E6">
      <w:pPr>
        <w:pStyle w:val="ListParagraph"/>
        <w:numPr>
          <w:ilvl w:val="0"/>
          <w:numId w:val="30"/>
        </w:numPr>
      </w:pPr>
      <w:r>
        <w:t>Where advance * 2 &gt; ytd_sales * price;</w:t>
      </w:r>
    </w:p>
    <w:p w14:paraId="0A3339C7" w14:textId="31437B3C" w:rsidR="00E216FA" w:rsidRDefault="00E216FA" w:rsidP="00E216FA">
      <w:r>
        <w:t>Comparison operators are:</w:t>
      </w:r>
    </w:p>
    <w:tbl>
      <w:tblPr>
        <w:tblStyle w:val="TableGrid"/>
        <w:tblW w:w="0" w:type="auto"/>
        <w:tblLook w:val="04A0" w:firstRow="1" w:lastRow="0" w:firstColumn="1" w:lastColumn="0" w:noHBand="0" w:noVBand="1"/>
      </w:tblPr>
      <w:tblGrid>
        <w:gridCol w:w="1980"/>
        <w:gridCol w:w="3402"/>
      </w:tblGrid>
      <w:tr w:rsidR="00E216FA" w14:paraId="285CA93A" w14:textId="77777777" w:rsidTr="00E216FA">
        <w:tc>
          <w:tcPr>
            <w:tcW w:w="1980" w:type="dxa"/>
          </w:tcPr>
          <w:p w14:paraId="0EAB4D28" w14:textId="5AAC7382" w:rsidR="00E216FA" w:rsidRDefault="00E216FA" w:rsidP="00E216FA">
            <w:r>
              <w:t>Symbol</w:t>
            </w:r>
          </w:p>
        </w:tc>
        <w:tc>
          <w:tcPr>
            <w:tcW w:w="3402" w:type="dxa"/>
          </w:tcPr>
          <w:p w14:paraId="5CBBB6B2" w14:textId="73282646" w:rsidR="00E216FA" w:rsidRDefault="00E216FA" w:rsidP="00E216FA">
            <w:r>
              <w:t>Meaning</w:t>
            </w:r>
          </w:p>
        </w:tc>
      </w:tr>
      <w:tr w:rsidR="00E216FA" w14:paraId="729BF6E4" w14:textId="77777777" w:rsidTr="00E216FA">
        <w:tc>
          <w:tcPr>
            <w:tcW w:w="1980" w:type="dxa"/>
          </w:tcPr>
          <w:p w14:paraId="05D4D264" w14:textId="665153A6" w:rsidR="00E216FA" w:rsidRDefault="00E216FA" w:rsidP="00E216FA">
            <w:r>
              <w:t>=</w:t>
            </w:r>
          </w:p>
        </w:tc>
        <w:tc>
          <w:tcPr>
            <w:tcW w:w="3402" w:type="dxa"/>
          </w:tcPr>
          <w:p w14:paraId="50980245" w14:textId="5F23E2E3" w:rsidR="00E216FA" w:rsidRDefault="00E216FA" w:rsidP="00E216FA">
            <w:r>
              <w:t>Equal to</w:t>
            </w:r>
          </w:p>
        </w:tc>
      </w:tr>
      <w:tr w:rsidR="00E216FA" w14:paraId="6FADF250" w14:textId="77777777" w:rsidTr="00E216FA">
        <w:tc>
          <w:tcPr>
            <w:tcW w:w="1980" w:type="dxa"/>
          </w:tcPr>
          <w:p w14:paraId="645B8342" w14:textId="0506CC19" w:rsidR="00E216FA" w:rsidRDefault="00E216FA" w:rsidP="00E216FA">
            <w:r>
              <w:t>&gt;</w:t>
            </w:r>
          </w:p>
        </w:tc>
        <w:tc>
          <w:tcPr>
            <w:tcW w:w="3402" w:type="dxa"/>
          </w:tcPr>
          <w:p w14:paraId="25C773B0" w14:textId="4B3C54D0" w:rsidR="00E216FA" w:rsidRDefault="00E216FA" w:rsidP="00E216FA">
            <w:r>
              <w:t>Greater than</w:t>
            </w:r>
          </w:p>
        </w:tc>
      </w:tr>
      <w:tr w:rsidR="00E216FA" w14:paraId="70AE204C" w14:textId="77777777" w:rsidTr="00E216FA">
        <w:tc>
          <w:tcPr>
            <w:tcW w:w="1980" w:type="dxa"/>
          </w:tcPr>
          <w:p w14:paraId="7F35DCEC" w14:textId="4E75E0D8" w:rsidR="00E216FA" w:rsidRDefault="00E216FA" w:rsidP="00E216FA">
            <w:r>
              <w:t xml:space="preserve">&lt; </w:t>
            </w:r>
          </w:p>
        </w:tc>
        <w:tc>
          <w:tcPr>
            <w:tcW w:w="3402" w:type="dxa"/>
          </w:tcPr>
          <w:p w14:paraId="50693F4C" w14:textId="7FD8CFC1" w:rsidR="00E216FA" w:rsidRDefault="00E216FA" w:rsidP="00E216FA">
            <w:r>
              <w:t>Less than</w:t>
            </w:r>
          </w:p>
        </w:tc>
      </w:tr>
      <w:tr w:rsidR="00E216FA" w14:paraId="2F1E1571" w14:textId="77777777" w:rsidTr="00E216FA">
        <w:tc>
          <w:tcPr>
            <w:tcW w:w="1980" w:type="dxa"/>
          </w:tcPr>
          <w:p w14:paraId="6319EDB5" w14:textId="157A7766" w:rsidR="00E216FA" w:rsidRDefault="00E216FA" w:rsidP="00E216FA">
            <w:r>
              <w:t>&gt;=</w:t>
            </w:r>
          </w:p>
        </w:tc>
        <w:tc>
          <w:tcPr>
            <w:tcW w:w="3402" w:type="dxa"/>
          </w:tcPr>
          <w:p w14:paraId="74C11A62" w14:textId="482AC293" w:rsidR="00E216FA" w:rsidRDefault="00E216FA" w:rsidP="00E216FA">
            <w:r>
              <w:t>Greater than or equal to</w:t>
            </w:r>
          </w:p>
        </w:tc>
      </w:tr>
      <w:tr w:rsidR="00E216FA" w14:paraId="0D53F6F4" w14:textId="77777777" w:rsidTr="00E216FA">
        <w:tc>
          <w:tcPr>
            <w:tcW w:w="1980" w:type="dxa"/>
          </w:tcPr>
          <w:p w14:paraId="302962FF" w14:textId="7A80DE9D" w:rsidR="00E216FA" w:rsidRDefault="00E216FA" w:rsidP="00E216FA">
            <w:r>
              <w:t>&lt;=</w:t>
            </w:r>
          </w:p>
        </w:tc>
        <w:tc>
          <w:tcPr>
            <w:tcW w:w="3402" w:type="dxa"/>
          </w:tcPr>
          <w:p w14:paraId="3EC7AD66" w14:textId="5C8E33D0" w:rsidR="00E216FA" w:rsidRDefault="00E216FA" w:rsidP="00E216FA">
            <w:r>
              <w:t>Less than or equal to</w:t>
            </w:r>
          </w:p>
        </w:tc>
      </w:tr>
      <w:tr w:rsidR="00E216FA" w14:paraId="35AE61B1" w14:textId="77777777" w:rsidTr="00E216FA">
        <w:tc>
          <w:tcPr>
            <w:tcW w:w="1980" w:type="dxa"/>
          </w:tcPr>
          <w:p w14:paraId="69359A66" w14:textId="391386D9" w:rsidR="00E216FA" w:rsidRDefault="00E216FA" w:rsidP="00E216FA">
            <w:r>
              <w:t>&lt;&gt;</w:t>
            </w:r>
          </w:p>
        </w:tc>
        <w:tc>
          <w:tcPr>
            <w:tcW w:w="3402" w:type="dxa"/>
          </w:tcPr>
          <w:p w14:paraId="487117E4" w14:textId="7F662309" w:rsidR="00E216FA" w:rsidRDefault="00E216FA" w:rsidP="00E216FA">
            <w:r>
              <w:t>Not Equal to</w:t>
            </w:r>
          </w:p>
        </w:tc>
      </w:tr>
    </w:tbl>
    <w:p w14:paraId="04DB83CB" w14:textId="77777777" w:rsidR="00E216FA" w:rsidRPr="00E216FA" w:rsidRDefault="00E216FA" w:rsidP="00E216FA"/>
    <w:p w14:paraId="1369AAD0" w14:textId="77777777" w:rsidR="003337C6" w:rsidRDefault="003337C6" w:rsidP="00E216FA">
      <w:r>
        <w:t xml:space="preserve">You can combine comparison operators using either </w:t>
      </w:r>
      <w:r w:rsidRPr="003337C6">
        <w:rPr>
          <w:b/>
        </w:rPr>
        <w:t>And</w:t>
      </w:r>
      <w:r>
        <w:t xml:space="preserve"> or </w:t>
      </w:r>
      <w:proofErr w:type="spellStart"/>
      <w:r w:rsidRPr="003337C6">
        <w:rPr>
          <w:b/>
        </w:rPr>
        <w:t>OR</w:t>
      </w:r>
      <w:proofErr w:type="spellEnd"/>
      <w:r>
        <w:t xml:space="preserve">. </w:t>
      </w:r>
    </w:p>
    <w:p w14:paraId="58BFD71A" w14:textId="57CA9C3E" w:rsidR="00E216FA" w:rsidRDefault="003337C6" w:rsidP="00E216FA">
      <w:proofErr w:type="spellStart"/>
      <w:r>
        <w:t>E.g</w:t>
      </w:r>
      <w:proofErr w:type="spellEnd"/>
      <w:r>
        <w:t>:</w:t>
      </w:r>
    </w:p>
    <w:p w14:paraId="12D8D696" w14:textId="5D479E5B" w:rsidR="003337C6" w:rsidRDefault="00553A54" w:rsidP="007855E6">
      <w:pPr>
        <w:pStyle w:val="ListParagraph"/>
        <w:numPr>
          <w:ilvl w:val="0"/>
          <w:numId w:val="30"/>
        </w:numPr>
      </w:pPr>
      <w:r>
        <w:t xml:space="preserve">Select title, price, </w:t>
      </w:r>
      <w:proofErr w:type="spellStart"/>
      <w:r>
        <w:t>adcvance</w:t>
      </w:r>
      <w:proofErr w:type="spellEnd"/>
    </w:p>
    <w:p w14:paraId="1F92F63B" w14:textId="7CCE42C0" w:rsidR="00553A54" w:rsidRDefault="00553A54" w:rsidP="007855E6">
      <w:pPr>
        <w:pStyle w:val="ListParagraph"/>
        <w:numPr>
          <w:ilvl w:val="0"/>
          <w:numId w:val="30"/>
        </w:numPr>
      </w:pPr>
      <w:r>
        <w:t>From titles</w:t>
      </w:r>
    </w:p>
    <w:p w14:paraId="0FE3C760" w14:textId="4053CD3C" w:rsidR="00553A54" w:rsidRDefault="00553A54" w:rsidP="007855E6">
      <w:pPr>
        <w:pStyle w:val="ListParagraph"/>
        <w:numPr>
          <w:ilvl w:val="0"/>
          <w:numId w:val="30"/>
        </w:numPr>
      </w:pPr>
      <w:r>
        <w:t>Where price &gt; 10.00 and advance &gt; 4000;</w:t>
      </w:r>
    </w:p>
    <w:p w14:paraId="69F55C79" w14:textId="15878F20" w:rsidR="00553A54" w:rsidRDefault="00553A54" w:rsidP="00553A54">
      <w:pPr>
        <w:rPr>
          <w:b/>
        </w:rPr>
      </w:pPr>
      <w:r>
        <w:rPr>
          <w:b/>
        </w:rPr>
        <w:lastRenderedPageBreak/>
        <w:t xml:space="preserve">Ranges (Between </w:t>
      </w:r>
      <w:r w:rsidRPr="00553A54">
        <w:rPr>
          <w:b/>
        </w:rPr>
        <w:t>or</w:t>
      </w:r>
      <w:r>
        <w:t xml:space="preserve"> </w:t>
      </w:r>
      <w:r>
        <w:rPr>
          <w:b/>
        </w:rPr>
        <w:t>Not Between)</w:t>
      </w:r>
    </w:p>
    <w:p w14:paraId="0C8A8DD4" w14:textId="426157E8" w:rsidR="00553A54" w:rsidRDefault="00553A54" w:rsidP="00553A54">
      <w:r w:rsidRPr="00553A54">
        <w:t xml:space="preserve">Ranges allow certain comparisons to be specified more neatly </w:t>
      </w:r>
      <w:r>
        <w:t>e.g.</w:t>
      </w:r>
    </w:p>
    <w:p w14:paraId="2B762F62" w14:textId="4071472D" w:rsidR="00553A54" w:rsidRDefault="00553A54" w:rsidP="007855E6">
      <w:pPr>
        <w:pStyle w:val="ListParagraph"/>
        <w:numPr>
          <w:ilvl w:val="0"/>
          <w:numId w:val="31"/>
        </w:numPr>
      </w:pPr>
      <w:r w:rsidRPr="00553A54">
        <w:rPr>
          <w:b/>
        </w:rPr>
        <w:t>Where</w:t>
      </w:r>
      <w:r>
        <w:t xml:space="preserve"> ytd_sales &gt;= 4095 </w:t>
      </w:r>
      <w:r w:rsidRPr="00553A54">
        <w:rPr>
          <w:b/>
        </w:rPr>
        <w:t>and</w:t>
      </w:r>
      <w:r>
        <w:t xml:space="preserve"> ytd_sales &lt;= 12000</w:t>
      </w:r>
    </w:p>
    <w:p w14:paraId="54C45673" w14:textId="778330CB" w:rsidR="00553A54" w:rsidRDefault="00553A54" w:rsidP="00553A54">
      <w:r>
        <w:t>Can be re-written as</w:t>
      </w:r>
    </w:p>
    <w:p w14:paraId="7EF3DBCC" w14:textId="1349A246" w:rsidR="00553A54" w:rsidRDefault="00553A54" w:rsidP="007855E6">
      <w:pPr>
        <w:pStyle w:val="ListParagraph"/>
        <w:numPr>
          <w:ilvl w:val="0"/>
          <w:numId w:val="31"/>
        </w:numPr>
      </w:pPr>
      <w:r w:rsidRPr="00553A54">
        <w:rPr>
          <w:b/>
        </w:rPr>
        <w:t>Where</w:t>
      </w:r>
      <w:r>
        <w:t xml:space="preserve"> ytd_sales </w:t>
      </w:r>
      <w:r w:rsidRPr="00553A54">
        <w:rPr>
          <w:b/>
        </w:rPr>
        <w:t>Between</w:t>
      </w:r>
      <w:r>
        <w:t xml:space="preserve"> 4095 </w:t>
      </w:r>
      <w:r w:rsidRPr="00553A54">
        <w:rPr>
          <w:b/>
        </w:rPr>
        <w:t>and</w:t>
      </w:r>
      <w:r>
        <w:t xml:space="preserve"> 12000</w:t>
      </w:r>
    </w:p>
    <w:p w14:paraId="614C4F5E" w14:textId="21000695" w:rsidR="00553A54" w:rsidRDefault="00553A54" w:rsidP="00553A54"/>
    <w:p w14:paraId="190949D7" w14:textId="3D40973B" w:rsidR="00553A54" w:rsidRDefault="00553A54" w:rsidP="00553A54">
      <w:pPr>
        <w:rPr>
          <w:b/>
        </w:rPr>
      </w:pPr>
      <w:proofErr w:type="spellStart"/>
      <w:r>
        <w:rPr>
          <w:b/>
        </w:rPr>
        <w:t>Comapring</w:t>
      </w:r>
      <w:proofErr w:type="spellEnd"/>
      <w:r>
        <w:rPr>
          <w:b/>
        </w:rPr>
        <w:t xml:space="preserve"> strings with Between</w:t>
      </w:r>
    </w:p>
    <w:p w14:paraId="71F67797" w14:textId="11B8A7C5" w:rsidR="00553A54" w:rsidRPr="00553A54" w:rsidRDefault="00553A54" w:rsidP="007855E6">
      <w:pPr>
        <w:pStyle w:val="ListParagraph"/>
        <w:numPr>
          <w:ilvl w:val="0"/>
          <w:numId w:val="31"/>
        </w:numPr>
        <w:rPr>
          <w:b/>
        </w:rPr>
      </w:pPr>
      <w:r>
        <w:t xml:space="preserve">Select </w:t>
      </w:r>
      <w:proofErr w:type="spellStart"/>
      <w:r>
        <w:t>pub_name</w:t>
      </w:r>
      <w:proofErr w:type="spellEnd"/>
    </w:p>
    <w:p w14:paraId="7408F460" w14:textId="44DE566C" w:rsidR="00553A54" w:rsidRPr="00553A54" w:rsidRDefault="00553A54" w:rsidP="007855E6">
      <w:pPr>
        <w:pStyle w:val="ListParagraph"/>
        <w:numPr>
          <w:ilvl w:val="0"/>
          <w:numId w:val="31"/>
        </w:numPr>
        <w:rPr>
          <w:b/>
        </w:rPr>
      </w:pPr>
      <w:r>
        <w:t>From publishers</w:t>
      </w:r>
    </w:p>
    <w:p w14:paraId="20A63F48" w14:textId="52192142" w:rsidR="00553A54" w:rsidRPr="00553A54" w:rsidRDefault="00553A54" w:rsidP="007855E6">
      <w:pPr>
        <w:pStyle w:val="ListParagraph"/>
        <w:numPr>
          <w:ilvl w:val="0"/>
          <w:numId w:val="31"/>
        </w:numPr>
        <w:rPr>
          <w:b/>
        </w:rPr>
      </w:pPr>
      <w:r>
        <w:t xml:space="preserve">Where </w:t>
      </w:r>
      <w:proofErr w:type="spellStart"/>
      <w:r>
        <w:t>pub_name</w:t>
      </w:r>
      <w:proofErr w:type="spellEnd"/>
      <w:r>
        <w:t xml:space="preserve"> </w:t>
      </w:r>
      <w:r>
        <w:rPr>
          <w:b/>
        </w:rPr>
        <w:t xml:space="preserve">Between </w:t>
      </w:r>
      <w:r>
        <w:t xml:space="preserve">‘A’ </w:t>
      </w:r>
      <w:r>
        <w:rPr>
          <w:b/>
        </w:rPr>
        <w:t>and</w:t>
      </w:r>
      <w:r>
        <w:t xml:space="preserve"> ‘F’;</w:t>
      </w:r>
    </w:p>
    <w:p w14:paraId="291DD352" w14:textId="315A8298" w:rsidR="00553A54" w:rsidRDefault="00553A54" w:rsidP="00553A54">
      <w:pPr>
        <w:rPr>
          <w:b/>
          <w:i/>
        </w:rPr>
      </w:pPr>
      <w:r>
        <w:rPr>
          <w:b/>
          <w:i/>
        </w:rPr>
        <w:t>Note that no results with the letter ‘F’ e.g. “Five lakes publishing” are included as they appear after the letter ‘F’, think of a dictionary, all the words starting with F appear after the first appearance of the letter ‘F’.</w:t>
      </w:r>
    </w:p>
    <w:p w14:paraId="309851C6" w14:textId="77777777" w:rsidR="00553A54" w:rsidRDefault="00553A54" w:rsidP="00553A54">
      <w:pPr>
        <w:rPr>
          <w:b/>
        </w:rPr>
      </w:pPr>
    </w:p>
    <w:p w14:paraId="7850CA92" w14:textId="5569AFB3" w:rsidR="00553A54" w:rsidRDefault="00553A54" w:rsidP="00553A54">
      <w:pPr>
        <w:rPr>
          <w:b/>
        </w:rPr>
      </w:pPr>
      <w:r>
        <w:rPr>
          <w:b/>
        </w:rPr>
        <w:t>Lists (IN, NOT IN)</w:t>
      </w:r>
    </w:p>
    <w:p w14:paraId="5286573E" w14:textId="4BDA66BB" w:rsidR="00553A54" w:rsidRDefault="00553A54" w:rsidP="00553A54">
      <w:r>
        <w:t>Lists with IN and Not In can be used to test set membership. In the simplest form you can specify a list of constant values enclosed in parenthesis:</w:t>
      </w:r>
    </w:p>
    <w:p w14:paraId="14A3DFFD" w14:textId="7C7241BE" w:rsidR="00553A54" w:rsidRDefault="00553A54" w:rsidP="007855E6">
      <w:pPr>
        <w:pStyle w:val="ListParagraph"/>
        <w:numPr>
          <w:ilvl w:val="0"/>
          <w:numId w:val="32"/>
        </w:numPr>
      </w:pPr>
      <w:r>
        <w:t>Where state IN (‘CA’, ‘IN’, ‘MD’)</w:t>
      </w:r>
    </w:p>
    <w:p w14:paraId="46511A46" w14:textId="03108E7D" w:rsidR="00553A54" w:rsidRDefault="00553A54" w:rsidP="00553A54">
      <w:r>
        <w:t>You can also use a select statement whose results are used to specify the set:</w:t>
      </w:r>
    </w:p>
    <w:p w14:paraId="2D36FA8C" w14:textId="68E6FB70" w:rsidR="00553A54" w:rsidRDefault="00553A54" w:rsidP="007855E6">
      <w:pPr>
        <w:pStyle w:val="ListParagraph"/>
        <w:numPr>
          <w:ilvl w:val="0"/>
          <w:numId w:val="32"/>
        </w:numPr>
      </w:pPr>
      <w:r>
        <w:t>Select au_lname, au_fname from authors</w:t>
      </w:r>
    </w:p>
    <w:p w14:paraId="0048F8F1" w14:textId="22EDB8C6" w:rsidR="00553A54" w:rsidRDefault="00553A54" w:rsidP="007855E6">
      <w:pPr>
        <w:pStyle w:val="ListParagraph"/>
        <w:numPr>
          <w:ilvl w:val="0"/>
          <w:numId w:val="32"/>
        </w:numPr>
      </w:pPr>
      <w:r>
        <w:t>Where au_id in (</w:t>
      </w:r>
    </w:p>
    <w:p w14:paraId="14D6474B" w14:textId="5EB3D2C7" w:rsidR="00553A54" w:rsidRDefault="00553A54" w:rsidP="007855E6">
      <w:pPr>
        <w:pStyle w:val="ListParagraph"/>
        <w:numPr>
          <w:ilvl w:val="1"/>
          <w:numId w:val="32"/>
        </w:numPr>
      </w:pPr>
      <w:r>
        <w:t>Select au_id from credits</w:t>
      </w:r>
    </w:p>
    <w:p w14:paraId="33AA1035" w14:textId="6EA56D97" w:rsidR="00553A54" w:rsidRDefault="00553A54" w:rsidP="007855E6">
      <w:pPr>
        <w:pStyle w:val="ListParagraph"/>
        <w:numPr>
          <w:ilvl w:val="1"/>
          <w:numId w:val="32"/>
        </w:numPr>
      </w:pPr>
      <w:r>
        <w:t>Where royaltyper &lt; 50</w:t>
      </w:r>
    </w:p>
    <w:p w14:paraId="5B6A296C" w14:textId="3D11F2C5" w:rsidR="00553A54" w:rsidRDefault="00553A54" w:rsidP="007855E6">
      <w:pPr>
        <w:pStyle w:val="ListParagraph"/>
        <w:numPr>
          <w:ilvl w:val="0"/>
          <w:numId w:val="32"/>
        </w:numPr>
      </w:pPr>
      <w:r>
        <w:t>);</w:t>
      </w:r>
    </w:p>
    <w:p w14:paraId="749B4A3A" w14:textId="238EE6E3" w:rsidR="00553A54" w:rsidRPr="00553A54" w:rsidRDefault="00553A54" w:rsidP="00553A54">
      <w:r>
        <w:rPr>
          <w:i/>
        </w:rPr>
        <w:t>(nested select statements)</w:t>
      </w:r>
    </w:p>
    <w:p w14:paraId="18686E39" w14:textId="79593587" w:rsidR="003337C6" w:rsidRDefault="003337C6" w:rsidP="00E216FA">
      <w:r>
        <w:tab/>
      </w:r>
    </w:p>
    <w:p w14:paraId="2796035D" w14:textId="410BDEE7" w:rsidR="00E216FA" w:rsidRDefault="00E216FA" w:rsidP="00E216FA"/>
    <w:p w14:paraId="7F730EC5" w14:textId="7D4DE6AD" w:rsidR="00E216FA" w:rsidRDefault="00553A54" w:rsidP="00E216FA">
      <w:pPr>
        <w:rPr>
          <w:b/>
        </w:rPr>
      </w:pPr>
      <w:r>
        <w:rPr>
          <w:b/>
        </w:rPr>
        <w:lastRenderedPageBreak/>
        <w:t>Pattern matches (Like, Not Like)</w:t>
      </w:r>
    </w:p>
    <w:p w14:paraId="1E8FC2B5" w14:textId="66094DE5" w:rsidR="00553A54" w:rsidRDefault="005C76BE" w:rsidP="00E216FA">
      <w:r>
        <w:t>Pattern matching with Like or Not Like allows wildcards to be used to match strings. The following wildcard characters are supported</w:t>
      </w:r>
    </w:p>
    <w:tbl>
      <w:tblPr>
        <w:tblStyle w:val="TableGrid"/>
        <w:tblW w:w="0" w:type="auto"/>
        <w:tblLook w:val="04A0" w:firstRow="1" w:lastRow="0" w:firstColumn="1" w:lastColumn="0" w:noHBand="0" w:noVBand="1"/>
      </w:tblPr>
      <w:tblGrid>
        <w:gridCol w:w="4675"/>
        <w:gridCol w:w="4675"/>
      </w:tblGrid>
      <w:tr w:rsidR="006F11D7" w14:paraId="118422A8" w14:textId="77777777" w:rsidTr="006F11D7">
        <w:tc>
          <w:tcPr>
            <w:tcW w:w="4675" w:type="dxa"/>
          </w:tcPr>
          <w:p w14:paraId="60542596" w14:textId="45A0AB2B" w:rsidR="006F11D7" w:rsidRDefault="006F11D7" w:rsidP="00E216FA">
            <w:r>
              <w:t>Wildcard</w:t>
            </w:r>
          </w:p>
        </w:tc>
        <w:tc>
          <w:tcPr>
            <w:tcW w:w="4675" w:type="dxa"/>
          </w:tcPr>
          <w:p w14:paraId="1732C389" w14:textId="71E3AEEC" w:rsidR="006F11D7" w:rsidRDefault="006F11D7" w:rsidP="00E216FA">
            <w:r>
              <w:t>Meaning</w:t>
            </w:r>
          </w:p>
        </w:tc>
      </w:tr>
      <w:tr w:rsidR="006F11D7" w14:paraId="2C386B3D" w14:textId="77777777" w:rsidTr="006F11D7">
        <w:tc>
          <w:tcPr>
            <w:tcW w:w="4675" w:type="dxa"/>
          </w:tcPr>
          <w:p w14:paraId="1532503D" w14:textId="46BA92BD" w:rsidR="006F11D7" w:rsidRDefault="006F11D7" w:rsidP="00E216FA">
            <w:r>
              <w:t>%</w:t>
            </w:r>
          </w:p>
        </w:tc>
        <w:tc>
          <w:tcPr>
            <w:tcW w:w="4675" w:type="dxa"/>
          </w:tcPr>
          <w:p w14:paraId="463CF965" w14:textId="023F7CDF" w:rsidR="006F11D7" w:rsidRDefault="006F11D7" w:rsidP="00E216FA">
            <w:r>
              <w:t>Any string of zero or more characters</w:t>
            </w:r>
          </w:p>
        </w:tc>
      </w:tr>
      <w:tr w:rsidR="006F11D7" w14:paraId="2A07623A" w14:textId="77777777" w:rsidTr="006F11D7">
        <w:tc>
          <w:tcPr>
            <w:tcW w:w="4675" w:type="dxa"/>
          </w:tcPr>
          <w:p w14:paraId="0B76CAF2" w14:textId="58A638B9" w:rsidR="006F11D7" w:rsidRDefault="006F11D7" w:rsidP="00E216FA">
            <w:r>
              <w:t>-</w:t>
            </w:r>
          </w:p>
        </w:tc>
        <w:tc>
          <w:tcPr>
            <w:tcW w:w="4675" w:type="dxa"/>
          </w:tcPr>
          <w:p w14:paraId="675459D6" w14:textId="0055C071" w:rsidR="006F11D7" w:rsidRDefault="006F11D7" w:rsidP="00E216FA">
            <w:r>
              <w:t>Any single character</w:t>
            </w:r>
          </w:p>
        </w:tc>
      </w:tr>
    </w:tbl>
    <w:p w14:paraId="0DFE3EC9" w14:textId="74C44E71" w:rsidR="005C76BE" w:rsidRDefault="005C76BE" w:rsidP="00E216FA"/>
    <w:p w14:paraId="2BA75478" w14:textId="5A677787" w:rsidR="006F11D7" w:rsidRDefault="006F11D7" w:rsidP="00E216FA">
      <w:r>
        <w:t xml:space="preserve">e.g. to test all phone numbers beginning with ‘028’, use: </w:t>
      </w:r>
    </w:p>
    <w:p w14:paraId="4E616323" w14:textId="3B1BF9E1" w:rsidR="006F11D7" w:rsidRDefault="006F11D7" w:rsidP="007855E6">
      <w:pPr>
        <w:pStyle w:val="ListParagraph"/>
        <w:numPr>
          <w:ilvl w:val="0"/>
          <w:numId w:val="33"/>
        </w:numPr>
      </w:pPr>
      <w:r>
        <w:t>Where phone like ‘028%’;</w:t>
      </w:r>
    </w:p>
    <w:p w14:paraId="3B4E1231" w14:textId="0B5C9823" w:rsidR="006F11D7" w:rsidRDefault="006F11D7" w:rsidP="006F11D7">
      <w:pPr>
        <w:rPr>
          <w:b/>
        </w:rPr>
      </w:pPr>
      <w:r>
        <w:rPr>
          <w:b/>
        </w:rPr>
        <w:t>Unknown values (Is Null, Is Not Null)</w:t>
      </w:r>
    </w:p>
    <w:p w14:paraId="57965F94" w14:textId="6188098A" w:rsidR="006F11D7" w:rsidRDefault="006F11D7" w:rsidP="006F11D7">
      <w:r>
        <w:t>The statements Is Null and Is Not Null can be used to include or exclude rows where a particular column has an undefined or null value e.g.</w:t>
      </w:r>
    </w:p>
    <w:p w14:paraId="3AE2D55D" w14:textId="500DCA09" w:rsidR="006F11D7" w:rsidRDefault="006F11D7" w:rsidP="007855E6">
      <w:pPr>
        <w:pStyle w:val="ListParagraph"/>
        <w:numPr>
          <w:ilvl w:val="0"/>
          <w:numId w:val="33"/>
        </w:numPr>
      </w:pPr>
      <w:r>
        <w:t>Where advance Is Null</w:t>
      </w:r>
    </w:p>
    <w:p w14:paraId="4CAD7371" w14:textId="787053D1" w:rsidR="006F11D7" w:rsidRDefault="006F11D7" w:rsidP="006F11D7">
      <w:r>
        <w:t xml:space="preserve">Be aware of logical operator precedence (use brackets when unsure) </w:t>
      </w:r>
      <w:r w:rsidRPr="006F11D7">
        <w:rPr>
          <w:rStyle w:val="Heading2Char"/>
        </w:rPr>
        <w:t>Grouping Data &amp; Data Aggregation</w:t>
      </w:r>
      <w:r>
        <w:t xml:space="preserve"> </w:t>
      </w:r>
    </w:p>
    <w:p w14:paraId="64C1745F" w14:textId="13AA3B76" w:rsidR="006F11D7" w:rsidRDefault="006F11D7" w:rsidP="007855E6">
      <w:pPr>
        <w:pStyle w:val="ListParagraph"/>
        <w:numPr>
          <w:ilvl w:val="0"/>
          <w:numId w:val="33"/>
        </w:numPr>
      </w:pPr>
      <w:r>
        <w:t>Group by organizes data into groups</w:t>
      </w:r>
    </w:p>
    <w:p w14:paraId="04B7CE46" w14:textId="3D24E977" w:rsidR="006F11D7" w:rsidRDefault="006F11D7" w:rsidP="007855E6">
      <w:pPr>
        <w:pStyle w:val="ListParagraph"/>
        <w:numPr>
          <w:ilvl w:val="0"/>
          <w:numId w:val="33"/>
        </w:numPr>
      </w:pPr>
      <w:r>
        <w:rPr>
          <w:b/>
        </w:rPr>
        <w:t>Having</w:t>
      </w:r>
      <w:r>
        <w:t xml:space="preserve"> sets </w:t>
      </w:r>
      <w:proofErr w:type="spellStart"/>
      <w:r>
        <w:t>condtions</w:t>
      </w:r>
      <w:proofErr w:type="spellEnd"/>
      <w:r>
        <w:t xml:space="preserve"> on which groups to include in the results (only use with ‘</w:t>
      </w:r>
      <w:r>
        <w:rPr>
          <w:b/>
        </w:rPr>
        <w:t>Group by’</w:t>
      </w:r>
      <w:r>
        <w:t>)</w:t>
      </w:r>
    </w:p>
    <w:p w14:paraId="7D8D04E7" w14:textId="17FFB774" w:rsidR="006F11D7" w:rsidRPr="006F11D7" w:rsidRDefault="006F11D7" w:rsidP="007855E6">
      <w:pPr>
        <w:pStyle w:val="ListParagraph"/>
        <w:numPr>
          <w:ilvl w:val="0"/>
          <w:numId w:val="33"/>
        </w:numPr>
      </w:pPr>
      <w:r>
        <w:t xml:space="preserve">Aggregate functions return summary values, either for the whole table or for groups within the table, they are therefore often used with </w:t>
      </w:r>
      <w:r>
        <w:rPr>
          <w:b/>
        </w:rPr>
        <w:t>Group By</w:t>
      </w:r>
    </w:p>
    <w:tbl>
      <w:tblPr>
        <w:tblStyle w:val="TableGrid"/>
        <w:tblW w:w="0" w:type="auto"/>
        <w:tblLook w:val="04A0" w:firstRow="1" w:lastRow="0" w:firstColumn="1" w:lastColumn="0" w:noHBand="0" w:noVBand="1"/>
      </w:tblPr>
      <w:tblGrid>
        <w:gridCol w:w="4106"/>
        <w:gridCol w:w="5244"/>
      </w:tblGrid>
      <w:tr w:rsidR="006F11D7" w14:paraId="103F1902" w14:textId="77777777" w:rsidTr="006F11D7">
        <w:tc>
          <w:tcPr>
            <w:tcW w:w="4106" w:type="dxa"/>
          </w:tcPr>
          <w:p w14:paraId="4B0EFDDD" w14:textId="30F6217E" w:rsidR="006F11D7" w:rsidRDefault="006F11D7" w:rsidP="006F11D7">
            <w:r>
              <w:t>Aggerate function</w:t>
            </w:r>
          </w:p>
        </w:tc>
        <w:tc>
          <w:tcPr>
            <w:tcW w:w="5244" w:type="dxa"/>
          </w:tcPr>
          <w:p w14:paraId="192DE1E0" w14:textId="32B5BCFB" w:rsidR="006F11D7" w:rsidRDefault="006F11D7" w:rsidP="006F11D7">
            <w:r>
              <w:t>Result</w:t>
            </w:r>
          </w:p>
        </w:tc>
      </w:tr>
      <w:tr w:rsidR="006F11D7" w14:paraId="1AA56384" w14:textId="77777777" w:rsidTr="006F11D7">
        <w:tc>
          <w:tcPr>
            <w:tcW w:w="4106" w:type="dxa"/>
          </w:tcPr>
          <w:p w14:paraId="5FAF11E7" w14:textId="15B6FED0" w:rsidR="006F11D7" w:rsidRDefault="006F11D7" w:rsidP="006F11D7">
            <w:r>
              <w:t>Sum (All | Distinct expression)</w:t>
            </w:r>
          </w:p>
        </w:tc>
        <w:tc>
          <w:tcPr>
            <w:tcW w:w="5244" w:type="dxa"/>
          </w:tcPr>
          <w:p w14:paraId="5A4EC340" w14:textId="1933E924" w:rsidR="006F11D7" w:rsidRDefault="006F11D7" w:rsidP="006F11D7">
            <w:r>
              <w:t>Totals all the values of numeric field</w:t>
            </w:r>
          </w:p>
        </w:tc>
      </w:tr>
      <w:tr w:rsidR="006F11D7" w14:paraId="31C94643" w14:textId="77777777" w:rsidTr="006F11D7">
        <w:tc>
          <w:tcPr>
            <w:tcW w:w="4106" w:type="dxa"/>
          </w:tcPr>
          <w:p w14:paraId="55E77CB1" w14:textId="208B3158" w:rsidR="006F11D7" w:rsidRDefault="006F11D7" w:rsidP="006F11D7">
            <w:proofErr w:type="gramStart"/>
            <w:r>
              <w:t>AVG(</w:t>
            </w:r>
            <w:proofErr w:type="gramEnd"/>
            <w:r>
              <w:t>All | Distinct expression)</w:t>
            </w:r>
          </w:p>
        </w:tc>
        <w:tc>
          <w:tcPr>
            <w:tcW w:w="5244" w:type="dxa"/>
          </w:tcPr>
          <w:p w14:paraId="2CA785EB" w14:textId="1856D0BF" w:rsidR="006F11D7" w:rsidRDefault="006F11D7" w:rsidP="006F11D7">
            <w:r>
              <w:t>Averages all values of numeric field</w:t>
            </w:r>
          </w:p>
        </w:tc>
      </w:tr>
      <w:tr w:rsidR="006F11D7" w14:paraId="50277B06" w14:textId="77777777" w:rsidTr="006F11D7">
        <w:tc>
          <w:tcPr>
            <w:tcW w:w="4106" w:type="dxa"/>
          </w:tcPr>
          <w:p w14:paraId="11995388" w14:textId="3FDA309C" w:rsidR="006F11D7" w:rsidRDefault="006F11D7" w:rsidP="006F11D7">
            <w:proofErr w:type="gramStart"/>
            <w:r>
              <w:t>Count(</w:t>
            </w:r>
            <w:proofErr w:type="gramEnd"/>
            <w:r>
              <w:t>All | Distinct expression)</w:t>
            </w:r>
          </w:p>
        </w:tc>
        <w:tc>
          <w:tcPr>
            <w:tcW w:w="5244" w:type="dxa"/>
          </w:tcPr>
          <w:p w14:paraId="42263E0E" w14:textId="084C8426" w:rsidR="006F11D7" w:rsidRDefault="006F11D7" w:rsidP="006F11D7">
            <w:r>
              <w:t>Numbers of values in the expression (</w:t>
            </w:r>
            <w:proofErr w:type="spellStart"/>
            <w:proofErr w:type="gramStart"/>
            <w:r>
              <w:t>non null</w:t>
            </w:r>
            <w:proofErr w:type="spellEnd"/>
            <w:proofErr w:type="gramEnd"/>
            <w:r>
              <w:t>)</w:t>
            </w:r>
          </w:p>
        </w:tc>
      </w:tr>
      <w:tr w:rsidR="006F11D7" w14:paraId="611B85E8" w14:textId="77777777" w:rsidTr="006F11D7">
        <w:tc>
          <w:tcPr>
            <w:tcW w:w="4106" w:type="dxa"/>
          </w:tcPr>
          <w:p w14:paraId="15A76A27" w14:textId="0867C36A" w:rsidR="006F11D7" w:rsidRDefault="006F11D7" w:rsidP="006F11D7">
            <w:proofErr w:type="gramStart"/>
            <w:r>
              <w:t>Count(</w:t>
            </w:r>
            <w:proofErr w:type="gramEnd"/>
            <w:r>
              <w:t>*)</w:t>
            </w:r>
          </w:p>
        </w:tc>
        <w:tc>
          <w:tcPr>
            <w:tcW w:w="5244" w:type="dxa"/>
          </w:tcPr>
          <w:p w14:paraId="52A00CE5" w14:textId="7732BF5C" w:rsidR="006F11D7" w:rsidRDefault="006F11D7" w:rsidP="006F11D7">
            <w:r>
              <w:t>Number of selected rows</w:t>
            </w:r>
          </w:p>
        </w:tc>
      </w:tr>
      <w:tr w:rsidR="006F11D7" w14:paraId="37546BDE" w14:textId="77777777" w:rsidTr="006F11D7">
        <w:tc>
          <w:tcPr>
            <w:tcW w:w="4106" w:type="dxa"/>
          </w:tcPr>
          <w:p w14:paraId="77ECF184" w14:textId="0DDC56C1" w:rsidR="006F11D7" w:rsidRDefault="006F11D7" w:rsidP="006F11D7">
            <w:proofErr w:type="gramStart"/>
            <w:r>
              <w:t>Max(</w:t>
            </w:r>
            <w:proofErr w:type="gramEnd"/>
            <w:r>
              <w:t>Expression)</w:t>
            </w:r>
          </w:p>
        </w:tc>
        <w:tc>
          <w:tcPr>
            <w:tcW w:w="5244" w:type="dxa"/>
          </w:tcPr>
          <w:p w14:paraId="57FA45CB" w14:textId="6226266E" w:rsidR="006F11D7" w:rsidRDefault="006F11D7" w:rsidP="006F11D7">
            <w:r>
              <w:t>Highest value in the expression</w:t>
            </w:r>
          </w:p>
        </w:tc>
      </w:tr>
      <w:tr w:rsidR="006F11D7" w14:paraId="5CC3161D" w14:textId="77777777" w:rsidTr="006F11D7">
        <w:tc>
          <w:tcPr>
            <w:tcW w:w="4106" w:type="dxa"/>
          </w:tcPr>
          <w:p w14:paraId="3CBAE570" w14:textId="2487001A" w:rsidR="006F11D7" w:rsidRDefault="006F11D7" w:rsidP="006F11D7">
            <w:proofErr w:type="gramStart"/>
            <w:r>
              <w:t>Min(</w:t>
            </w:r>
            <w:proofErr w:type="gramEnd"/>
            <w:r>
              <w:t>Expression)</w:t>
            </w:r>
          </w:p>
        </w:tc>
        <w:tc>
          <w:tcPr>
            <w:tcW w:w="5244" w:type="dxa"/>
          </w:tcPr>
          <w:p w14:paraId="6900BF98" w14:textId="1C6F4059" w:rsidR="006F11D7" w:rsidRDefault="006F11D7" w:rsidP="006F11D7">
            <w:r>
              <w:t>Lowest value in the expression</w:t>
            </w:r>
          </w:p>
        </w:tc>
      </w:tr>
    </w:tbl>
    <w:p w14:paraId="482D9509" w14:textId="77777777" w:rsidR="006F11D7" w:rsidRDefault="006F11D7" w:rsidP="006F11D7"/>
    <w:p w14:paraId="4527BBB0" w14:textId="054351B5" w:rsidR="006F11D7" w:rsidRDefault="00146DF3" w:rsidP="006F11D7">
      <w:r>
        <w:lastRenderedPageBreak/>
        <w:t>Example of aggerate function:</w:t>
      </w:r>
    </w:p>
    <w:p w14:paraId="48E8E1D7" w14:textId="1E0146C1" w:rsidR="00146DF3" w:rsidRDefault="00146DF3" w:rsidP="007855E6">
      <w:pPr>
        <w:pStyle w:val="ListParagraph"/>
        <w:numPr>
          <w:ilvl w:val="0"/>
          <w:numId w:val="34"/>
        </w:numPr>
      </w:pPr>
      <w:r>
        <w:t xml:space="preserve">Select pub_id, </w:t>
      </w:r>
      <w:proofErr w:type="gramStart"/>
      <w:r>
        <w:t>sum(</w:t>
      </w:r>
      <w:proofErr w:type="gramEnd"/>
      <w:r>
        <w:t>ytd_sales_ as Total</w:t>
      </w:r>
    </w:p>
    <w:p w14:paraId="32040B91" w14:textId="76183B68" w:rsidR="00146DF3" w:rsidRDefault="00146DF3" w:rsidP="007855E6">
      <w:pPr>
        <w:pStyle w:val="ListParagraph"/>
        <w:numPr>
          <w:ilvl w:val="0"/>
          <w:numId w:val="34"/>
        </w:numPr>
      </w:pPr>
      <w:r>
        <w:t>From titles</w:t>
      </w:r>
    </w:p>
    <w:p w14:paraId="1AABF6D3" w14:textId="02A2481A" w:rsidR="00146DF3" w:rsidRDefault="00146DF3" w:rsidP="007855E6">
      <w:pPr>
        <w:pStyle w:val="ListParagraph"/>
        <w:numPr>
          <w:ilvl w:val="0"/>
          <w:numId w:val="34"/>
        </w:numPr>
      </w:pPr>
      <w:r>
        <w:t>Group by pub_id;</w:t>
      </w:r>
    </w:p>
    <w:p w14:paraId="26B4BB87" w14:textId="3DB0A114" w:rsidR="00146DF3" w:rsidRDefault="00146DF3" w:rsidP="00146DF3">
      <w:r>
        <w:t>Or</w:t>
      </w:r>
    </w:p>
    <w:p w14:paraId="695013AE" w14:textId="7F7855F6" w:rsidR="00146DF3" w:rsidRDefault="00146DF3" w:rsidP="007855E6">
      <w:pPr>
        <w:pStyle w:val="ListParagraph"/>
        <w:numPr>
          <w:ilvl w:val="0"/>
          <w:numId w:val="35"/>
        </w:numPr>
      </w:pPr>
      <w:r>
        <w:t>Select pub_id, sum(ytd_sales) as total</w:t>
      </w:r>
    </w:p>
    <w:p w14:paraId="4686BD5F" w14:textId="640251B1" w:rsidR="00146DF3" w:rsidRDefault="00146DF3" w:rsidP="007855E6">
      <w:pPr>
        <w:pStyle w:val="ListParagraph"/>
        <w:numPr>
          <w:ilvl w:val="0"/>
          <w:numId w:val="35"/>
        </w:numPr>
      </w:pPr>
      <w:r>
        <w:t>From titles</w:t>
      </w:r>
    </w:p>
    <w:p w14:paraId="4804CCEA" w14:textId="63A6A08A" w:rsidR="00146DF3" w:rsidRDefault="00146DF3" w:rsidP="007855E6">
      <w:pPr>
        <w:pStyle w:val="ListParagraph"/>
        <w:numPr>
          <w:ilvl w:val="0"/>
          <w:numId w:val="35"/>
        </w:numPr>
      </w:pPr>
      <w:r>
        <w:t>Group by pub_id</w:t>
      </w:r>
    </w:p>
    <w:p w14:paraId="0A69B7C9" w14:textId="097DB258" w:rsidR="00146DF3" w:rsidRDefault="00146DF3" w:rsidP="007855E6">
      <w:pPr>
        <w:pStyle w:val="ListParagraph"/>
        <w:numPr>
          <w:ilvl w:val="0"/>
          <w:numId w:val="35"/>
        </w:numPr>
      </w:pPr>
      <w:r>
        <w:t>Having (</w:t>
      </w:r>
      <w:proofErr w:type="gramStart"/>
      <w:r>
        <w:t>count(</w:t>
      </w:r>
      <w:proofErr w:type="gramEnd"/>
      <w:r>
        <w:t>*) &gt; 5);</w:t>
      </w:r>
    </w:p>
    <w:p w14:paraId="24A18968" w14:textId="02D8D4DA" w:rsidR="00AD2026" w:rsidRDefault="00AD2026" w:rsidP="00AD2026"/>
    <w:p w14:paraId="536A70AF" w14:textId="0325B752" w:rsidR="00AD2026" w:rsidRDefault="00AD2026" w:rsidP="00AD2026">
      <w:pPr>
        <w:rPr>
          <w:b/>
        </w:rPr>
      </w:pPr>
      <w:r>
        <w:rPr>
          <w:b/>
        </w:rPr>
        <w:t>Order by- Sorting Query Results</w:t>
      </w:r>
    </w:p>
    <w:p w14:paraId="58F67B09" w14:textId="2DC16CCB" w:rsidR="00AD2026" w:rsidRDefault="00AD2026" w:rsidP="00AD2026">
      <w:r>
        <w:t>Sorting can be ascending or descending. In the simplest case you can write:</w:t>
      </w:r>
    </w:p>
    <w:p w14:paraId="707780FC" w14:textId="2EE73F2F" w:rsidR="00AD2026" w:rsidRDefault="00AD2026" w:rsidP="007855E6">
      <w:pPr>
        <w:pStyle w:val="ListParagraph"/>
        <w:numPr>
          <w:ilvl w:val="0"/>
          <w:numId w:val="36"/>
        </w:numPr>
      </w:pPr>
      <w:r>
        <w:t>Select pub_id, type, title_id</w:t>
      </w:r>
    </w:p>
    <w:p w14:paraId="786FBA59" w14:textId="23D61434" w:rsidR="00AD2026" w:rsidRDefault="00AD2026" w:rsidP="007855E6">
      <w:pPr>
        <w:pStyle w:val="ListParagraph"/>
        <w:numPr>
          <w:ilvl w:val="0"/>
          <w:numId w:val="36"/>
        </w:numPr>
      </w:pPr>
      <w:r>
        <w:t>From titles</w:t>
      </w:r>
    </w:p>
    <w:p w14:paraId="66D1CA28" w14:textId="58617A80" w:rsidR="00AD2026" w:rsidRDefault="00AD2026" w:rsidP="007855E6">
      <w:pPr>
        <w:pStyle w:val="ListParagraph"/>
        <w:numPr>
          <w:ilvl w:val="0"/>
          <w:numId w:val="36"/>
        </w:numPr>
      </w:pPr>
      <w:r>
        <w:t>Order by pub_id;</w:t>
      </w:r>
    </w:p>
    <w:p w14:paraId="2EA57384" w14:textId="143A7B23" w:rsidR="00AD2026" w:rsidRDefault="00AD2026" w:rsidP="00AD2026">
      <w:r>
        <w:t>Or for descending order</w:t>
      </w:r>
    </w:p>
    <w:p w14:paraId="3CDF875D" w14:textId="77777777" w:rsidR="00AD2026" w:rsidRDefault="00AD2026" w:rsidP="007855E6">
      <w:pPr>
        <w:pStyle w:val="ListParagraph"/>
        <w:numPr>
          <w:ilvl w:val="0"/>
          <w:numId w:val="36"/>
        </w:numPr>
      </w:pPr>
      <w:r>
        <w:t>Select pub_id, type, title_id</w:t>
      </w:r>
    </w:p>
    <w:p w14:paraId="6658CFD4" w14:textId="77777777" w:rsidR="00AD2026" w:rsidRDefault="00AD2026" w:rsidP="007855E6">
      <w:pPr>
        <w:pStyle w:val="ListParagraph"/>
        <w:numPr>
          <w:ilvl w:val="0"/>
          <w:numId w:val="36"/>
        </w:numPr>
      </w:pPr>
      <w:r>
        <w:t>From titles</w:t>
      </w:r>
    </w:p>
    <w:p w14:paraId="7829D812" w14:textId="33848026" w:rsidR="00AD2026" w:rsidRDefault="00AD2026" w:rsidP="007855E6">
      <w:pPr>
        <w:pStyle w:val="ListParagraph"/>
        <w:numPr>
          <w:ilvl w:val="0"/>
          <w:numId w:val="36"/>
        </w:numPr>
      </w:pPr>
      <w:r>
        <w:t xml:space="preserve">Order by pub_id </w:t>
      </w:r>
      <w:proofErr w:type="spellStart"/>
      <w:r>
        <w:t>desc</w:t>
      </w:r>
      <w:proofErr w:type="spellEnd"/>
      <w:r>
        <w:t>;</w:t>
      </w:r>
    </w:p>
    <w:p w14:paraId="7D34FE4E" w14:textId="12F5BEC7" w:rsidR="00AD2026" w:rsidRDefault="00AD2026" w:rsidP="00AD2026">
      <w:r>
        <w:t xml:space="preserve">Or specify the columns to order by </w:t>
      </w:r>
      <w:proofErr w:type="spellStart"/>
      <w:r>
        <w:t>bsed</w:t>
      </w:r>
      <w:proofErr w:type="spellEnd"/>
      <w:r>
        <w:t xml:space="preserve"> on the columns in the select</w:t>
      </w:r>
    </w:p>
    <w:p w14:paraId="290A9159" w14:textId="77777777" w:rsidR="00AD2026" w:rsidRDefault="00AD2026" w:rsidP="007855E6">
      <w:pPr>
        <w:pStyle w:val="ListParagraph"/>
        <w:numPr>
          <w:ilvl w:val="0"/>
          <w:numId w:val="36"/>
        </w:numPr>
      </w:pPr>
      <w:r>
        <w:t>Select pub_id, type, title_id</w:t>
      </w:r>
    </w:p>
    <w:p w14:paraId="1576BB3B" w14:textId="77777777" w:rsidR="00AD2026" w:rsidRDefault="00AD2026" w:rsidP="007855E6">
      <w:pPr>
        <w:pStyle w:val="ListParagraph"/>
        <w:numPr>
          <w:ilvl w:val="0"/>
          <w:numId w:val="36"/>
        </w:numPr>
      </w:pPr>
      <w:r>
        <w:t>From titles</w:t>
      </w:r>
    </w:p>
    <w:p w14:paraId="06F98D3F" w14:textId="4D39CD27" w:rsidR="00AD2026" w:rsidRDefault="00AD2026" w:rsidP="007855E6">
      <w:pPr>
        <w:pStyle w:val="ListParagraph"/>
        <w:numPr>
          <w:ilvl w:val="0"/>
          <w:numId w:val="36"/>
        </w:numPr>
      </w:pPr>
      <w:r>
        <w:t xml:space="preserve">Order by 1 </w:t>
      </w:r>
      <w:proofErr w:type="spellStart"/>
      <w:r>
        <w:t>desc</w:t>
      </w:r>
      <w:proofErr w:type="spellEnd"/>
      <w:r>
        <w:t>, 2 ,3;</w:t>
      </w:r>
    </w:p>
    <w:p w14:paraId="3D801CD9" w14:textId="50476823" w:rsidR="00AD2026" w:rsidRDefault="00AD2026" w:rsidP="00AD2026"/>
    <w:p w14:paraId="5E72F84E" w14:textId="7BACB042" w:rsidR="00AD2026" w:rsidRDefault="00AD2026" w:rsidP="00AD2026"/>
    <w:p w14:paraId="2AF2D1B5" w14:textId="4063DECD" w:rsidR="00AD2026" w:rsidRDefault="00AD2026" w:rsidP="00AD2026"/>
    <w:p w14:paraId="52673457" w14:textId="5C4FCD96" w:rsidR="00AD2026" w:rsidRDefault="00AD2026" w:rsidP="00AD2026"/>
    <w:p w14:paraId="7C8EE77A" w14:textId="11533A6B" w:rsidR="00AD2026" w:rsidRDefault="00AD2026" w:rsidP="00AD2026"/>
    <w:p w14:paraId="40F4E187" w14:textId="4D803C2D" w:rsidR="00AD2026" w:rsidRDefault="00AD2026" w:rsidP="00AD2026">
      <w:pPr>
        <w:rPr>
          <w:b/>
        </w:rPr>
      </w:pPr>
      <w:r>
        <w:rPr>
          <w:b/>
        </w:rPr>
        <w:lastRenderedPageBreak/>
        <w:t>Joining tables</w:t>
      </w:r>
    </w:p>
    <w:p w14:paraId="4B917AD1" w14:textId="18774426" w:rsidR="00AD2026" w:rsidRDefault="00AD2026" w:rsidP="00AD2026">
      <w:r>
        <w:t xml:space="preserve">Using join allows you to retrieve and combine data from two or more tables based on a </w:t>
      </w:r>
      <w:proofErr w:type="spellStart"/>
      <w:r>
        <w:t>relationsjop</w:t>
      </w:r>
      <w:proofErr w:type="spellEnd"/>
      <w:r>
        <w:t>. You can and will typically join tables based on the relationships you define during database design, but you are not limited to using just these relationships.</w:t>
      </w:r>
    </w:p>
    <w:p w14:paraId="4A31909E" w14:textId="3B17E02C" w:rsidR="00AD2026" w:rsidRDefault="00AD2026" w:rsidP="00AD2026">
      <w:r>
        <w:t>Joins can be specified using either:</w:t>
      </w:r>
    </w:p>
    <w:p w14:paraId="1DFFD1AD" w14:textId="0B88F0E4" w:rsidR="00AD2026" w:rsidRDefault="00AD2026" w:rsidP="007855E6">
      <w:pPr>
        <w:pStyle w:val="ListParagraph"/>
        <w:numPr>
          <w:ilvl w:val="0"/>
          <w:numId w:val="37"/>
        </w:numPr>
      </w:pPr>
      <w:r>
        <w:t>The FROM clause with the JOIN key word</w:t>
      </w:r>
    </w:p>
    <w:p w14:paraId="1F8E01DE" w14:textId="159AE581" w:rsidR="00AD2026" w:rsidRPr="00AD2026" w:rsidRDefault="00AD2026" w:rsidP="007855E6">
      <w:pPr>
        <w:pStyle w:val="ListParagraph"/>
        <w:numPr>
          <w:ilvl w:val="0"/>
          <w:numId w:val="37"/>
        </w:numPr>
      </w:pPr>
      <w:r>
        <w:t>Using a Where clause with a logical operator to specify how the tables should be joined.</w:t>
      </w:r>
    </w:p>
    <w:p w14:paraId="0A3329C4" w14:textId="3DD82CEE" w:rsidR="00AD2026" w:rsidRDefault="00AD2026" w:rsidP="00AD2026">
      <w:r>
        <w:t>An example of the first technique is:</w:t>
      </w:r>
    </w:p>
    <w:p w14:paraId="29406F25" w14:textId="2C269A0E" w:rsidR="00AD2026" w:rsidRDefault="00AD2026" w:rsidP="007855E6">
      <w:pPr>
        <w:pStyle w:val="ListParagraph"/>
        <w:numPr>
          <w:ilvl w:val="0"/>
          <w:numId w:val="38"/>
        </w:numPr>
      </w:pPr>
      <w:r>
        <w:t xml:space="preserve">Select </w:t>
      </w:r>
      <w:proofErr w:type="spellStart"/>
      <w:proofErr w:type="gramStart"/>
      <w:r>
        <w:t>concat</w:t>
      </w:r>
      <w:proofErr w:type="spellEnd"/>
      <w:r>
        <w:t>(</w:t>
      </w:r>
      <w:proofErr w:type="gramEnd"/>
      <w:r>
        <w:t>au_fname, ‘ ‘,au_lname),</w:t>
      </w:r>
    </w:p>
    <w:p w14:paraId="5FF0DBDB" w14:textId="1734C716" w:rsidR="00AD2026" w:rsidRDefault="00AD2026" w:rsidP="007855E6">
      <w:pPr>
        <w:pStyle w:val="ListParagraph"/>
        <w:numPr>
          <w:ilvl w:val="0"/>
          <w:numId w:val="38"/>
        </w:numPr>
      </w:pPr>
      <w:r>
        <w:t>Credits.au_id, title_id</w:t>
      </w:r>
    </w:p>
    <w:p w14:paraId="5EC64901" w14:textId="19D202ED" w:rsidR="00AD2026" w:rsidRDefault="00AD2026" w:rsidP="007855E6">
      <w:pPr>
        <w:pStyle w:val="ListParagraph"/>
        <w:numPr>
          <w:ilvl w:val="0"/>
          <w:numId w:val="38"/>
        </w:numPr>
      </w:pPr>
      <w:r>
        <w:t>From</w:t>
      </w:r>
    </w:p>
    <w:p w14:paraId="28C6F2A0" w14:textId="5B5715D0" w:rsidR="00AD2026" w:rsidRDefault="00AD2026" w:rsidP="007855E6">
      <w:pPr>
        <w:pStyle w:val="ListParagraph"/>
        <w:numPr>
          <w:ilvl w:val="0"/>
          <w:numId w:val="38"/>
        </w:numPr>
      </w:pPr>
      <w:r>
        <w:t>Authors join credits</w:t>
      </w:r>
    </w:p>
    <w:p w14:paraId="36ECC054" w14:textId="6139B906" w:rsidR="00AD2026" w:rsidRDefault="00AD2026" w:rsidP="007855E6">
      <w:pPr>
        <w:pStyle w:val="ListParagraph"/>
        <w:numPr>
          <w:ilvl w:val="0"/>
          <w:numId w:val="38"/>
        </w:numPr>
      </w:pPr>
      <w:r>
        <w:t>On (authors.au_id = credits.au_id);</w:t>
      </w:r>
    </w:p>
    <w:p w14:paraId="7E7BF6D0" w14:textId="0F828B33" w:rsidR="00AD2026" w:rsidRDefault="00AD2026" w:rsidP="00AD2026">
      <w:r>
        <w:t>Note the following:</w:t>
      </w:r>
    </w:p>
    <w:p w14:paraId="1E22EB63" w14:textId="1AF98493" w:rsidR="00AD2026" w:rsidRDefault="00AD2026" w:rsidP="007855E6">
      <w:pPr>
        <w:pStyle w:val="ListParagraph"/>
        <w:numPr>
          <w:ilvl w:val="0"/>
          <w:numId w:val="39"/>
        </w:numPr>
      </w:pPr>
      <w:r>
        <w:t>The output column au_id is qualified with the table name ‘Credits’ since the field name appears in two tables (authors &amp; credits) specified in the from clause</w:t>
      </w:r>
    </w:p>
    <w:p w14:paraId="15F72D6A" w14:textId="762CE69C" w:rsidR="00AD2026" w:rsidRDefault="00AD2026" w:rsidP="007855E6">
      <w:pPr>
        <w:pStyle w:val="ListParagraph"/>
        <w:numPr>
          <w:ilvl w:val="0"/>
          <w:numId w:val="39"/>
        </w:numPr>
      </w:pPr>
      <w:r>
        <w:t>The tables authors and credits are joined using the expression authors.au_id = credits.au_id. All records in authors will be joined with records from credits where the au_id fields are equal.</w:t>
      </w:r>
    </w:p>
    <w:p w14:paraId="3397F612" w14:textId="6D1FD087" w:rsidR="00AD2026" w:rsidRDefault="00AD2026" w:rsidP="007855E6">
      <w:pPr>
        <w:pStyle w:val="ListParagraph"/>
        <w:numPr>
          <w:ilvl w:val="0"/>
          <w:numId w:val="39"/>
        </w:numPr>
      </w:pPr>
      <w:r>
        <w:t>Unambiguous fieldnames in the select clause do not need to be qualified</w:t>
      </w:r>
    </w:p>
    <w:p w14:paraId="5873CFF6" w14:textId="77777777" w:rsidR="00AD2026" w:rsidRDefault="00AD2026" w:rsidP="00AD2026"/>
    <w:p w14:paraId="429B7314" w14:textId="77777777" w:rsidR="00AD2026" w:rsidRDefault="00AD2026" w:rsidP="00AD2026"/>
    <w:p w14:paraId="27EE729E" w14:textId="77777777" w:rsidR="00AD2026" w:rsidRDefault="00AD2026" w:rsidP="00AD2026"/>
    <w:p w14:paraId="5592C529" w14:textId="77777777" w:rsidR="00AD2026" w:rsidRDefault="00AD2026" w:rsidP="00AD2026"/>
    <w:p w14:paraId="788FB5AA" w14:textId="5B653847" w:rsidR="00AD2026" w:rsidRDefault="00AD2026" w:rsidP="00AD2026">
      <w:r>
        <w:lastRenderedPageBreak/>
        <w:t>In the special case where the join column has the same name and data type in both tables, MySQL provides the using keyword to simplify the syntax;</w:t>
      </w:r>
    </w:p>
    <w:p w14:paraId="17ADF2D3" w14:textId="07494174" w:rsidR="00AD2026" w:rsidRDefault="00AD2026" w:rsidP="00AD2026"/>
    <w:p w14:paraId="2060A67B" w14:textId="711C8D1F" w:rsidR="00AD2026" w:rsidRDefault="00AD2026" w:rsidP="007855E6">
      <w:pPr>
        <w:pStyle w:val="ListParagraph"/>
        <w:numPr>
          <w:ilvl w:val="0"/>
          <w:numId w:val="40"/>
        </w:numPr>
      </w:pPr>
      <w:r>
        <w:t xml:space="preserve">Select </w:t>
      </w:r>
      <w:proofErr w:type="spellStart"/>
      <w:proofErr w:type="gramStart"/>
      <w:r>
        <w:t>concat</w:t>
      </w:r>
      <w:proofErr w:type="spellEnd"/>
      <w:r>
        <w:t>(</w:t>
      </w:r>
      <w:proofErr w:type="gramEnd"/>
      <w:r>
        <w:t>au_fname_, ‘ ‘, au_lname,</w:t>
      </w:r>
    </w:p>
    <w:p w14:paraId="6F5EDE29" w14:textId="39C1A354" w:rsidR="00AD2026" w:rsidRDefault="00AD2026" w:rsidP="007855E6">
      <w:pPr>
        <w:pStyle w:val="ListParagraph"/>
        <w:numPr>
          <w:ilvl w:val="0"/>
          <w:numId w:val="40"/>
        </w:numPr>
      </w:pPr>
      <w:r>
        <w:t>Credits.au_id, title_id</w:t>
      </w:r>
    </w:p>
    <w:p w14:paraId="54A3A64E" w14:textId="1CBA3B7D" w:rsidR="00AD2026" w:rsidRDefault="00AD2026" w:rsidP="007855E6">
      <w:pPr>
        <w:pStyle w:val="ListParagraph"/>
        <w:numPr>
          <w:ilvl w:val="0"/>
          <w:numId w:val="40"/>
        </w:numPr>
      </w:pPr>
      <w:r>
        <w:t>From</w:t>
      </w:r>
    </w:p>
    <w:p w14:paraId="22ECCDF9" w14:textId="38887375" w:rsidR="00AD2026" w:rsidRDefault="00AD2026" w:rsidP="007855E6">
      <w:pPr>
        <w:pStyle w:val="ListParagraph"/>
        <w:numPr>
          <w:ilvl w:val="0"/>
          <w:numId w:val="40"/>
        </w:numPr>
      </w:pPr>
      <w:r>
        <w:t>Authors join credits</w:t>
      </w:r>
    </w:p>
    <w:p w14:paraId="6AD6D3EB" w14:textId="0CDE382B" w:rsidR="00AD2026" w:rsidRDefault="00AD2026" w:rsidP="007855E6">
      <w:pPr>
        <w:pStyle w:val="ListParagraph"/>
        <w:numPr>
          <w:ilvl w:val="0"/>
          <w:numId w:val="40"/>
        </w:numPr>
      </w:pPr>
      <w:r>
        <w:t>Using(au_id)</w:t>
      </w:r>
    </w:p>
    <w:p w14:paraId="441D8CD5" w14:textId="3EFA9A5C" w:rsidR="00AD2026" w:rsidRDefault="00AD2026" w:rsidP="00AD2026">
      <w:r>
        <w:t xml:space="preserve">This highlights an important </w:t>
      </w:r>
      <w:proofErr w:type="spellStart"/>
      <w:r>
        <w:t>comparsion</w:t>
      </w:r>
      <w:proofErr w:type="spellEnd"/>
      <w:r>
        <w:t xml:space="preserve"> between using</w:t>
      </w:r>
    </w:p>
    <w:p w14:paraId="2F00A1B3" w14:textId="5B84BE66" w:rsidR="00AD2026" w:rsidRDefault="00AD2026" w:rsidP="007855E6">
      <w:pPr>
        <w:pStyle w:val="ListParagraph"/>
        <w:numPr>
          <w:ilvl w:val="0"/>
          <w:numId w:val="41"/>
        </w:numPr>
      </w:pPr>
      <w:r>
        <w:t>Authors join credits</w:t>
      </w:r>
    </w:p>
    <w:p w14:paraId="0E8945AB" w14:textId="1EBEDDA1" w:rsidR="00AD2026" w:rsidRDefault="00AD2026" w:rsidP="007855E6">
      <w:pPr>
        <w:pStyle w:val="ListParagraph"/>
        <w:numPr>
          <w:ilvl w:val="0"/>
          <w:numId w:val="41"/>
        </w:numPr>
      </w:pPr>
      <w:r>
        <w:t>On (</w:t>
      </w:r>
      <w:proofErr w:type="spellStart"/>
      <w:r>
        <w:t>author.au_id</w:t>
      </w:r>
      <w:proofErr w:type="spellEnd"/>
      <w:r>
        <w:t xml:space="preserve"> = credits.au_id)</w:t>
      </w:r>
    </w:p>
    <w:p w14:paraId="1B4939AA" w14:textId="31899A20" w:rsidR="00AD2026" w:rsidRDefault="00AD2026" w:rsidP="00AD2026">
      <w:r>
        <w:t>And</w:t>
      </w:r>
    </w:p>
    <w:p w14:paraId="643C81BC" w14:textId="17D03D32" w:rsidR="00AD2026" w:rsidRDefault="00AD2026" w:rsidP="007855E6">
      <w:pPr>
        <w:pStyle w:val="ListParagraph"/>
        <w:numPr>
          <w:ilvl w:val="0"/>
          <w:numId w:val="42"/>
        </w:numPr>
      </w:pPr>
      <w:r>
        <w:t>Author join credits</w:t>
      </w:r>
    </w:p>
    <w:p w14:paraId="2AC86761" w14:textId="710A946D" w:rsidR="00AD2026" w:rsidRDefault="00AD2026" w:rsidP="007855E6">
      <w:pPr>
        <w:pStyle w:val="ListParagraph"/>
        <w:numPr>
          <w:ilvl w:val="0"/>
          <w:numId w:val="42"/>
        </w:numPr>
      </w:pPr>
      <w:r>
        <w:t>Using (au_id)</w:t>
      </w:r>
    </w:p>
    <w:p w14:paraId="3DECFFA7" w14:textId="34C4625B" w:rsidR="00AD2026" w:rsidRDefault="00AD2026" w:rsidP="00AD2026">
      <w:r>
        <w:t>In the case where a very complicated and populated database is being used, the former is recommended to be implemented as it clearly shows what columns are being selected from what tables.</w:t>
      </w:r>
    </w:p>
    <w:p w14:paraId="6CFE0D4E" w14:textId="695157C7" w:rsidR="00AD2026" w:rsidRDefault="00AD2026" w:rsidP="00AD2026"/>
    <w:p w14:paraId="70A1639A" w14:textId="10EDC63A" w:rsidR="00AD2026" w:rsidRDefault="00AD2026" w:rsidP="00AD2026">
      <w:r>
        <w:t>In the case of the using statement, this is unclear unless the table structure of the database is very simple.</w:t>
      </w:r>
    </w:p>
    <w:p w14:paraId="0CDA46F0" w14:textId="2CE00A94" w:rsidR="00AD2026" w:rsidRDefault="00AD2026" w:rsidP="00AD2026"/>
    <w:p w14:paraId="2A029BBF" w14:textId="7D9155AA" w:rsidR="00AD2026" w:rsidRDefault="00AD2026" w:rsidP="00AD2026">
      <w:r>
        <w:t xml:space="preserve">In order to increase readability, use </w:t>
      </w:r>
      <w:proofErr w:type="gramStart"/>
      <w:r>
        <w:t>On</w:t>
      </w:r>
      <w:proofErr w:type="gramEnd"/>
      <w:r>
        <w:t xml:space="preserve"> (</w:t>
      </w:r>
      <w:proofErr w:type="spellStart"/>
      <w:r>
        <w:t>tablename.x</w:t>
      </w:r>
      <w:proofErr w:type="spellEnd"/>
      <w:r>
        <w:t xml:space="preserve"> = table2name.y)</w:t>
      </w:r>
    </w:p>
    <w:p w14:paraId="4B904442" w14:textId="78976839" w:rsidR="00AD2026" w:rsidRDefault="00AD2026" w:rsidP="00AD2026"/>
    <w:p w14:paraId="63864126" w14:textId="307E451E" w:rsidR="00AD2026" w:rsidRDefault="00AD2026" w:rsidP="00AD2026"/>
    <w:p w14:paraId="772E6277" w14:textId="498475E0" w:rsidR="00AD2026" w:rsidRDefault="00AD2026" w:rsidP="00AD2026"/>
    <w:p w14:paraId="79AAFBF2" w14:textId="2F90707F" w:rsidR="00AD2026" w:rsidRDefault="00AD2026" w:rsidP="00AD2026"/>
    <w:p w14:paraId="53387C19" w14:textId="38FD9B42" w:rsidR="00AD2026" w:rsidRDefault="00AD2026" w:rsidP="00AD2026"/>
    <w:p w14:paraId="7439F416" w14:textId="6E55EA46" w:rsidR="00AD2026" w:rsidRDefault="00AD2026" w:rsidP="00AD2026"/>
    <w:p w14:paraId="71096A0D" w14:textId="5E0A95A1" w:rsidR="00AD2026" w:rsidRDefault="00CF013B" w:rsidP="00CF013B">
      <w:pPr>
        <w:pStyle w:val="Heading2"/>
      </w:pPr>
      <w:r>
        <w:lastRenderedPageBreak/>
        <w:t>Using Join</w:t>
      </w:r>
    </w:p>
    <w:p w14:paraId="571B17BB" w14:textId="1255AA73" w:rsidR="00CF013B" w:rsidRDefault="007A172B" w:rsidP="00CF013B">
      <w:r>
        <w:t>Types of join:</w:t>
      </w:r>
    </w:p>
    <w:tbl>
      <w:tblPr>
        <w:tblStyle w:val="TableGrid"/>
        <w:tblW w:w="0" w:type="auto"/>
        <w:tblLook w:val="04A0" w:firstRow="1" w:lastRow="0" w:firstColumn="1" w:lastColumn="0" w:noHBand="0" w:noVBand="1"/>
      </w:tblPr>
      <w:tblGrid>
        <w:gridCol w:w="3256"/>
        <w:gridCol w:w="6094"/>
      </w:tblGrid>
      <w:tr w:rsidR="007A172B" w14:paraId="324115F1" w14:textId="77777777" w:rsidTr="00B83DC9">
        <w:tc>
          <w:tcPr>
            <w:tcW w:w="3256" w:type="dxa"/>
          </w:tcPr>
          <w:p w14:paraId="7338D638" w14:textId="4139606A" w:rsidR="007A172B" w:rsidRDefault="007A172B" w:rsidP="00CF013B">
            <w:r>
              <w:t>Name of join</w:t>
            </w:r>
          </w:p>
        </w:tc>
        <w:tc>
          <w:tcPr>
            <w:tcW w:w="6094" w:type="dxa"/>
          </w:tcPr>
          <w:p w14:paraId="667F071F" w14:textId="0F77E658" w:rsidR="007A172B" w:rsidRDefault="007A172B" w:rsidP="00CF013B">
            <w:r>
              <w:t>Description</w:t>
            </w:r>
          </w:p>
        </w:tc>
      </w:tr>
      <w:tr w:rsidR="007A172B" w14:paraId="35DE3E25" w14:textId="77777777" w:rsidTr="00B83DC9">
        <w:tc>
          <w:tcPr>
            <w:tcW w:w="3256" w:type="dxa"/>
          </w:tcPr>
          <w:p w14:paraId="05F384B0" w14:textId="7B541844" w:rsidR="007A172B" w:rsidRDefault="007A172B" w:rsidP="00CF013B">
            <w:r>
              <w:t>Inner join</w:t>
            </w:r>
          </w:p>
        </w:tc>
        <w:tc>
          <w:tcPr>
            <w:tcW w:w="6094" w:type="dxa"/>
          </w:tcPr>
          <w:p w14:paraId="6A360803" w14:textId="2C225299" w:rsidR="007A172B" w:rsidRDefault="00B83DC9" w:rsidP="00CF013B">
            <w:r>
              <w:t>Returns only matches between the two tables</w:t>
            </w:r>
          </w:p>
        </w:tc>
      </w:tr>
      <w:tr w:rsidR="007A172B" w14:paraId="5AB2BD30" w14:textId="77777777" w:rsidTr="00B83DC9">
        <w:tc>
          <w:tcPr>
            <w:tcW w:w="3256" w:type="dxa"/>
          </w:tcPr>
          <w:p w14:paraId="2A02F03A" w14:textId="1F047423" w:rsidR="007A172B" w:rsidRDefault="007A172B" w:rsidP="00CF013B">
            <w:r>
              <w:t>Left outer join</w:t>
            </w:r>
          </w:p>
        </w:tc>
        <w:tc>
          <w:tcPr>
            <w:tcW w:w="6094" w:type="dxa"/>
          </w:tcPr>
          <w:p w14:paraId="4DC6B24B" w14:textId="739EBF6B" w:rsidR="007A172B" w:rsidRDefault="00B83DC9" w:rsidP="00CF013B">
            <w:r>
              <w:t>Returns matches between the two tables and also unmatched values from the ‘left’ table</w:t>
            </w:r>
          </w:p>
        </w:tc>
      </w:tr>
      <w:tr w:rsidR="00B83DC9" w14:paraId="4425E67C" w14:textId="77777777" w:rsidTr="00B83DC9">
        <w:tc>
          <w:tcPr>
            <w:tcW w:w="3256" w:type="dxa"/>
          </w:tcPr>
          <w:p w14:paraId="1610C164" w14:textId="11C8955A" w:rsidR="00B83DC9" w:rsidRDefault="00B83DC9" w:rsidP="00B83DC9">
            <w:r>
              <w:t>Right outer join</w:t>
            </w:r>
          </w:p>
        </w:tc>
        <w:tc>
          <w:tcPr>
            <w:tcW w:w="6094" w:type="dxa"/>
          </w:tcPr>
          <w:p w14:paraId="1BD7E2D6" w14:textId="5CC91CDA" w:rsidR="00B83DC9" w:rsidRDefault="00B83DC9" w:rsidP="00B83DC9">
            <w:r>
              <w:t>Returns matches between the two tables and also unmatched values from the ‘right’ table</w:t>
            </w:r>
          </w:p>
        </w:tc>
      </w:tr>
      <w:tr w:rsidR="00B83DC9" w14:paraId="07046C44" w14:textId="77777777" w:rsidTr="00B83DC9">
        <w:tc>
          <w:tcPr>
            <w:tcW w:w="3256" w:type="dxa"/>
          </w:tcPr>
          <w:p w14:paraId="5D0F3674" w14:textId="18CC0DFC" w:rsidR="00B83DC9" w:rsidRDefault="00B83DC9" w:rsidP="00B83DC9">
            <w:r>
              <w:t>Full outer join</w:t>
            </w:r>
          </w:p>
        </w:tc>
        <w:tc>
          <w:tcPr>
            <w:tcW w:w="6094" w:type="dxa"/>
          </w:tcPr>
          <w:p w14:paraId="2BA8D51C" w14:textId="223C49FC" w:rsidR="00B83DC9" w:rsidRDefault="00B83DC9" w:rsidP="00B83DC9">
            <w:r>
              <w:t>Returns matches between the two tables and also unmatched values from the left table then the right table</w:t>
            </w:r>
          </w:p>
        </w:tc>
      </w:tr>
    </w:tbl>
    <w:p w14:paraId="7B78AFE7" w14:textId="77777777" w:rsidR="007A172B" w:rsidRPr="00CF013B" w:rsidRDefault="007A172B" w:rsidP="00CF013B"/>
    <w:p w14:paraId="36F26EA4" w14:textId="3D82017B" w:rsidR="00AD2026" w:rsidRDefault="00B83DC9" w:rsidP="00AD2026">
      <w:r>
        <w:t>Executing an inner join, because only those records where the columns being joined are equal are returned, this is known as an “inner join”.</w:t>
      </w:r>
    </w:p>
    <w:p w14:paraId="3F7FB303" w14:textId="7A077E52" w:rsidR="00B83DC9" w:rsidRDefault="00B83DC9" w:rsidP="00AD2026">
      <w:r>
        <w:t xml:space="preserve">The exact same result set can be produced by using a </w:t>
      </w:r>
      <w:r>
        <w:rPr>
          <w:b/>
        </w:rPr>
        <w:t>where</w:t>
      </w:r>
      <w:r>
        <w:t xml:space="preserve"> clause to join the two tables:</w:t>
      </w:r>
    </w:p>
    <w:p w14:paraId="0C8607FA" w14:textId="33FB56F9" w:rsidR="00B83DC9" w:rsidRDefault="00B83DC9" w:rsidP="007855E6">
      <w:pPr>
        <w:pStyle w:val="ListParagraph"/>
        <w:numPr>
          <w:ilvl w:val="0"/>
          <w:numId w:val="43"/>
        </w:numPr>
      </w:pPr>
      <w:r>
        <w:t xml:space="preserve">Select </w:t>
      </w:r>
      <w:proofErr w:type="spellStart"/>
      <w:proofErr w:type="gramStart"/>
      <w:r>
        <w:t>concat</w:t>
      </w:r>
      <w:proofErr w:type="spellEnd"/>
      <w:r>
        <w:t>(</w:t>
      </w:r>
      <w:proofErr w:type="gramEnd"/>
      <w:r>
        <w:t>au_fname, ‘ ‘, au_lname),</w:t>
      </w:r>
    </w:p>
    <w:p w14:paraId="4C44539E" w14:textId="26E4FBFF" w:rsidR="00B83DC9" w:rsidRDefault="00B83DC9" w:rsidP="007855E6">
      <w:pPr>
        <w:pStyle w:val="ListParagraph"/>
        <w:numPr>
          <w:ilvl w:val="0"/>
          <w:numId w:val="43"/>
        </w:numPr>
      </w:pPr>
      <w:r>
        <w:t>Credits.au_id, title_id</w:t>
      </w:r>
    </w:p>
    <w:p w14:paraId="39A4368F" w14:textId="54C63322" w:rsidR="00B83DC9" w:rsidRDefault="00B83DC9" w:rsidP="007855E6">
      <w:pPr>
        <w:pStyle w:val="ListParagraph"/>
        <w:numPr>
          <w:ilvl w:val="0"/>
          <w:numId w:val="43"/>
        </w:numPr>
      </w:pPr>
      <w:r>
        <w:t>From authors, credits</w:t>
      </w:r>
    </w:p>
    <w:p w14:paraId="52A486FA" w14:textId="020E8493" w:rsidR="00B83DC9" w:rsidRDefault="00B83DC9" w:rsidP="007855E6">
      <w:pPr>
        <w:pStyle w:val="ListParagraph"/>
        <w:numPr>
          <w:ilvl w:val="0"/>
          <w:numId w:val="43"/>
        </w:numPr>
      </w:pPr>
      <w:r>
        <w:t>Where authors.au_id = credits.au_id;</w:t>
      </w:r>
    </w:p>
    <w:p w14:paraId="02009A21" w14:textId="3A0F55EC" w:rsidR="00B83DC9" w:rsidRDefault="00B83DC9" w:rsidP="00B83DC9">
      <w:pPr>
        <w:rPr>
          <w:i/>
        </w:rPr>
      </w:pPr>
      <w:r>
        <w:rPr>
          <w:i/>
        </w:rPr>
        <w:t>Same logical result as inner join through where statement</w:t>
      </w:r>
    </w:p>
    <w:p w14:paraId="79601353" w14:textId="7B22ECB2" w:rsidR="00B83DC9" w:rsidRDefault="00B83DC9" w:rsidP="00B83DC9">
      <w:pPr>
        <w:rPr>
          <w:b/>
        </w:rPr>
      </w:pPr>
      <w:r>
        <w:rPr>
          <w:b/>
        </w:rPr>
        <w:t>Joining multiple tables</w:t>
      </w:r>
    </w:p>
    <w:p w14:paraId="05DF631A" w14:textId="5601361E" w:rsidR="00B83DC9" w:rsidRDefault="00B83DC9" w:rsidP="007855E6">
      <w:pPr>
        <w:pStyle w:val="ListParagraph"/>
        <w:numPr>
          <w:ilvl w:val="0"/>
          <w:numId w:val="44"/>
        </w:numPr>
      </w:pPr>
      <w:r>
        <w:t xml:space="preserve">Select </w:t>
      </w:r>
      <w:proofErr w:type="spellStart"/>
      <w:proofErr w:type="gramStart"/>
      <w:r>
        <w:t>concat</w:t>
      </w:r>
      <w:proofErr w:type="spellEnd"/>
      <w:r>
        <w:t>(</w:t>
      </w:r>
      <w:proofErr w:type="gramEnd"/>
      <w:r>
        <w:t>au_fname, ‘ ‘, au_lname), title</w:t>
      </w:r>
    </w:p>
    <w:p w14:paraId="0785FE75" w14:textId="298FDE77" w:rsidR="00B83DC9" w:rsidRDefault="00B83DC9" w:rsidP="007855E6">
      <w:pPr>
        <w:pStyle w:val="ListParagraph"/>
        <w:numPr>
          <w:ilvl w:val="0"/>
          <w:numId w:val="44"/>
        </w:numPr>
      </w:pPr>
      <w:r>
        <w:t>From</w:t>
      </w:r>
    </w:p>
    <w:p w14:paraId="11EC009D" w14:textId="2DCD430F" w:rsidR="00B83DC9" w:rsidRDefault="00B83DC9" w:rsidP="007855E6">
      <w:pPr>
        <w:pStyle w:val="ListParagraph"/>
        <w:numPr>
          <w:ilvl w:val="0"/>
          <w:numId w:val="44"/>
        </w:numPr>
      </w:pPr>
      <w:r>
        <w:t>Authors join credits on authors.au_id = credits.au_id</w:t>
      </w:r>
    </w:p>
    <w:p w14:paraId="36925FCE" w14:textId="15C389AD" w:rsidR="00B83DC9" w:rsidRDefault="00B83DC9" w:rsidP="007855E6">
      <w:pPr>
        <w:pStyle w:val="ListParagraph"/>
        <w:numPr>
          <w:ilvl w:val="0"/>
          <w:numId w:val="44"/>
        </w:numPr>
      </w:pPr>
      <w:r>
        <w:t xml:space="preserve">Join titles on </w:t>
      </w:r>
      <w:proofErr w:type="spellStart"/>
      <w:proofErr w:type="gramStart"/>
      <w:r>
        <w:t>credits.title</w:t>
      </w:r>
      <w:proofErr w:type="gramEnd"/>
      <w:r>
        <w:t>_id</w:t>
      </w:r>
      <w:proofErr w:type="spellEnd"/>
      <w:r>
        <w:t xml:space="preserve"> = </w:t>
      </w:r>
      <w:proofErr w:type="spellStart"/>
      <w:r>
        <w:t>titles.title_id</w:t>
      </w:r>
      <w:proofErr w:type="spellEnd"/>
    </w:p>
    <w:p w14:paraId="09856EB1" w14:textId="7125088B" w:rsidR="00B83DC9" w:rsidRDefault="00B83DC9" w:rsidP="00B83DC9">
      <w:pPr>
        <w:rPr>
          <w:i/>
        </w:rPr>
      </w:pPr>
      <w:r>
        <w:rPr>
          <w:i/>
        </w:rPr>
        <w:t>This links authors to titles through the credits table, effectively linking 3 tables</w:t>
      </w:r>
    </w:p>
    <w:p w14:paraId="34C5BFD9" w14:textId="215DAB58" w:rsidR="00B83DC9" w:rsidRDefault="00B83DC9" w:rsidP="00B83DC9">
      <w:pPr>
        <w:rPr>
          <w:i/>
        </w:rPr>
      </w:pPr>
    </w:p>
    <w:p w14:paraId="21831BB3" w14:textId="3DCA5581" w:rsidR="00B83DC9" w:rsidRDefault="00B83DC9" w:rsidP="00B83DC9">
      <w:pPr>
        <w:rPr>
          <w:i/>
        </w:rPr>
      </w:pPr>
    </w:p>
    <w:p w14:paraId="163F078A" w14:textId="0B10EC2A" w:rsidR="00B83DC9" w:rsidRDefault="00B83DC9" w:rsidP="00B83DC9">
      <w:pPr>
        <w:rPr>
          <w:i/>
        </w:rPr>
      </w:pPr>
    </w:p>
    <w:p w14:paraId="2340AF1F" w14:textId="57AC35B6" w:rsidR="00B83DC9" w:rsidRDefault="00B83DC9" w:rsidP="00B83DC9">
      <w:pPr>
        <w:rPr>
          <w:b/>
        </w:rPr>
      </w:pPr>
      <w:r>
        <w:rPr>
          <w:b/>
        </w:rPr>
        <w:t>Outer joins</w:t>
      </w:r>
    </w:p>
    <w:p w14:paraId="29678E59" w14:textId="77777777" w:rsidR="00B83DC9" w:rsidRDefault="00B83DC9" w:rsidP="00AD2026">
      <w:r>
        <w:t xml:space="preserve">So far inner joins have produced record sets containing records from multiple tables where column values are equal. Outer joins can be used to return records from either the left or right tables that do not have corresponding values in the other table being joined. </w:t>
      </w:r>
    </w:p>
    <w:p w14:paraId="381B69EA" w14:textId="04CCAD99" w:rsidR="00AD2026" w:rsidRDefault="00B83DC9" w:rsidP="00AD2026">
      <w:r>
        <w:t>This allows you to answer questions like “list authors who have not written books”</w:t>
      </w:r>
    </w:p>
    <w:p w14:paraId="3B2C8213" w14:textId="5035852D" w:rsidR="00B83DC9" w:rsidRDefault="00B83DC9" w:rsidP="007855E6">
      <w:pPr>
        <w:pStyle w:val="ListParagraph"/>
        <w:numPr>
          <w:ilvl w:val="0"/>
          <w:numId w:val="45"/>
        </w:numPr>
      </w:pPr>
      <w:r>
        <w:t>Select authors.au_id, title_id</w:t>
      </w:r>
    </w:p>
    <w:p w14:paraId="3042F241" w14:textId="22788927" w:rsidR="00B83DC9" w:rsidRDefault="00B83DC9" w:rsidP="007855E6">
      <w:pPr>
        <w:pStyle w:val="ListParagraph"/>
        <w:numPr>
          <w:ilvl w:val="0"/>
          <w:numId w:val="45"/>
        </w:numPr>
      </w:pPr>
      <w:r>
        <w:t>From</w:t>
      </w:r>
    </w:p>
    <w:p w14:paraId="5291A09F" w14:textId="5A555FA4" w:rsidR="00B83DC9" w:rsidRDefault="00B83DC9" w:rsidP="007855E6">
      <w:pPr>
        <w:pStyle w:val="ListParagraph"/>
        <w:numPr>
          <w:ilvl w:val="0"/>
          <w:numId w:val="45"/>
        </w:numPr>
      </w:pPr>
      <w:r>
        <w:t>Authors left join credits on</w:t>
      </w:r>
    </w:p>
    <w:p w14:paraId="06E53018" w14:textId="0B20456D" w:rsidR="00274B13" w:rsidRDefault="00B83DC9" w:rsidP="007855E6">
      <w:pPr>
        <w:pStyle w:val="ListParagraph"/>
        <w:numPr>
          <w:ilvl w:val="0"/>
          <w:numId w:val="45"/>
        </w:numPr>
      </w:pPr>
      <w:r>
        <w:t>Authors.au_id = credits.au_id</w:t>
      </w:r>
      <w:r w:rsidR="00274B13">
        <w:t>;</w:t>
      </w:r>
    </w:p>
    <w:p w14:paraId="129ECE75" w14:textId="0D5A6A5B" w:rsidR="00274B13" w:rsidRDefault="00274B13" w:rsidP="00274B13">
      <w:r>
        <w:rPr>
          <w:i/>
        </w:rPr>
        <w:t>This executes a left outer join</w:t>
      </w:r>
    </w:p>
    <w:p w14:paraId="15E561A2" w14:textId="7F9453F9" w:rsidR="00274B13" w:rsidRDefault="00165472" w:rsidP="00274B13">
      <w:r>
        <w:t>Note how this method returns more rows than the left inner join, this is because the additional records represent the authors who have not written books, i.e. those who do not have a match in the right table. For these records, the title_id column is null.</w:t>
      </w:r>
    </w:p>
    <w:p w14:paraId="7866863B" w14:textId="103876F4" w:rsidR="00165472" w:rsidRDefault="00165472" w:rsidP="00274B13">
      <w:pPr>
        <w:rPr>
          <w:b/>
        </w:rPr>
      </w:pPr>
    </w:p>
    <w:p w14:paraId="6138294F" w14:textId="42959E28" w:rsidR="00165472" w:rsidRDefault="00165472" w:rsidP="00274B13">
      <w:pPr>
        <w:rPr>
          <w:b/>
        </w:rPr>
      </w:pPr>
    </w:p>
    <w:p w14:paraId="00E131F0" w14:textId="5A4569A6" w:rsidR="00165472" w:rsidRDefault="00165472" w:rsidP="00274B13">
      <w:pPr>
        <w:rPr>
          <w:b/>
        </w:rPr>
      </w:pPr>
    </w:p>
    <w:p w14:paraId="33F2FE9E" w14:textId="0C1EB544" w:rsidR="00165472" w:rsidRDefault="00165472" w:rsidP="00274B13">
      <w:pPr>
        <w:rPr>
          <w:b/>
        </w:rPr>
      </w:pPr>
    </w:p>
    <w:p w14:paraId="111C9838" w14:textId="11085DC2" w:rsidR="00165472" w:rsidRDefault="00165472" w:rsidP="00274B13">
      <w:pPr>
        <w:rPr>
          <w:b/>
        </w:rPr>
      </w:pPr>
    </w:p>
    <w:p w14:paraId="0901A4E9" w14:textId="1F20326C" w:rsidR="00165472" w:rsidRDefault="00165472" w:rsidP="00274B13">
      <w:pPr>
        <w:rPr>
          <w:b/>
        </w:rPr>
      </w:pPr>
    </w:p>
    <w:p w14:paraId="313B206B" w14:textId="445771C7" w:rsidR="00165472" w:rsidRDefault="00165472" w:rsidP="00274B13">
      <w:pPr>
        <w:rPr>
          <w:b/>
        </w:rPr>
      </w:pPr>
    </w:p>
    <w:p w14:paraId="69B4AF04" w14:textId="53AB107B" w:rsidR="00165472" w:rsidRDefault="00165472" w:rsidP="00274B13">
      <w:pPr>
        <w:rPr>
          <w:b/>
        </w:rPr>
      </w:pPr>
    </w:p>
    <w:p w14:paraId="64A42B54" w14:textId="091F1DE5" w:rsidR="00165472" w:rsidRDefault="00165472" w:rsidP="00274B13">
      <w:pPr>
        <w:rPr>
          <w:b/>
        </w:rPr>
      </w:pPr>
    </w:p>
    <w:p w14:paraId="09CA8EA5" w14:textId="3ACF091D" w:rsidR="00165472" w:rsidRDefault="00165472" w:rsidP="00274B13">
      <w:pPr>
        <w:rPr>
          <w:b/>
        </w:rPr>
      </w:pPr>
    </w:p>
    <w:p w14:paraId="339D67B7" w14:textId="38A0AA94" w:rsidR="00165472" w:rsidRDefault="00165472" w:rsidP="00274B13">
      <w:pPr>
        <w:rPr>
          <w:b/>
        </w:rPr>
      </w:pPr>
    </w:p>
    <w:p w14:paraId="00A376C0" w14:textId="27F783DB" w:rsidR="00165472" w:rsidRDefault="00165472" w:rsidP="00274B13">
      <w:pPr>
        <w:rPr>
          <w:b/>
        </w:rPr>
      </w:pPr>
      <w:r>
        <w:rPr>
          <w:b/>
        </w:rPr>
        <w:lastRenderedPageBreak/>
        <w:t>Semi-joins</w:t>
      </w:r>
    </w:p>
    <w:p w14:paraId="5D8A29AB" w14:textId="56A1AE62" w:rsidR="00165472" w:rsidRPr="00165472" w:rsidRDefault="00165472" w:rsidP="00274B13">
      <w:r>
        <w:t>Occasionally you might want a list of records that are not matched within an inner join but appear only in an outer join. More specifically you might just want only those rows where the corresponding fields from one side of the join contain Null values, this is called a semi join.</w:t>
      </w:r>
    </w:p>
    <w:p w14:paraId="375940A7" w14:textId="13ABC5AA" w:rsidR="00AD2026" w:rsidRDefault="00AD2026" w:rsidP="00AD2026"/>
    <w:p w14:paraId="3FCAB8FD" w14:textId="4B44C50E" w:rsidR="00165472" w:rsidRDefault="00165472" w:rsidP="007855E6">
      <w:pPr>
        <w:pStyle w:val="ListParagraph"/>
        <w:numPr>
          <w:ilvl w:val="0"/>
          <w:numId w:val="46"/>
        </w:numPr>
      </w:pPr>
      <w:r>
        <w:t>Select authors.au_</w:t>
      </w:r>
      <w:proofErr w:type="gramStart"/>
      <w:r>
        <w:t>id ,</w:t>
      </w:r>
      <w:proofErr w:type="gramEnd"/>
      <w:r>
        <w:t xml:space="preserve"> title_id</w:t>
      </w:r>
    </w:p>
    <w:p w14:paraId="62E322C6" w14:textId="2447CEBA" w:rsidR="00165472" w:rsidRDefault="00165472" w:rsidP="007855E6">
      <w:pPr>
        <w:pStyle w:val="ListParagraph"/>
        <w:numPr>
          <w:ilvl w:val="0"/>
          <w:numId w:val="46"/>
        </w:numPr>
      </w:pPr>
      <w:r>
        <w:t>From authors left join credits on</w:t>
      </w:r>
    </w:p>
    <w:p w14:paraId="71D269F1" w14:textId="209259C7" w:rsidR="00165472" w:rsidRDefault="00165472" w:rsidP="007855E6">
      <w:pPr>
        <w:pStyle w:val="ListParagraph"/>
        <w:numPr>
          <w:ilvl w:val="0"/>
          <w:numId w:val="46"/>
        </w:numPr>
      </w:pPr>
      <w:r>
        <w:t>Authors.au_id = credits.au_id</w:t>
      </w:r>
    </w:p>
    <w:p w14:paraId="298AFD16" w14:textId="284889D9" w:rsidR="00165472" w:rsidRDefault="00165472" w:rsidP="007855E6">
      <w:pPr>
        <w:pStyle w:val="ListParagraph"/>
        <w:numPr>
          <w:ilvl w:val="0"/>
          <w:numId w:val="46"/>
        </w:numPr>
      </w:pPr>
      <w:r>
        <w:t>Where title_id = Null;</w:t>
      </w:r>
    </w:p>
    <w:p w14:paraId="01DD028F" w14:textId="0EEC87F4" w:rsidR="00165472" w:rsidRDefault="00165472" w:rsidP="00165472">
      <w:r>
        <w:t>You may expect this statement to return the authors who do not have any titles in the title table however no records are returned. This is because the columns from title_id with null values do not actually exists, and so cannot be selected.</w:t>
      </w:r>
    </w:p>
    <w:p w14:paraId="49E708E5" w14:textId="4C106655" w:rsidR="00165472" w:rsidRDefault="00165472" w:rsidP="00165472">
      <w:r>
        <w:t>You can solve this problem by performing the final selection of rows with null values in the client application or rewrite the select statement</w:t>
      </w:r>
    </w:p>
    <w:p w14:paraId="2C32AD69" w14:textId="4CCC2840" w:rsidR="00165472" w:rsidRDefault="00165472" w:rsidP="007855E6">
      <w:pPr>
        <w:pStyle w:val="ListParagraph"/>
        <w:numPr>
          <w:ilvl w:val="0"/>
          <w:numId w:val="47"/>
        </w:numPr>
      </w:pPr>
      <w:r>
        <w:t>Select au_id from authors</w:t>
      </w:r>
    </w:p>
    <w:p w14:paraId="4F310022" w14:textId="69882A68" w:rsidR="00165472" w:rsidRDefault="00165472" w:rsidP="007855E6">
      <w:pPr>
        <w:pStyle w:val="ListParagraph"/>
        <w:numPr>
          <w:ilvl w:val="0"/>
          <w:numId w:val="47"/>
        </w:numPr>
      </w:pPr>
      <w:r>
        <w:t>Where au_id not in</w:t>
      </w:r>
    </w:p>
    <w:p w14:paraId="110B2194" w14:textId="3F1BAA85" w:rsidR="00165472" w:rsidRDefault="00165472" w:rsidP="007855E6">
      <w:pPr>
        <w:pStyle w:val="ListParagraph"/>
        <w:numPr>
          <w:ilvl w:val="0"/>
          <w:numId w:val="47"/>
        </w:numPr>
      </w:pPr>
      <w:r>
        <w:t>(select au_id from credits);</w:t>
      </w:r>
    </w:p>
    <w:p w14:paraId="23699852" w14:textId="7450401B" w:rsidR="00165472" w:rsidRDefault="00165472" w:rsidP="00165472">
      <w:r>
        <w:t>Or alternatively</w:t>
      </w:r>
    </w:p>
    <w:p w14:paraId="5AEA6C2C" w14:textId="5735581D" w:rsidR="00165472" w:rsidRDefault="00165472" w:rsidP="007855E6">
      <w:pPr>
        <w:pStyle w:val="ListParagraph"/>
        <w:numPr>
          <w:ilvl w:val="0"/>
          <w:numId w:val="48"/>
        </w:numPr>
      </w:pPr>
      <w:r>
        <w:t>Select au_id from authors</w:t>
      </w:r>
    </w:p>
    <w:p w14:paraId="6BE47A70" w14:textId="50D6D22F" w:rsidR="00165472" w:rsidRDefault="00165472" w:rsidP="007855E6">
      <w:pPr>
        <w:pStyle w:val="ListParagraph"/>
        <w:numPr>
          <w:ilvl w:val="0"/>
          <w:numId w:val="48"/>
        </w:numPr>
      </w:pPr>
      <w:r>
        <w:t>Where au_id not in</w:t>
      </w:r>
    </w:p>
    <w:p w14:paraId="5C4A2552" w14:textId="11816F52" w:rsidR="00165472" w:rsidRDefault="00165472" w:rsidP="007855E6">
      <w:pPr>
        <w:pStyle w:val="ListParagraph"/>
        <w:numPr>
          <w:ilvl w:val="0"/>
          <w:numId w:val="48"/>
        </w:numPr>
      </w:pPr>
      <w:r>
        <w:t>Authors left join credits on</w:t>
      </w:r>
    </w:p>
    <w:p w14:paraId="2E003A84" w14:textId="40D0B725" w:rsidR="00165472" w:rsidRDefault="00165472" w:rsidP="007855E6">
      <w:pPr>
        <w:pStyle w:val="ListParagraph"/>
        <w:numPr>
          <w:ilvl w:val="0"/>
          <w:numId w:val="48"/>
        </w:numPr>
      </w:pPr>
      <w:r>
        <w:t>Authors.au_id = credits.au_id;</w:t>
      </w:r>
    </w:p>
    <w:p w14:paraId="2FEA19E4" w14:textId="77777777" w:rsidR="00165472" w:rsidRDefault="00165472" w:rsidP="00AD2026"/>
    <w:p w14:paraId="61921940" w14:textId="42F001C4" w:rsidR="00AD2026" w:rsidRDefault="00165472" w:rsidP="00AD2026">
      <w:r>
        <w:t>//TODO Test this</w:t>
      </w:r>
    </w:p>
    <w:p w14:paraId="0C80900D" w14:textId="3B230004" w:rsidR="00165472" w:rsidRDefault="00165472" w:rsidP="00AD2026"/>
    <w:p w14:paraId="48C46342" w14:textId="3120B198" w:rsidR="00165472" w:rsidRDefault="00165472" w:rsidP="00AD2026"/>
    <w:p w14:paraId="4E49ED28" w14:textId="051C08AD" w:rsidR="00165472" w:rsidRDefault="00165472" w:rsidP="00AD2026"/>
    <w:p w14:paraId="1F8592F7" w14:textId="6263D775" w:rsidR="00165472" w:rsidRDefault="00165472" w:rsidP="00AD2026"/>
    <w:p w14:paraId="2B4D9984" w14:textId="5E86DD92" w:rsidR="00165472" w:rsidRDefault="00165472" w:rsidP="00AD2026">
      <w:r>
        <w:rPr>
          <w:b/>
        </w:rPr>
        <w:t>Table alias</w:t>
      </w:r>
    </w:p>
    <w:p w14:paraId="76EF15C8" w14:textId="5E7408C9" w:rsidR="00165472" w:rsidRDefault="00165472" w:rsidP="00AD2026">
      <w:r>
        <w:t>You can see in all previous examples you need to qualify the column names with the correct table names when the same column name appears in more than one table, this can result in very long SQL statements.</w:t>
      </w:r>
    </w:p>
    <w:p w14:paraId="50344883" w14:textId="0CDC04C1" w:rsidR="00165472" w:rsidRDefault="00165472" w:rsidP="00AD2026">
      <w:r>
        <w:t>You can alias the table names to shorter names (“A”</w:t>
      </w:r>
      <w:proofErr w:type="gramStart"/>
      <w:r>
        <w:t>,”B</w:t>
      </w:r>
      <w:proofErr w:type="gramEnd"/>
      <w:r>
        <w:t>”, etc)</w:t>
      </w:r>
    </w:p>
    <w:p w14:paraId="6FAF26B1" w14:textId="3EA71B70" w:rsidR="00165472" w:rsidRDefault="00165472" w:rsidP="00AD2026">
      <w:pPr>
        <w:rPr>
          <w:i/>
        </w:rPr>
      </w:pPr>
      <w:r>
        <w:rPr>
          <w:i/>
        </w:rPr>
        <w:t>Although this has a negative effect on the readability of the statement.</w:t>
      </w:r>
    </w:p>
    <w:p w14:paraId="2BD46B89" w14:textId="2C0542A0" w:rsidR="00165472" w:rsidRDefault="00165472" w:rsidP="007855E6">
      <w:pPr>
        <w:pStyle w:val="ListParagraph"/>
        <w:numPr>
          <w:ilvl w:val="0"/>
          <w:numId w:val="49"/>
        </w:numPr>
      </w:pPr>
      <w:r>
        <w:t>Select A.au_id</w:t>
      </w:r>
    </w:p>
    <w:p w14:paraId="60D9CC64" w14:textId="27A67B6B" w:rsidR="00165472" w:rsidRDefault="00165472" w:rsidP="007855E6">
      <w:pPr>
        <w:pStyle w:val="ListParagraph"/>
        <w:numPr>
          <w:ilvl w:val="0"/>
          <w:numId w:val="49"/>
        </w:numPr>
      </w:pPr>
      <w:r>
        <w:t>From</w:t>
      </w:r>
    </w:p>
    <w:p w14:paraId="5515D1DD" w14:textId="30134B1C" w:rsidR="00165472" w:rsidRDefault="00165472" w:rsidP="007855E6">
      <w:pPr>
        <w:pStyle w:val="ListParagraph"/>
        <w:numPr>
          <w:ilvl w:val="0"/>
          <w:numId w:val="49"/>
        </w:numPr>
      </w:pPr>
      <w:r>
        <w:t>Authors as A Join credits as B On</w:t>
      </w:r>
    </w:p>
    <w:p w14:paraId="6F354670" w14:textId="0157305C" w:rsidR="00165472" w:rsidRDefault="00165472" w:rsidP="007855E6">
      <w:pPr>
        <w:pStyle w:val="ListParagraph"/>
        <w:numPr>
          <w:ilvl w:val="0"/>
          <w:numId w:val="49"/>
        </w:numPr>
      </w:pPr>
      <w:r>
        <w:t>A.au_id = B.au_id;</w:t>
      </w:r>
    </w:p>
    <w:p w14:paraId="75429E07" w14:textId="343D8AFB" w:rsidR="00165472" w:rsidRDefault="00165472" w:rsidP="00165472">
      <w:pPr>
        <w:rPr>
          <w:i/>
        </w:rPr>
      </w:pPr>
      <w:r>
        <w:rPr>
          <w:i/>
        </w:rPr>
        <w:t>A = authors &amp; B = Credits</w:t>
      </w:r>
    </w:p>
    <w:p w14:paraId="38099653" w14:textId="62D8D181" w:rsidR="00165472" w:rsidRDefault="00165472" w:rsidP="00165472">
      <w:pPr>
        <w:rPr>
          <w:i/>
        </w:rPr>
      </w:pPr>
    </w:p>
    <w:p w14:paraId="32EA3C86" w14:textId="11C500C0" w:rsidR="00165472" w:rsidRDefault="00165472" w:rsidP="00165472">
      <w:r>
        <w:rPr>
          <w:b/>
        </w:rPr>
        <w:t>Unions</w:t>
      </w:r>
    </w:p>
    <w:p w14:paraId="4DBA8DC1" w14:textId="5622BC61" w:rsidR="00165472" w:rsidRDefault="00165472" w:rsidP="00165472">
      <w:r>
        <w:t xml:space="preserve">There are times when you need to execute several SQL SELECT statements and return the records from these select statements as a single record set. This can be done using a </w:t>
      </w:r>
      <w:r>
        <w:rPr>
          <w:b/>
        </w:rPr>
        <w:t>Union</w:t>
      </w:r>
      <w:r>
        <w:t xml:space="preserve"> statement with the following caveats.</w:t>
      </w:r>
    </w:p>
    <w:p w14:paraId="369C3688" w14:textId="7C8D38D1" w:rsidR="00165472" w:rsidRDefault="00165472" w:rsidP="007855E6">
      <w:pPr>
        <w:pStyle w:val="ListParagraph"/>
        <w:numPr>
          <w:ilvl w:val="0"/>
          <w:numId w:val="50"/>
        </w:numPr>
      </w:pPr>
      <w:r>
        <w:t>All the SQL statements must return the same number of columns</w:t>
      </w:r>
    </w:p>
    <w:p w14:paraId="45462D3D" w14:textId="695334DF" w:rsidR="00165472" w:rsidRDefault="00165472" w:rsidP="007855E6">
      <w:pPr>
        <w:pStyle w:val="ListParagraph"/>
        <w:numPr>
          <w:ilvl w:val="0"/>
          <w:numId w:val="50"/>
        </w:numPr>
      </w:pPr>
      <w:r>
        <w:t>All the columns must have the same data type.</w:t>
      </w:r>
    </w:p>
    <w:p w14:paraId="38202EC5" w14:textId="6BF01ADF" w:rsidR="00165472" w:rsidRDefault="006C01C6" w:rsidP="00165472">
      <w:r>
        <w:t>Here is an example of a union that returns a list of authors and titles in the same record set</w:t>
      </w:r>
    </w:p>
    <w:p w14:paraId="7543D472" w14:textId="400A6610" w:rsidR="006C01C6" w:rsidRDefault="006C01C6" w:rsidP="007855E6">
      <w:pPr>
        <w:pStyle w:val="ListParagraph"/>
        <w:numPr>
          <w:ilvl w:val="0"/>
          <w:numId w:val="51"/>
        </w:numPr>
      </w:pPr>
      <w:r>
        <w:t>Select ‘Author’ as thing, au_id as ID,</w:t>
      </w:r>
    </w:p>
    <w:p w14:paraId="69FA3A9E" w14:textId="70F82070" w:rsidR="006C01C6" w:rsidRDefault="006C01C6" w:rsidP="007855E6">
      <w:pPr>
        <w:pStyle w:val="ListParagraph"/>
        <w:numPr>
          <w:ilvl w:val="0"/>
          <w:numId w:val="51"/>
        </w:numPr>
      </w:pPr>
      <w:proofErr w:type="spellStart"/>
      <w:proofErr w:type="gramStart"/>
      <w:r>
        <w:t>Concant</w:t>
      </w:r>
      <w:proofErr w:type="spellEnd"/>
      <w:r>
        <w:t>(</w:t>
      </w:r>
      <w:proofErr w:type="gramEnd"/>
      <w:r>
        <w:t>au_lname, au_fname) as Name</w:t>
      </w:r>
    </w:p>
    <w:p w14:paraId="7A0161D8" w14:textId="3C7C7844" w:rsidR="006C01C6" w:rsidRDefault="006C01C6" w:rsidP="007855E6">
      <w:pPr>
        <w:pStyle w:val="ListParagraph"/>
        <w:numPr>
          <w:ilvl w:val="0"/>
          <w:numId w:val="51"/>
        </w:numPr>
      </w:pPr>
      <w:r>
        <w:t>From authors</w:t>
      </w:r>
    </w:p>
    <w:p w14:paraId="0E1E8B3E" w14:textId="0AC9D2B3" w:rsidR="006C01C6" w:rsidRDefault="006C01C6" w:rsidP="007855E6">
      <w:pPr>
        <w:pStyle w:val="ListParagraph"/>
        <w:numPr>
          <w:ilvl w:val="0"/>
          <w:numId w:val="51"/>
        </w:numPr>
      </w:pPr>
      <w:r>
        <w:t>Union</w:t>
      </w:r>
    </w:p>
    <w:p w14:paraId="4F1154B9" w14:textId="46C7D7B1" w:rsidR="006C01C6" w:rsidRDefault="006C01C6" w:rsidP="007855E6">
      <w:pPr>
        <w:pStyle w:val="ListParagraph"/>
        <w:numPr>
          <w:ilvl w:val="0"/>
          <w:numId w:val="51"/>
        </w:numPr>
      </w:pPr>
      <w:r>
        <w:t>Select ‘title’, title_id, title from titles;</w:t>
      </w:r>
    </w:p>
    <w:p w14:paraId="7BAA869A" w14:textId="0341FDC4" w:rsidR="006C01C6" w:rsidRDefault="006C01C6" w:rsidP="006C01C6"/>
    <w:p w14:paraId="15B0FF81" w14:textId="4246AD4A" w:rsidR="006C01C6" w:rsidRDefault="006C01C6" w:rsidP="006C01C6"/>
    <w:p w14:paraId="2C72CDEB" w14:textId="6C96141C" w:rsidR="006C01C6" w:rsidRDefault="006C01C6" w:rsidP="006C01C6">
      <w:pPr>
        <w:pStyle w:val="Heading2"/>
      </w:pPr>
      <w:r>
        <w:lastRenderedPageBreak/>
        <w:t>Views</w:t>
      </w:r>
    </w:p>
    <w:p w14:paraId="548E6404" w14:textId="20B5D2BA" w:rsidR="006C01C6" w:rsidRDefault="006C01C6" w:rsidP="006C01C6">
      <w:r>
        <w:t>Many database platforms support the idea of views, named queries that behave much like tables.</w:t>
      </w:r>
    </w:p>
    <w:p w14:paraId="5C6C87B3" w14:textId="66D9405F" w:rsidR="006C01C6" w:rsidRDefault="006C01C6" w:rsidP="006C01C6">
      <w:pPr>
        <w:rPr>
          <w:b/>
        </w:rPr>
      </w:pPr>
      <w:r>
        <w:rPr>
          <w:b/>
        </w:rPr>
        <w:t>Creating a view</w:t>
      </w:r>
    </w:p>
    <w:p w14:paraId="37877539" w14:textId="6B57DE43" w:rsidR="006C01C6" w:rsidRPr="006C01C6" w:rsidRDefault="006C01C6" w:rsidP="007855E6">
      <w:pPr>
        <w:pStyle w:val="ListParagraph"/>
        <w:numPr>
          <w:ilvl w:val="0"/>
          <w:numId w:val="52"/>
        </w:numPr>
        <w:rPr>
          <w:b/>
        </w:rPr>
      </w:pPr>
      <w:r>
        <w:t>Use world;</w:t>
      </w:r>
    </w:p>
    <w:p w14:paraId="24F6AF0C" w14:textId="13F3CB75" w:rsidR="006C01C6" w:rsidRPr="006C01C6" w:rsidRDefault="006C01C6" w:rsidP="007855E6">
      <w:pPr>
        <w:pStyle w:val="ListParagraph"/>
        <w:numPr>
          <w:ilvl w:val="0"/>
          <w:numId w:val="52"/>
        </w:numPr>
        <w:rPr>
          <w:b/>
        </w:rPr>
      </w:pPr>
      <w:r>
        <w:t xml:space="preserve">Create view </w:t>
      </w:r>
      <w:proofErr w:type="spellStart"/>
      <w:r>
        <w:t>europeancities</w:t>
      </w:r>
      <w:proofErr w:type="spellEnd"/>
      <w:r>
        <w:t xml:space="preserve"> as</w:t>
      </w:r>
    </w:p>
    <w:p w14:paraId="0AD0FAE9" w14:textId="1DA3F5D4" w:rsidR="006C01C6" w:rsidRPr="006C01C6" w:rsidRDefault="006C01C6" w:rsidP="007855E6">
      <w:pPr>
        <w:pStyle w:val="ListParagraph"/>
        <w:numPr>
          <w:ilvl w:val="0"/>
          <w:numId w:val="52"/>
        </w:numPr>
        <w:rPr>
          <w:b/>
        </w:rPr>
      </w:pPr>
      <w:r>
        <w:t xml:space="preserve">Select a.name as country, b.name as city, </w:t>
      </w:r>
      <w:proofErr w:type="spellStart"/>
      <w:proofErr w:type="gramStart"/>
      <w:r>
        <w:t>a.region</w:t>
      </w:r>
      <w:proofErr w:type="spellEnd"/>
      <w:proofErr w:type="gramEnd"/>
    </w:p>
    <w:p w14:paraId="361A95E4" w14:textId="467D3C83" w:rsidR="006C01C6" w:rsidRPr="00CB50D3" w:rsidRDefault="006C01C6" w:rsidP="007855E6">
      <w:pPr>
        <w:pStyle w:val="ListParagraph"/>
        <w:numPr>
          <w:ilvl w:val="0"/>
          <w:numId w:val="52"/>
        </w:numPr>
        <w:rPr>
          <w:b/>
        </w:rPr>
      </w:pPr>
      <w:r>
        <w:t xml:space="preserve">From country a join city by on </w:t>
      </w:r>
      <w:proofErr w:type="spellStart"/>
      <w:proofErr w:type="gramStart"/>
      <w:r>
        <w:t>a.code</w:t>
      </w:r>
      <w:proofErr w:type="spellEnd"/>
      <w:proofErr w:type="gramEnd"/>
      <w:r>
        <w:t xml:space="preserve"> </w:t>
      </w:r>
      <w:r w:rsidR="00CB50D3">
        <w:t xml:space="preserve">b on </w:t>
      </w:r>
      <w:proofErr w:type="spellStart"/>
      <w:r w:rsidR="00CB50D3">
        <w:t>a.code</w:t>
      </w:r>
      <w:proofErr w:type="spellEnd"/>
      <w:r w:rsidR="00CB50D3">
        <w:t xml:space="preserve"> = </w:t>
      </w:r>
      <w:proofErr w:type="spellStart"/>
      <w:r w:rsidR="00CB50D3">
        <w:t>b.countrycode</w:t>
      </w:r>
      <w:proofErr w:type="spellEnd"/>
    </w:p>
    <w:p w14:paraId="4D873AFE" w14:textId="765E1C63" w:rsidR="00CB50D3" w:rsidRPr="00CB50D3" w:rsidRDefault="00CB50D3" w:rsidP="007855E6">
      <w:pPr>
        <w:pStyle w:val="ListParagraph"/>
        <w:numPr>
          <w:ilvl w:val="0"/>
          <w:numId w:val="52"/>
        </w:numPr>
        <w:rPr>
          <w:b/>
        </w:rPr>
      </w:pPr>
      <w:r>
        <w:t>Where continent = ‘Europe’;</w:t>
      </w:r>
    </w:p>
    <w:p w14:paraId="1373FB47" w14:textId="45FA05D4" w:rsidR="00CB50D3" w:rsidRDefault="00CB50D3" w:rsidP="00CB50D3">
      <w:r>
        <w:t>This creates a view called EuropeanCities with the structure defined by the query it contains. If you query the new view, you get a result set identical to that you’d get if you ran the query.</w:t>
      </w:r>
    </w:p>
    <w:p w14:paraId="23BE818A" w14:textId="26F42C3B" w:rsidR="00CB50D3" w:rsidRDefault="00CB50D3" w:rsidP="00CB50D3">
      <w:pPr>
        <w:rPr>
          <w:b/>
        </w:rPr>
      </w:pPr>
    </w:p>
    <w:p w14:paraId="0051997F" w14:textId="557A4A3E" w:rsidR="00507ED6" w:rsidRDefault="00507ED6" w:rsidP="00CB50D3">
      <w:pPr>
        <w:rPr>
          <w:b/>
        </w:rPr>
      </w:pPr>
    </w:p>
    <w:p w14:paraId="4F7F13B3" w14:textId="5923A6D2" w:rsidR="00507ED6" w:rsidRDefault="00507ED6" w:rsidP="00CB50D3">
      <w:pPr>
        <w:rPr>
          <w:b/>
        </w:rPr>
      </w:pPr>
    </w:p>
    <w:p w14:paraId="47C3BC9A" w14:textId="3B273284" w:rsidR="00507ED6" w:rsidRDefault="00507ED6" w:rsidP="00CB50D3">
      <w:pPr>
        <w:rPr>
          <w:b/>
        </w:rPr>
      </w:pPr>
    </w:p>
    <w:p w14:paraId="69C9D23C" w14:textId="7E93314B" w:rsidR="00507ED6" w:rsidRDefault="00507ED6" w:rsidP="00CB50D3">
      <w:pPr>
        <w:rPr>
          <w:b/>
        </w:rPr>
      </w:pPr>
    </w:p>
    <w:p w14:paraId="6FD700DB" w14:textId="2648C014" w:rsidR="00507ED6" w:rsidRDefault="00507ED6" w:rsidP="00CB50D3">
      <w:pPr>
        <w:rPr>
          <w:b/>
        </w:rPr>
      </w:pPr>
    </w:p>
    <w:p w14:paraId="4FFD961B" w14:textId="4E7477A7" w:rsidR="00507ED6" w:rsidRDefault="00507ED6" w:rsidP="00CB50D3">
      <w:pPr>
        <w:rPr>
          <w:b/>
        </w:rPr>
      </w:pPr>
    </w:p>
    <w:p w14:paraId="651F2672" w14:textId="7712C904" w:rsidR="00507ED6" w:rsidRDefault="00507ED6" w:rsidP="00CB50D3">
      <w:pPr>
        <w:rPr>
          <w:b/>
        </w:rPr>
      </w:pPr>
    </w:p>
    <w:p w14:paraId="26B683FC" w14:textId="42F212D1" w:rsidR="00507ED6" w:rsidRDefault="00507ED6" w:rsidP="00CB50D3">
      <w:pPr>
        <w:rPr>
          <w:b/>
        </w:rPr>
      </w:pPr>
    </w:p>
    <w:p w14:paraId="5BC8C593" w14:textId="40507696" w:rsidR="00507ED6" w:rsidRDefault="00507ED6" w:rsidP="00CB50D3">
      <w:pPr>
        <w:rPr>
          <w:b/>
        </w:rPr>
      </w:pPr>
    </w:p>
    <w:p w14:paraId="69E23EB1" w14:textId="278C0337" w:rsidR="00507ED6" w:rsidRDefault="00507ED6" w:rsidP="00CB50D3">
      <w:pPr>
        <w:rPr>
          <w:b/>
        </w:rPr>
      </w:pPr>
    </w:p>
    <w:p w14:paraId="41641292" w14:textId="372950B8" w:rsidR="00507ED6" w:rsidRDefault="00507ED6" w:rsidP="00CB50D3">
      <w:pPr>
        <w:rPr>
          <w:b/>
        </w:rPr>
      </w:pPr>
    </w:p>
    <w:p w14:paraId="470A68FA" w14:textId="756A1941" w:rsidR="00507ED6" w:rsidRDefault="00507ED6" w:rsidP="00CB50D3">
      <w:pPr>
        <w:rPr>
          <w:b/>
        </w:rPr>
      </w:pPr>
    </w:p>
    <w:p w14:paraId="0257DC09" w14:textId="7FA0FDD6" w:rsidR="00507ED6" w:rsidRDefault="00507ED6" w:rsidP="00CB50D3">
      <w:pPr>
        <w:rPr>
          <w:b/>
        </w:rPr>
      </w:pPr>
    </w:p>
    <w:p w14:paraId="5E370044" w14:textId="7F12157A" w:rsidR="00507ED6" w:rsidRDefault="00507ED6" w:rsidP="00CB50D3">
      <w:pPr>
        <w:rPr>
          <w:b/>
        </w:rPr>
      </w:pPr>
    </w:p>
    <w:p w14:paraId="124A39E2" w14:textId="364B8839" w:rsidR="00507ED6" w:rsidRDefault="00507ED6" w:rsidP="00CB50D3">
      <w:pPr>
        <w:rPr>
          <w:b/>
        </w:rPr>
      </w:pPr>
      <w:r>
        <w:rPr>
          <w:b/>
        </w:rPr>
        <w:t>Modifying Data</w:t>
      </w:r>
    </w:p>
    <w:p w14:paraId="0AB5B6E6" w14:textId="394991EE" w:rsidR="00507ED6" w:rsidRDefault="00507ED6" w:rsidP="00CB50D3">
      <w:r>
        <w:t>The Insert, Update and Delete statements allow the data in tables to be manipulated. The operations performed by these statements are logged in the transaction log.</w:t>
      </w:r>
    </w:p>
    <w:p w14:paraId="56702D7A" w14:textId="7938F7CE" w:rsidR="00507ED6" w:rsidRDefault="00535BE5" w:rsidP="00CB50D3">
      <w:pPr>
        <w:rPr>
          <w:b/>
        </w:rPr>
      </w:pPr>
      <w:r>
        <w:rPr>
          <w:b/>
        </w:rPr>
        <w:t>Insert</w:t>
      </w:r>
    </w:p>
    <w:p w14:paraId="19878DD4" w14:textId="79AC7B59" w:rsidR="00535BE5" w:rsidRDefault="00535BE5" w:rsidP="00CB50D3">
      <w:r>
        <w:t>The insert statement allows records to be added to a table or view</w:t>
      </w:r>
    </w:p>
    <w:p w14:paraId="6904EC35" w14:textId="022AD604" w:rsidR="00535BE5" w:rsidRDefault="00535BE5" w:rsidP="007855E6">
      <w:pPr>
        <w:pStyle w:val="ListParagraph"/>
        <w:numPr>
          <w:ilvl w:val="0"/>
          <w:numId w:val="53"/>
        </w:numPr>
      </w:pPr>
      <w:r>
        <w:t xml:space="preserve">Insert Into </w:t>
      </w:r>
      <w:proofErr w:type="spellStart"/>
      <w:r>
        <w:t>tablename</w:t>
      </w:r>
      <w:proofErr w:type="spellEnd"/>
      <w:r>
        <w:t xml:space="preserve"> (</w:t>
      </w:r>
      <w:proofErr w:type="spellStart"/>
      <w:r>
        <w:t>ColumnList</w:t>
      </w:r>
      <w:proofErr w:type="spellEnd"/>
      <w:r>
        <w:t>)</w:t>
      </w:r>
    </w:p>
    <w:p w14:paraId="4060F7E6" w14:textId="7DC27C61" w:rsidR="00535BE5" w:rsidRDefault="00535BE5" w:rsidP="007855E6">
      <w:pPr>
        <w:pStyle w:val="ListParagraph"/>
        <w:numPr>
          <w:ilvl w:val="0"/>
          <w:numId w:val="53"/>
        </w:numPr>
      </w:pPr>
      <w:r>
        <w:t>Values (const1, const2)</w:t>
      </w:r>
    </w:p>
    <w:p w14:paraId="292A9225" w14:textId="0DB9C3E0" w:rsidR="00535BE5" w:rsidRDefault="00535BE5" w:rsidP="00535BE5">
      <w:pPr>
        <w:rPr>
          <w:i/>
        </w:rPr>
      </w:pPr>
      <w:r>
        <w:rPr>
          <w:i/>
        </w:rPr>
        <w:t>Note that ‘Into’ and ‘Column list’ are optional</w:t>
      </w:r>
    </w:p>
    <w:p w14:paraId="53A8EB01" w14:textId="7B2BAE26" w:rsidR="00535BE5" w:rsidRDefault="00535BE5" w:rsidP="00535BE5">
      <w:r>
        <w:tab/>
        <w:t>For example:</w:t>
      </w:r>
    </w:p>
    <w:p w14:paraId="55C4F2B9" w14:textId="2047CF71" w:rsidR="00535BE5" w:rsidRDefault="00535BE5" w:rsidP="007855E6">
      <w:pPr>
        <w:pStyle w:val="ListParagraph"/>
        <w:numPr>
          <w:ilvl w:val="0"/>
          <w:numId w:val="54"/>
        </w:numPr>
      </w:pPr>
      <w:r>
        <w:t>Insert into publishers</w:t>
      </w:r>
    </w:p>
    <w:p w14:paraId="7DEDDDEA" w14:textId="1E707BD4" w:rsidR="00535BE5" w:rsidRDefault="00535BE5" w:rsidP="007855E6">
      <w:pPr>
        <w:pStyle w:val="ListParagraph"/>
        <w:numPr>
          <w:ilvl w:val="0"/>
          <w:numId w:val="54"/>
        </w:numPr>
      </w:pPr>
      <w:r>
        <w:t>Values (‘9990’m’Jardin Inc’, ‘Camden’, ‘NJ’, ‘USA’);</w:t>
      </w:r>
    </w:p>
    <w:p w14:paraId="5C4B258B" w14:textId="5583DF85" w:rsidR="00535BE5" w:rsidRDefault="00535BE5" w:rsidP="00535BE5">
      <w:r>
        <w:t>In this case, values for all the fields that are non-null must be specified</w:t>
      </w:r>
    </w:p>
    <w:p w14:paraId="3F22D68B" w14:textId="368D7B8C" w:rsidR="0032757F" w:rsidRDefault="0032757F" w:rsidP="00535BE5"/>
    <w:p w14:paraId="6CC976A9" w14:textId="09F582F9" w:rsidR="0032757F" w:rsidRDefault="0032757F" w:rsidP="00535BE5">
      <w:r>
        <w:rPr>
          <w:b/>
        </w:rPr>
        <w:t>Working with Insert</w:t>
      </w:r>
    </w:p>
    <w:p w14:paraId="2AAE358B" w14:textId="786EB100" w:rsidR="0032757F" w:rsidRDefault="0032757F" w:rsidP="00535BE5">
      <w:r>
        <w:t>Execute this insert statement on the pubs database. In this next example values for only two fields are specified – it is assumed that the other fields in the table have default values or allow nulls</w:t>
      </w:r>
    </w:p>
    <w:p w14:paraId="49893B85" w14:textId="4ED7585C" w:rsidR="0032757F" w:rsidRDefault="0032757F" w:rsidP="007855E6">
      <w:pPr>
        <w:pStyle w:val="ListParagraph"/>
        <w:numPr>
          <w:ilvl w:val="0"/>
          <w:numId w:val="55"/>
        </w:numPr>
      </w:pPr>
      <w:r>
        <w:t xml:space="preserve">Insert into publishers (pub_id, </w:t>
      </w:r>
      <w:proofErr w:type="spellStart"/>
      <w:r>
        <w:t>pub_name</w:t>
      </w:r>
      <w:proofErr w:type="spellEnd"/>
      <w:r>
        <w:t>)</w:t>
      </w:r>
    </w:p>
    <w:p w14:paraId="366597D1" w14:textId="1342DBFB" w:rsidR="0032757F" w:rsidRDefault="0032757F" w:rsidP="007855E6">
      <w:pPr>
        <w:pStyle w:val="ListParagraph"/>
        <w:numPr>
          <w:ilvl w:val="0"/>
          <w:numId w:val="55"/>
        </w:numPr>
      </w:pPr>
      <w:r>
        <w:t>Values (‘9991’, ‘The Health Center’);</w:t>
      </w:r>
    </w:p>
    <w:p w14:paraId="06FDDB51" w14:textId="36F07095" w:rsidR="0032757F" w:rsidRDefault="0032757F" w:rsidP="0032757F">
      <w:r>
        <w:t>The Insert statement also supports a nested select which allows records to be added by selecting them from existing tables i.e.</w:t>
      </w:r>
    </w:p>
    <w:p w14:paraId="62B2E023" w14:textId="77777777" w:rsidR="0032757F" w:rsidRDefault="0032757F" w:rsidP="007855E6">
      <w:pPr>
        <w:pStyle w:val="ListParagraph"/>
        <w:numPr>
          <w:ilvl w:val="0"/>
          <w:numId w:val="56"/>
        </w:numPr>
      </w:pPr>
      <w:r>
        <w:t xml:space="preserve">Create table </w:t>
      </w:r>
      <w:proofErr w:type="spellStart"/>
      <w:r>
        <w:t>sfauthors</w:t>
      </w:r>
      <w:proofErr w:type="spellEnd"/>
      <w:r>
        <w:t xml:space="preserve"> LIKE authors</w:t>
      </w:r>
    </w:p>
    <w:p w14:paraId="411BD354" w14:textId="3C670296" w:rsidR="0032757F" w:rsidRDefault="0032757F" w:rsidP="007855E6">
      <w:pPr>
        <w:pStyle w:val="ListParagraph"/>
        <w:numPr>
          <w:ilvl w:val="0"/>
          <w:numId w:val="56"/>
        </w:numPr>
      </w:pPr>
      <w:r>
        <w:t xml:space="preserve">Insert into </w:t>
      </w:r>
      <w:proofErr w:type="spellStart"/>
      <w:r>
        <w:t>sfauthors</w:t>
      </w:r>
      <w:proofErr w:type="spellEnd"/>
    </w:p>
    <w:p w14:paraId="56DB15BF" w14:textId="5D18170B" w:rsidR="0032757F" w:rsidRDefault="0032757F" w:rsidP="007855E6">
      <w:pPr>
        <w:pStyle w:val="ListParagraph"/>
        <w:numPr>
          <w:ilvl w:val="0"/>
          <w:numId w:val="56"/>
        </w:numPr>
      </w:pPr>
      <w:r>
        <w:t>Select *</w:t>
      </w:r>
    </w:p>
    <w:p w14:paraId="0038F2BE" w14:textId="36977C33" w:rsidR="0032757F" w:rsidRDefault="0032757F" w:rsidP="007855E6">
      <w:pPr>
        <w:pStyle w:val="ListParagraph"/>
        <w:numPr>
          <w:ilvl w:val="0"/>
          <w:numId w:val="56"/>
        </w:numPr>
      </w:pPr>
      <w:r>
        <w:t>From authors</w:t>
      </w:r>
    </w:p>
    <w:p w14:paraId="3F2EE6D4" w14:textId="481A3D63" w:rsidR="0032757F" w:rsidRDefault="0032757F" w:rsidP="007855E6">
      <w:pPr>
        <w:pStyle w:val="ListParagraph"/>
        <w:numPr>
          <w:ilvl w:val="0"/>
          <w:numId w:val="56"/>
        </w:numPr>
      </w:pPr>
      <w:r>
        <w:t xml:space="preserve">Where city = ‘San </w:t>
      </w:r>
      <w:proofErr w:type="spellStart"/>
      <w:r>
        <w:t>Francisisco</w:t>
      </w:r>
      <w:proofErr w:type="spellEnd"/>
      <w:r>
        <w:t>’;</w:t>
      </w:r>
    </w:p>
    <w:p w14:paraId="6C78144A" w14:textId="373EE67C" w:rsidR="0032757F" w:rsidRDefault="0032757F" w:rsidP="0032757F">
      <w:r>
        <w:lastRenderedPageBreak/>
        <w:t>If you want to create a table containing a copy of data from another table, you could also achieve the same result with a single statement.</w:t>
      </w:r>
    </w:p>
    <w:p w14:paraId="44B5522A" w14:textId="45845B7F" w:rsidR="0032757F" w:rsidRDefault="0032757F" w:rsidP="007855E6">
      <w:pPr>
        <w:pStyle w:val="ListParagraph"/>
        <w:numPr>
          <w:ilvl w:val="0"/>
          <w:numId w:val="57"/>
        </w:numPr>
      </w:pPr>
      <w:r>
        <w:t xml:space="preserve">Create table </w:t>
      </w:r>
      <w:proofErr w:type="spellStart"/>
      <w:r>
        <w:t>sfauthors</w:t>
      </w:r>
      <w:proofErr w:type="spellEnd"/>
    </w:p>
    <w:p w14:paraId="01B6ED75" w14:textId="5CC01B0E" w:rsidR="0032757F" w:rsidRDefault="0032757F" w:rsidP="007855E6">
      <w:pPr>
        <w:pStyle w:val="ListParagraph"/>
        <w:numPr>
          <w:ilvl w:val="0"/>
          <w:numId w:val="57"/>
        </w:numPr>
      </w:pPr>
      <w:r>
        <w:t>Select * from authors</w:t>
      </w:r>
    </w:p>
    <w:p w14:paraId="50DAD3E8" w14:textId="6FF40406" w:rsidR="0032757F" w:rsidRDefault="0032757F" w:rsidP="007855E6">
      <w:pPr>
        <w:pStyle w:val="ListParagraph"/>
        <w:numPr>
          <w:ilvl w:val="0"/>
          <w:numId w:val="57"/>
        </w:numPr>
      </w:pPr>
      <w:r>
        <w:t xml:space="preserve">Where city = ‘san </w:t>
      </w:r>
      <w:proofErr w:type="spellStart"/>
      <w:r>
        <w:t>francisco</w:t>
      </w:r>
      <w:proofErr w:type="spellEnd"/>
      <w:r>
        <w:t>’;</w:t>
      </w:r>
    </w:p>
    <w:p w14:paraId="5CF225EC" w14:textId="1A343C9E" w:rsidR="0032757F" w:rsidRDefault="0032757F" w:rsidP="0032757F">
      <w:pPr>
        <w:rPr>
          <w:b/>
        </w:rPr>
      </w:pPr>
      <w:r>
        <w:rPr>
          <w:b/>
        </w:rPr>
        <w:t>Insert with nested select</w:t>
      </w:r>
    </w:p>
    <w:p w14:paraId="61063D48" w14:textId="4A4FC3B9" w:rsidR="0032757F" w:rsidRDefault="0032757F" w:rsidP="0032757F">
      <w:r>
        <w:t>Create a new table called “new authors” using this SQL statement</w:t>
      </w:r>
    </w:p>
    <w:p w14:paraId="71145ECE" w14:textId="1332A028" w:rsidR="0032757F" w:rsidRDefault="0032757F" w:rsidP="007855E6">
      <w:pPr>
        <w:pStyle w:val="ListParagraph"/>
        <w:numPr>
          <w:ilvl w:val="0"/>
          <w:numId w:val="58"/>
        </w:numPr>
      </w:pPr>
      <w:r>
        <w:t xml:space="preserve">Create table </w:t>
      </w:r>
      <w:proofErr w:type="spellStart"/>
      <w:proofErr w:type="gramStart"/>
      <w:r>
        <w:t>newAuthors</w:t>
      </w:r>
      <w:proofErr w:type="spellEnd"/>
      <w:r>
        <w:t>(</w:t>
      </w:r>
      <w:proofErr w:type="gramEnd"/>
    </w:p>
    <w:p w14:paraId="1836D29C" w14:textId="43A3468C" w:rsidR="0032757F" w:rsidRDefault="0032757F" w:rsidP="007855E6">
      <w:pPr>
        <w:pStyle w:val="ListParagraph"/>
        <w:numPr>
          <w:ilvl w:val="0"/>
          <w:numId w:val="58"/>
        </w:numPr>
      </w:pPr>
      <w:r>
        <w:t xml:space="preserve">Name </w:t>
      </w:r>
      <w:proofErr w:type="gramStart"/>
      <w:r>
        <w:t>varchar(</w:t>
      </w:r>
      <w:proofErr w:type="gramEnd"/>
      <w:r>
        <w:t xml:space="preserve">61) not </w:t>
      </w:r>
      <w:proofErr w:type="spellStart"/>
      <w:r>
        <w:t>mnull</w:t>
      </w:r>
      <w:proofErr w:type="spellEnd"/>
    </w:p>
    <w:p w14:paraId="69D64F95" w14:textId="604743F8" w:rsidR="0032757F" w:rsidRDefault="0032757F" w:rsidP="007855E6">
      <w:pPr>
        <w:pStyle w:val="ListParagraph"/>
        <w:numPr>
          <w:ilvl w:val="0"/>
          <w:numId w:val="58"/>
        </w:numPr>
      </w:pPr>
      <w:r>
        <w:t>);</w:t>
      </w:r>
    </w:p>
    <w:p w14:paraId="29077B4E" w14:textId="19E5343F" w:rsidR="0032757F" w:rsidRDefault="0032757F" w:rsidP="0032757F">
      <w:r>
        <w:t xml:space="preserve">Execute this insert </w:t>
      </w:r>
      <w:r w:rsidR="0094117B">
        <w:t>into statement to take records from the Authors table for authors in the state “CA”, concatenating their first and last names</w:t>
      </w:r>
    </w:p>
    <w:p w14:paraId="091218C7" w14:textId="74E730DE" w:rsidR="0094117B" w:rsidRDefault="0094117B" w:rsidP="007855E6">
      <w:pPr>
        <w:pStyle w:val="ListParagraph"/>
        <w:numPr>
          <w:ilvl w:val="0"/>
          <w:numId w:val="59"/>
        </w:numPr>
      </w:pPr>
      <w:r>
        <w:t xml:space="preserve">Insert </w:t>
      </w:r>
      <w:proofErr w:type="spellStart"/>
      <w:r>
        <w:t>intio</w:t>
      </w:r>
      <w:proofErr w:type="spellEnd"/>
      <w:r>
        <w:t xml:space="preserve"> </w:t>
      </w:r>
      <w:proofErr w:type="spellStart"/>
      <w:r>
        <w:t>newAuthors</w:t>
      </w:r>
      <w:proofErr w:type="spellEnd"/>
    </w:p>
    <w:p w14:paraId="644A9CF2" w14:textId="6257FACC" w:rsidR="0094117B" w:rsidRDefault="0094117B" w:rsidP="007855E6">
      <w:pPr>
        <w:pStyle w:val="ListParagraph"/>
        <w:numPr>
          <w:ilvl w:val="0"/>
          <w:numId w:val="59"/>
        </w:numPr>
      </w:pPr>
      <w:r>
        <w:t xml:space="preserve">Select </w:t>
      </w:r>
      <w:proofErr w:type="spellStart"/>
      <w:proofErr w:type="gramStart"/>
      <w:r>
        <w:t>concat</w:t>
      </w:r>
      <w:proofErr w:type="spellEnd"/>
      <w:r>
        <w:t>(</w:t>
      </w:r>
      <w:proofErr w:type="gramEnd"/>
      <w:r>
        <w:t>au_fname, ‘ ‘,au_lname)</w:t>
      </w:r>
    </w:p>
    <w:p w14:paraId="643D460A" w14:textId="3843513A" w:rsidR="0094117B" w:rsidRDefault="0094117B" w:rsidP="007855E6">
      <w:pPr>
        <w:pStyle w:val="ListParagraph"/>
        <w:numPr>
          <w:ilvl w:val="0"/>
          <w:numId w:val="59"/>
        </w:numPr>
      </w:pPr>
      <w:r>
        <w:t>From authors</w:t>
      </w:r>
    </w:p>
    <w:p w14:paraId="098FF464" w14:textId="58520091" w:rsidR="0094117B" w:rsidRDefault="0094117B" w:rsidP="007855E6">
      <w:pPr>
        <w:pStyle w:val="ListParagraph"/>
        <w:numPr>
          <w:ilvl w:val="0"/>
          <w:numId w:val="59"/>
        </w:numPr>
      </w:pPr>
      <w:r>
        <w:t>Where state = ‘CA’;</w:t>
      </w:r>
    </w:p>
    <w:p w14:paraId="5CECB0B0" w14:textId="03D1A81B" w:rsidR="0094117B" w:rsidRDefault="0094117B" w:rsidP="0094117B">
      <w:pPr>
        <w:rPr>
          <w:b/>
        </w:rPr>
      </w:pPr>
      <w:r>
        <w:rPr>
          <w:b/>
        </w:rPr>
        <w:t>Default values</w:t>
      </w:r>
    </w:p>
    <w:p w14:paraId="3E4C99D7" w14:textId="40CDB2D4" w:rsidR="0094117B" w:rsidRDefault="0094117B" w:rsidP="0094117B">
      <w:r>
        <w:t>You can specify that the statement used default values for the columns:</w:t>
      </w:r>
    </w:p>
    <w:p w14:paraId="2E524F3A" w14:textId="393C0746" w:rsidR="0094117B" w:rsidRDefault="0094117B" w:rsidP="007855E6">
      <w:pPr>
        <w:pStyle w:val="ListParagraph"/>
        <w:numPr>
          <w:ilvl w:val="0"/>
          <w:numId w:val="60"/>
        </w:numPr>
      </w:pPr>
      <w:r>
        <w:t xml:space="preserve">Insert into </w:t>
      </w:r>
      <w:proofErr w:type="spellStart"/>
      <w:r>
        <w:t>allemployee</w:t>
      </w:r>
      <w:proofErr w:type="spellEnd"/>
    </w:p>
    <w:p w14:paraId="4EEFEC3C" w14:textId="0114AD54" w:rsidR="0094117B" w:rsidRDefault="0094117B" w:rsidP="007855E6">
      <w:pPr>
        <w:pStyle w:val="ListParagraph"/>
        <w:numPr>
          <w:ilvl w:val="0"/>
          <w:numId w:val="60"/>
        </w:numPr>
      </w:pPr>
      <w:r>
        <w:t>Values</w:t>
      </w:r>
    </w:p>
    <w:p w14:paraId="155916D3" w14:textId="6297EE2E" w:rsidR="0094117B" w:rsidRDefault="0094117B" w:rsidP="007855E6">
      <w:pPr>
        <w:pStyle w:val="ListParagraph"/>
        <w:numPr>
          <w:ilvl w:val="0"/>
          <w:numId w:val="60"/>
        </w:numPr>
      </w:pPr>
      <w:r>
        <w:t>(</w:t>
      </w:r>
    </w:p>
    <w:p w14:paraId="79994538" w14:textId="24388ADA" w:rsidR="0094117B" w:rsidRDefault="0094117B" w:rsidP="007855E6">
      <w:pPr>
        <w:pStyle w:val="ListParagraph"/>
        <w:numPr>
          <w:ilvl w:val="0"/>
          <w:numId w:val="60"/>
        </w:numPr>
      </w:pPr>
      <w:r>
        <w:t>‘</w:t>
      </w:r>
      <w:proofErr w:type="spellStart"/>
      <w:r>
        <w:t>dfghjk</w:t>
      </w:r>
      <w:proofErr w:type="spellEnd"/>
      <w:r>
        <w:t>’, ‘Katrina’, ‘L’, ‘</w:t>
      </w:r>
      <w:proofErr w:type="spellStart"/>
      <w:r>
        <w:t>thompson</w:t>
      </w:r>
      <w:proofErr w:type="spellEnd"/>
      <w:r>
        <w:t>’,</w:t>
      </w:r>
    </w:p>
    <w:p w14:paraId="28339F3E" w14:textId="53A7E49C" w:rsidR="0094117B" w:rsidRDefault="0094117B" w:rsidP="007855E6">
      <w:pPr>
        <w:pStyle w:val="ListParagraph"/>
        <w:numPr>
          <w:ilvl w:val="0"/>
          <w:numId w:val="60"/>
        </w:numPr>
      </w:pPr>
      <w:r w:rsidRPr="0094117B">
        <w:rPr>
          <w:b/>
        </w:rPr>
        <w:t>Default</w:t>
      </w:r>
      <w:r>
        <w:t xml:space="preserve">, </w:t>
      </w:r>
      <w:r w:rsidRPr="0094117B">
        <w:rPr>
          <w:b/>
        </w:rPr>
        <w:t>default</w:t>
      </w:r>
      <w:r>
        <w:t xml:space="preserve">, </w:t>
      </w:r>
      <w:r w:rsidRPr="0094117B">
        <w:rPr>
          <w:b/>
        </w:rPr>
        <w:t>default</w:t>
      </w:r>
      <w:r>
        <w:t>, ‘01/14/95’</w:t>
      </w:r>
    </w:p>
    <w:p w14:paraId="6AFA18A0" w14:textId="1FA00768" w:rsidR="0094117B" w:rsidRDefault="0094117B" w:rsidP="007855E6">
      <w:pPr>
        <w:pStyle w:val="ListParagraph"/>
        <w:numPr>
          <w:ilvl w:val="0"/>
          <w:numId w:val="60"/>
        </w:numPr>
      </w:pPr>
      <w:r>
        <w:t>);</w:t>
      </w:r>
    </w:p>
    <w:p w14:paraId="70A097BC" w14:textId="140619A4" w:rsidR="0094117B" w:rsidRDefault="0094117B" w:rsidP="0032757F"/>
    <w:p w14:paraId="49125310" w14:textId="5F096646" w:rsidR="0094117B" w:rsidRDefault="0094117B" w:rsidP="0032757F"/>
    <w:p w14:paraId="06A586FE" w14:textId="17385F8B" w:rsidR="0094117B" w:rsidRDefault="0094117B" w:rsidP="0032757F"/>
    <w:p w14:paraId="68B623D9" w14:textId="2E8A1932" w:rsidR="0094117B" w:rsidRDefault="0094117B" w:rsidP="0032757F"/>
    <w:p w14:paraId="2794C17E" w14:textId="01C30685" w:rsidR="0094117B" w:rsidRDefault="0094117B" w:rsidP="0032757F">
      <w:pPr>
        <w:rPr>
          <w:b/>
        </w:rPr>
      </w:pPr>
      <w:r>
        <w:rPr>
          <w:b/>
        </w:rPr>
        <w:lastRenderedPageBreak/>
        <w:t>Update</w:t>
      </w:r>
    </w:p>
    <w:p w14:paraId="31DDC3A8" w14:textId="557875B5" w:rsidR="0094117B" w:rsidRDefault="0094117B" w:rsidP="0032757F">
      <w:r>
        <w:t xml:space="preserve">This statement </w:t>
      </w:r>
      <w:proofErr w:type="spellStart"/>
      <w:r>
        <w:t>ius</w:t>
      </w:r>
      <w:proofErr w:type="spellEnd"/>
      <w:r>
        <w:t xml:space="preserve"> used to change data in existing rows in a table or view, either by adding new data or by modifying existing data</w:t>
      </w:r>
    </w:p>
    <w:p w14:paraId="347AF5A9" w14:textId="3B0FA430" w:rsidR="0094117B" w:rsidRDefault="0094117B" w:rsidP="0032757F">
      <w:pPr>
        <w:rPr>
          <w:i/>
        </w:rPr>
      </w:pPr>
      <w:r>
        <w:rPr>
          <w:i/>
        </w:rPr>
        <w:t>The simple form of this statement is:</w:t>
      </w:r>
    </w:p>
    <w:p w14:paraId="621A9589" w14:textId="29BC93DD" w:rsidR="0094117B" w:rsidRDefault="0094117B" w:rsidP="007855E6">
      <w:pPr>
        <w:pStyle w:val="ListParagraph"/>
        <w:numPr>
          <w:ilvl w:val="0"/>
          <w:numId w:val="61"/>
        </w:numPr>
      </w:pPr>
      <w:r>
        <w:t>Update table-name</w:t>
      </w:r>
    </w:p>
    <w:p w14:paraId="428159F4" w14:textId="513A2D77" w:rsidR="0094117B" w:rsidRDefault="0094117B" w:rsidP="007855E6">
      <w:pPr>
        <w:pStyle w:val="ListParagraph"/>
        <w:numPr>
          <w:ilvl w:val="0"/>
          <w:numId w:val="61"/>
        </w:numPr>
      </w:pPr>
      <w:r>
        <w:t>Set column-name = expression</w:t>
      </w:r>
    </w:p>
    <w:p w14:paraId="3FEF2178" w14:textId="6BC71CC9" w:rsidR="0094117B" w:rsidRDefault="0094117B" w:rsidP="007855E6">
      <w:pPr>
        <w:pStyle w:val="ListParagraph"/>
        <w:numPr>
          <w:ilvl w:val="0"/>
          <w:numId w:val="61"/>
        </w:numPr>
      </w:pPr>
      <w:r>
        <w:t>Where search-conditions</w:t>
      </w:r>
    </w:p>
    <w:p w14:paraId="50A83D0F" w14:textId="0AF6CFBB" w:rsidR="0094117B" w:rsidRDefault="0094117B" w:rsidP="0094117B">
      <w:r>
        <w:t>For example:</w:t>
      </w:r>
    </w:p>
    <w:p w14:paraId="398BE6DE" w14:textId="37D26127" w:rsidR="0094117B" w:rsidRDefault="0094117B" w:rsidP="007855E6">
      <w:pPr>
        <w:pStyle w:val="ListParagraph"/>
        <w:numPr>
          <w:ilvl w:val="0"/>
          <w:numId w:val="62"/>
        </w:numPr>
      </w:pPr>
      <w:r>
        <w:t>Update authors</w:t>
      </w:r>
    </w:p>
    <w:p w14:paraId="1CE5E0FF" w14:textId="4C360D44" w:rsidR="0094117B" w:rsidRDefault="0094117B" w:rsidP="007855E6">
      <w:pPr>
        <w:pStyle w:val="ListParagraph"/>
        <w:numPr>
          <w:ilvl w:val="0"/>
          <w:numId w:val="62"/>
        </w:numPr>
      </w:pPr>
      <w:r>
        <w:t>Set au_lname = ‘Health’</w:t>
      </w:r>
    </w:p>
    <w:p w14:paraId="50A7B90D" w14:textId="2CB5EBE9" w:rsidR="0094117B" w:rsidRDefault="0094117B" w:rsidP="007855E6">
      <w:pPr>
        <w:pStyle w:val="ListParagraph"/>
        <w:numPr>
          <w:ilvl w:val="0"/>
          <w:numId w:val="62"/>
        </w:numPr>
      </w:pPr>
      <w:r>
        <w:t>Au_fname = ‘Goodbody’</w:t>
      </w:r>
    </w:p>
    <w:p w14:paraId="5A282222" w14:textId="04AEFCE4" w:rsidR="0094117B" w:rsidRDefault="0094117B" w:rsidP="007855E6">
      <w:pPr>
        <w:pStyle w:val="ListParagraph"/>
        <w:numPr>
          <w:ilvl w:val="0"/>
          <w:numId w:val="62"/>
        </w:numPr>
      </w:pPr>
      <w:r>
        <w:t>Where au_lname = ‘</w:t>
      </w:r>
      <w:proofErr w:type="spellStart"/>
      <w:r>
        <w:t>Blotchet</w:t>
      </w:r>
      <w:proofErr w:type="spellEnd"/>
      <w:r>
        <w:t>-Halls’;</w:t>
      </w:r>
    </w:p>
    <w:p w14:paraId="202E95EE" w14:textId="278B9393" w:rsidR="0094117B" w:rsidRDefault="0094117B" w:rsidP="0094117B">
      <w:r>
        <w:t>Computed values can be updated, e.g.</w:t>
      </w:r>
    </w:p>
    <w:p w14:paraId="13E6B201" w14:textId="5A8F9308" w:rsidR="0094117B" w:rsidRPr="0094117B" w:rsidRDefault="0094117B" w:rsidP="007855E6">
      <w:pPr>
        <w:pStyle w:val="ListParagraph"/>
        <w:numPr>
          <w:ilvl w:val="0"/>
          <w:numId w:val="63"/>
        </w:numPr>
        <w:rPr>
          <w:b/>
        </w:rPr>
      </w:pPr>
      <w:r>
        <w:t>Update titles set price = price * 2;</w:t>
      </w:r>
    </w:p>
    <w:p w14:paraId="51087A57" w14:textId="54F1DDE3" w:rsidR="0094117B" w:rsidRDefault="0094117B" w:rsidP="0094117B">
      <w:pPr>
        <w:rPr>
          <w:i/>
        </w:rPr>
      </w:pPr>
      <w:r>
        <w:rPr>
          <w:b/>
          <w:i/>
        </w:rPr>
        <w:t>Since no “where” clause is specified, all records in this table will be updated</w:t>
      </w:r>
    </w:p>
    <w:p w14:paraId="0424D696" w14:textId="5ECDFB1A" w:rsidR="0094117B" w:rsidRDefault="0094117B" w:rsidP="0094117B">
      <w:pPr>
        <w:rPr>
          <w:b/>
        </w:rPr>
      </w:pPr>
      <w:r>
        <w:rPr>
          <w:b/>
        </w:rPr>
        <w:t>Delete</w:t>
      </w:r>
    </w:p>
    <w:p w14:paraId="1F271074" w14:textId="706E7492" w:rsidR="0094117B" w:rsidRDefault="0094117B" w:rsidP="0094117B">
      <w:r>
        <w:t xml:space="preserve">The delete statement is used to remove data from a table or view. </w:t>
      </w:r>
      <w:proofErr w:type="spellStart"/>
      <w:r>
        <w:t>Yhe</w:t>
      </w:r>
      <w:proofErr w:type="spellEnd"/>
      <w:r>
        <w:t xml:space="preserve"> syntax of this command is:</w:t>
      </w:r>
    </w:p>
    <w:p w14:paraId="587AF608" w14:textId="213E4DB4" w:rsidR="0094117B" w:rsidRDefault="0094117B" w:rsidP="007855E6">
      <w:pPr>
        <w:pStyle w:val="ListParagraph"/>
        <w:numPr>
          <w:ilvl w:val="0"/>
          <w:numId w:val="63"/>
        </w:numPr>
      </w:pPr>
      <w:r>
        <w:t xml:space="preserve">Delete from </w:t>
      </w:r>
      <w:proofErr w:type="spellStart"/>
      <w:r>
        <w:t>tablename</w:t>
      </w:r>
      <w:proofErr w:type="spellEnd"/>
      <w:r>
        <w:t>;</w:t>
      </w:r>
    </w:p>
    <w:p w14:paraId="6E37B29A" w14:textId="6BDE161B" w:rsidR="0094117B" w:rsidRDefault="0094117B" w:rsidP="007855E6">
      <w:pPr>
        <w:pStyle w:val="ListParagraph"/>
        <w:numPr>
          <w:ilvl w:val="0"/>
          <w:numId w:val="63"/>
        </w:numPr>
      </w:pPr>
      <w:r>
        <w:t>Where clause;</w:t>
      </w:r>
    </w:p>
    <w:p w14:paraId="4202E79E" w14:textId="35442FB4" w:rsidR="0094117B" w:rsidRDefault="0094117B" w:rsidP="0094117B">
      <w:pPr>
        <w:rPr>
          <w:b/>
        </w:rPr>
      </w:pPr>
      <w:r>
        <w:rPr>
          <w:b/>
        </w:rPr>
        <w:t>Note that if no “where” clause is specified, all records in this table will be deleted.</w:t>
      </w:r>
    </w:p>
    <w:p w14:paraId="13E6E329" w14:textId="1BA55C69" w:rsidR="0094117B" w:rsidRDefault="0094117B" w:rsidP="0094117B">
      <w:pPr>
        <w:rPr>
          <w:b/>
        </w:rPr>
      </w:pPr>
    </w:p>
    <w:p w14:paraId="31D6EAAF" w14:textId="1CF5FA71" w:rsidR="0094117B" w:rsidRDefault="0094117B" w:rsidP="0094117B">
      <w:pPr>
        <w:rPr>
          <w:b/>
        </w:rPr>
      </w:pPr>
    </w:p>
    <w:p w14:paraId="239583BD" w14:textId="39EBB676" w:rsidR="0094117B" w:rsidRDefault="0094117B" w:rsidP="0094117B">
      <w:pPr>
        <w:rPr>
          <w:b/>
        </w:rPr>
      </w:pPr>
    </w:p>
    <w:p w14:paraId="22C3ADAD" w14:textId="47EA9366" w:rsidR="0094117B" w:rsidRDefault="0094117B" w:rsidP="0094117B">
      <w:pPr>
        <w:rPr>
          <w:b/>
        </w:rPr>
      </w:pPr>
    </w:p>
    <w:p w14:paraId="0D2589D2" w14:textId="742507FD" w:rsidR="0094117B" w:rsidRDefault="0094117B" w:rsidP="0094117B">
      <w:pPr>
        <w:rPr>
          <w:b/>
        </w:rPr>
      </w:pPr>
    </w:p>
    <w:p w14:paraId="16F42E4A" w14:textId="28740FF6" w:rsidR="0094117B" w:rsidRDefault="0094117B" w:rsidP="0094117B">
      <w:pPr>
        <w:pStyle w:val="Heading2"/>
        <w:rPr>
          <w:rFonts w:asciiTheme="minorHAnsi" w:eastAsiaTheme="minorHAnsi" w:hAnsiTheme="minorHAnsi" w:cstheme="minorBidi"/>
          <w:color w:val="595959" w:themeColor="text1" w:themeTint="A6"/>
          <w:szCs w:val="30"/>
        </w:rPr>
      </w:pPr>
      <w:r>
        <w:rPr>
          <w:rFonts w:asciiTheme="minorHAnsi" w:eastAsiaTheme="minorHAnsi" w:hAnsiTheme="minorHAnsi" w:cstheme="minorBidi"/>
          <w:color w:val="595959" w:themeColor="text1" w:themeTint="A6"/>
          <w:szCs w:val="30"/>
        </w:rPr>
        <w:lastRenderedPageBreak/>
        <w:t>Summary</w:t>
      </w:r>
    </w:p>
    <w:p w14:paraId="064F5158" w14:textId="12138CA5" w:rsidR="0094117B" w:rsidRDefault="0094117B" w:rsidP="0094117B">
      <w:r>
        <w:t xml:space="preserve">This chapter contained the most frequently executed statements in SQL, namely the </w:t>
      </w:r>
      <w:r>
        <w:rPr>
          <w:i/>
        </w:rPr>
        <w:t>data manipulation language</w:t>
      </w:r>
      <w:r>
        <w:t xml:space="preserve"> statements.</w:t>
      </w:r>
    </w:p>
    <w:p w14:paraId="1307637F" w14:textId="086A2DED" w:rsidR="0094117B" w:rsidRDefault="0094117B" w:rsidP="0094117B">
      <w:r>
        <w:t xml:space="preserve">These are the statements that applications and humans use to access the data contained within the tables. </w:t>
      </w:r>
    </w:p>
    <w:p w14:paraId="6C7083FC" w14:textId="1D07EE69" w:rsidR="0094117B" w:rsidRDefault="0094117B" w:rsidP="0094117B">
      <w:r>
        <w:t xml:space="preserve">They comprise a powerful set of syntaxes to operate at the statement level and also with individual values, whether contained within the table’s columns, supplied </w:t>
      </w:r>
      <w:proofErr w:type="gramStart"/>
      <w:r>
        <w:t>literally in</w:t>
      </w:r>
      <w:proofErr w:type="gramEnd"/>
      <w:r>
        <w:t xml:space="preserve"> the command or evaluated dynamically.</w:t>
      </w:r>
    </w:p>
    <w:p w14:paraId="0CA5BC2C" w14:textId="30D71107" w:rsidR="0094117B" w:rsidRDefault="0094117B" w:rsidP="007855E6">
      <w:pPr>
        <w:pStyle w:val="ListParagraph"/>
        <w:numPr>
          <w:ilvl w:val="0"/>
          <w:numId w:val="64"/>
        </w:numPr>
      </w:pPr>
      <w:r>
        <w:rPr>
          <w:b/>
        </w:rPr>
        <w:t>Select</w:t>
      </w:r>
      <w:r>
        <w:t xml:space="preserve">: Not </w:t>
      </w:r>
      <w:proofErr w:type="gramStart"/>
      <w:r>
        <w:t>strictly DML</w:t>
      </w:r>
      <w:proofErr w:type="gramEnd"/>
      <w:r>
        <w:t xml:space="preserve"> by some specifications. This is by far the most commonly executed SQL statement, and it gives access to the data</w:t>
      </w:r>
    </w:p>
    <w:p w14:paraId="2EAE490D" w14:textId="45B4FFAD" w:rsidR="0094117B" w:rsidRDefault="0094117B" w:rsidP="007855E6">
      <w:pPr>
        <w:pStyle w:val="ListParagraph"/>
        <w:numPr>
          <w:ilvl w:val="0"/>
          <w:numId w:val="64"/>
        </w:numPr>
      </w:pPr>
      <w:r>
        <w:rPr>
          <w:b/>
        </w:rPr>
        <w:t xml:space="preserve">Insert: </w:t>
      </w:r>
      <w:r>
        <w:t>Adds new rows to the table</w:t>
      </w:r>
    </w:p>
    <w:p w14:paraId="4BC16A49" w14:textId="58313086" w:rsidR="0094117B" w:rsidRDefault="0094117B" w:rsidP="007855E6">
      <w:pPr>
        <w:pStyle w:val="ListParagraph"/>
        <w:numPr>
          <w:ilvl w:val="0"/>
          <w:numId w:val="64"/>
        </w:numPr>
      </w:pPr>
      <w:r>
        <w:rPr>
          <w:b/>
        </w:rPr>
        <w:t xml:space="preserve">Update: </w:t>
      </w:r>
      <w:r>
        <w:t>Modifies specified columns in existing rows</w:t>
      </w:r>
    </w:p>
    <w:p w14:paraId="721F79B7" w14:textId="7A246DDA" w:rsidR="0094117B" w:rsidRDefault="0094117B" w:rsidP="007855E6">
      <w:pPr>
        <w:pStyle w:val="ListParagraph"/>
        <w:numPr>
          <w:ilvl w:val="0"/>
          <w:numId w:val="64"/>
        </w:numPr>
      </w:pPr>
      <w:r>
        <w:rPr>
          <w:b/>
        </w:rPr>
        <w:t>Delete:</w:t>
      </w:r>
      <w:r>
        <w:t xml:space="preserve"> Removes rows based on whether they match the condition in the where clause</w:t>
      </w:r>
    </w:p>
    <w:p w14:paraId="62974D16" w14:textId="043974E2" w:rsidR="0094117B" w:rsidRPr="0094117B" w:rsidRDefault="0094117B" w:rsidP="0094117B">
      <w:r>
        <w:t>Many clauses and syntaxes are common to multiple statements, so a good grasp of the select statement and its clauses such as how to evaluate expressions based on values and how to choose specific rows by using the where clause will help you write statements that access data in all sorts of complex and interesting ways.</w:t>
      </w:r>
    </w:p>
    <w:p w14:paraId="3AEA6A36" w14:textId="4DF977A7" w:rsidR="00E216FA" w:rsidRDefault="00E216FA" w:rsidP="00E216FA"/>
    <w:p w14:paraId="767019EE" w14:textId="459FBE9D" w:rsidR="00E216FA" w:rsidRDefault="00E216FA" w:rsidP="00E216FA"/>
    <w:p w14:paraId="1C607051" w14:textId="3AC1A0C1" w:rsidR="00E216FA" w:rsidRDefault="00E216FA" w:rsidP="00E216FA"/>
    <w:p w14:paraId="3140D0F9" w14:textId="1E9DB787" w:rsidR="00E216FA" w:rsidRDefault="00E216FA" w:rsidP="00E216FA"/>
    <w:p w14:paraId="23966C11" w14:textId="77777777" w:rsidR="00E216FA" w:rsidRPr="003F078E" w:rsidRDefault="00E216FA" w:rsidP="00E216FA"/>
    <w:p w14:paraId="1B6328FA" w14:textId="77777777" w:rsidR="003F078E" w:rsidRDefault="003F078E" w:rsidP="003F078E"/>
    <w:p w14:paraId="407C2C90" w14:textId="77777777" w:rsidR="003F078E" w:rsidRDefault="003F078E" w:rsidP="003F078E">
      <w:pPr>
        <w:pStyle w:val="ListParagraph"/>
        <w:ind w:left="1440"/>
      </w:pPr>
    </w:p>
    <w:p w14:paraId="654A5EEA" w14:textId="77777777" w:rsidR="003F078E" w:rsidRPr="003F078E" w:rsidRDefault="003F078E" w:rsidP="003F078E"/>
    <w:p w14:paraId="006816E8" w14:textId="77777777" w:rsidR="00771D0D" w:rsidRPr="00771D0D" w:rsidRDefault="00771D0D" w:rsidP="00771D0D"/>
    <w:p w14:paraId="4CC51F8C" w14:textId="1157C540" w:rsidR="00FE1125" w:rsidRDefault="00FE1125" w:rsidP="00FE1125">
      <w:pPr>
        <w:ind w:left="720"/>
      </w:pPr>
    </w:p>
    <w:p w14:paraId="01F99453" w14:textId="77777777" w:rsidR="00FE1125" w:rsidRPr="00FE1125" w:rsidRDefault="00FE1125" w:rsidP="00FE1125">
      <w:pPr>
        <w:ind w:left="720"/>
      </w:pPr>
    </w:p>
    <w:p w14:paraId="20365B08" w14:textId="35968DCA" w:rsidR="00276998" w:rsidRDefault="000D0CC7" w:rsidP="000D0CC7">
      <w:pPr>
        <w:pStyle w:val="Heading1"/>
      </w:pPr>
      <w:r>
        <w:t>Programming in MySQL</w:t>
      </w:r>
    </w:p>
    <w:p w14:paraId="19D13E4E" w14:textId="3F42BC40" w:rsidR="00276998" w:rsidRDefault="000D0CC7" w:rsidP="000D0CC7">
      <w:pPr>
        <w:pStyle w:val="Heading2"/>
      </w:pPr>
      <w:r>
        <w:t>Overview</w:t>
      </w:r>
    </w:p>
    <w:p w14:paraId="7E3CAE2D" w14:textId="3431CBF7" w:rsidR="000D0CC7" w:rsidRDefault="000D0CC7" w:rsidP="000D0CC7">
      <w:r>
        <w:t xml:space="preserve">The database is where you store your data and the application is where you write your code. This is a general truth but there are times when you </w:t>
      </w:r>
      <w:proofErr w:type="spellStart"/>
      <w:r>
        <w:t>wan</w:t>
      </w:r>
      <w:proofErr w:type="spellEnd"/>
      <w:r>
        <w:t xml:space="preserve"> the database to do a little more than hold the data and perform some complex logic or flow control.</w:t>
      </w:r>
    </w:p>
    <w:p w14:paraId="756A833E" w14:textId="58F7F07D" w:rsidR="000D0CC7" w:rsidRDefault="000D0CC7" w:rsidP="000D0CC7">
      <w:r>
        <w:t>This is particularly the case when you have many different client applications accessing the same data, and you want to be sure that each one uses the same business rules when accessing the application. You might</w:t>
      </w:r>
    </w:p>
    <w:p w14:paraId="1BF3EBBC" w14:textId="16D6A91F" w:rsidR="000D0CC7" w:rsidRDefault="000D0CC7" w:rsidP="000D0CC7">
      <w:pPr>
        <w:pStyle w:val="ListParagraph"/>
        <w:numPr>
          <w:ilvl w:val="0"/>
          <w:numId w:val="65"/>
        </w:numPr>
      </w:pPr>
      <w:r>
        <w:t>Design your permission structure so that no application user can modify table contents directly but must do so through stored procedures that you define in advance thus creating a simple API in the data layer.</w:t>
      </w:r>
    </w:p>
    <w:p w14:paraId="4422C0E2" w14:textId="75E5DDBF" w:rsidR="000D0CC7" w:rsidRDefault="000D0CC7" w:rsidP="000D0CC7">
      <w:pPr>
        <w:pStyle w:val="ListParagraph"/>
        <w:numPr>
          <w:ilvl w:val="0"/>
          <w:numId w:val="65"/>
        </w:numPr>
      </w:pPr>
      <w:r>
        <w:t xml:space="preserve">Create constraints implemented in triggers that apply </w:t>
      </w:r>
      <w:proofErr w:type="spellStart"/>
      <w:r>
        <w:t>hiusiness</w:t>
      </w:r>
      <w:proofErr w:type="spellEnd"/>
      <w:r>
        <w:t xml:space="preserve"> rules to the data based on complex conditions</w:t>
      </w:r>
    </w:p>
    <w:p w14:paraId="0E78EA8A" w14:textId="12649D53" w:rsidR="000D0CC7" w:rsidRDefault="000D0CC7" w:rsidP="000D0CC7">
      <w:pPr>
        <w:pStyle w:val="ListParagraph"/>
        <w:numPr>
          <w:ilvl w:val="0"/>
          <w:numId w:val="65"/>
        </w:numPr>
      </w:pPr>
      <w:r>
        <w:t>Execute regular operations that move or transform large amounts of data and place that logic in the database so that it doesn’t require network or socket traffic and row-by-row operation in a client application.</w:t>
      </w:r>
    </w:p>
    <w:p w14:paraId="1D8C0677" w14:textId="5ABEA58C" w:rsidR="000D0CC7" w:rsidRDefault="000D0CC7" w:rsidP="000D0CC7">
      <w:pPr>
        <w:pStyle w:val="ListParagraph"/>
        <w:numPr>
          <w:ilvl w:val="0"/>
          <w:numId w:val="65"/>
        </w:numPr>
      </w:pPr>
      <w:r>
        <w:t>Design operations that summarize or aggerate data so that the raw data never gets transmitted across a network for security reasons.</w:t>
      </w:r>
    </w:p>
    <w:p w14:paraId="5EE1D50F" w14:textId="77777777" w:rsidR="000D0CC7" w:rsidRDefault="000D0CC7" w:rsidP="000D0CC7">
      <w:pPr>
        <w:pStyle w:val="ListParagraph"/>
        <w:ind w:left="1440"/>
      </w:pPr>
    </w:p>
    <w:p w14:paraId="3437D4BA" w14:textId="77777777" w:rsidR="000D0CC7" w:rsidRDefault="000D0CC7" w:rsidP="000D0CC7">
      <w:pPr>
        <w:pStyle w:val="Heading2"/>
      </w:pPr>
    </w:p>
    <w:p w14:paraId="51B26E8C" w14:textId="4C89BA58" w:rsidR="000D0CC7" w:rsidRDefault="000D0CC7" w:rsidP="000D0CC7">
      <w:pPr>
        <w:pStyle w:val="Heading2"/>
      </w:pPr>
      <w:r>
        <w:t>Stored Routines</w:t>
      </w:r>
    </w:p>
    <w:p w14:paraId="3867A5F3" w14:textId="7DB58639" w:rsidR="000D0CC7" w:rsidRDefault="00010BBC" w:rsidP="000D0CC7">
      <w:r>
        <w:t>Stored routines are named blocks of code that you create once then execute repeatedly as you would built-in statements or functions. This gives you the benefit of a named API and means you limit code duplication.</w:t>
      </w:r>
    </w:p>
    <w:p w14:paraId="37EB3769" w14:textId="5E1C8046" w:rsidR="00010BBC" w:rsidRDefault="00010BBC" w:rsidP="000D0CC7">
      <w:r>
        <w:t xml:space="preserve">Each stored routine has a name and a body. </w:t>
      </w:r>
    </w:p>
    <w:p w14:paraId="0671E5E2" w14:textId="726411F9" w:rsidR="00010BBC" w:rsidRDefault="00010BBC" w:rsidP="000D0CC7">
      <w:r>
        <w:t>Two types of stored routine:</w:t>
      </w:r>
    </w:p>
    <w:p w14:paraId="04126E27" w14:textId="2CB46298" w:rsidR="00010BBC" w:rsidRDefault="00010BBC" w:rsidP="00010BBC">
      <w:pPr>
        <w:pStyle w:val="ListParagraph"/>
        <w:numPr>
          <w:ilvl w:val="0"/>
          <w:numId w:val="66"/>
        </w:numPr>
      </w:pPr>
      <w:r>
        <w:t xml:space="preserve">Stored procedures are statements, executed as an appropriate </w:t>
      </w:r>
      <w:proofErr w:type="gramStart"/>
      <w:r>
        <w:rPr>
          <w:b/>
        </w:rPr>
        <w:t xml:space="preserve">CALL </w:t>
      </w:r>
      <w:r>
        <w:t xml:space="preserve"> command</w:t>
      </w:r>
      <w:proofErr w:type="gramEnd"/>
      <w:r>
        <w:t xml:space="preserve"> (e.g. CALL </w:t>
      </w:r>
      <w:proofErr w:type="spellStart"/>
      <w:r>
        <w:t>Set_Test_Data</w:t>
      </w:r>
      <w:proofErr w:type="spellEnd"/>
      <w:r>
        <w:t>(); )</w:t>
      </w:r>
    </w:p>
    <w:p w14:paraId="1F373451" w14:textId="00F566E1" w:rsidR="00010BBC" w:rsidRDefault="00010BBC" w:rsidP="00010BBC">
      <w:pPr>
        <w:pStyle w:val="ListParagraph"/>
        <w:numPr>
          <w:ilvl w:val="0"/>
          <w:numId w:val="66"/>
        </w:numPr>
      </w:pPr>
      <w:r>
        <w:t xml:space="preserve">Stored functions are treated as expressions and are used within statements (e.g. </w:t>
      </w:r>
      <w:proofErr w:type="gramStart"/>
      <w:r>
        <w:t>Count(</w:t>
      </w:r>
      <w:proofErr w:type="gramEnd"/>
      <w:r>
        <w:t>*);)</w:t>
      </w:r>
    </w:p>
    <w:p w14:paraId="617882CE" w14:textId="40FC286B" w:rsidR="00010BBC" w:rsidRDefault="00010BBC" w:rsidP="00010BBC">
      <w:proofErr w:type="gramStart"/>
      <w:r>
        <w:t>Typically</w:t>
      </w:r>
      <w:proofErr w:type="gramEnd"/>
      <w:r>
        <w:t xml:space="preserve"> you create a stored procedure when you want to wrap an operation within an API. For </w:t>
      </w:r>
      <w:proofErr w:type="gramStart"/>
      <w:r>
        <w:t>example</w:t>
      </w:r>
      <w:proofErr w:type="gramEnd"/>
      <w:r>
        <w:t xml:space="preserve"> y</w:t>
      </w:r>
      <w:r w:rsidR="00681D0D">
        <w:t xml:space="preserve">ou could create a procedure to insert a record that first checks that the values are correct, then inserts the record and finally logs that </w:t>
      </w:r>
      <w:proofErr w:type="spellStart"/>
      <w:r w:rsidR="00681D0D">
        <w:t>transactio</w:t>
      </w:r>
      <w:proofErr w:type="spellEnd"/>
      <w:r w:rsidR="00681D0D">
        <w:t>.</w:t>
      </w:r>
    </w:p>
    <w:p w14:paraId="24A76611" w14:textId="4A99757B" w:rsidR="00681D0D" w:rsidRDefault="00681D0D" w:rsidP="00010BBC">
      <w:proofErr w:type="gramStart"/>
      <w:r>
        <w:t>Similarly</w:t>
      </w:r>
      <w:proofErr w:type="gramEnd"/>
      <w:r>
        <w:t xml:space="preserve"> you could create a function that creates a value based on other values or values from the database. E.g. an invoice code might consist of a date portion concatenated with a customer code and a sequence i.e. “1307DAN003’”, this value would be calculated from a stored function without requiring a round trip to the application code.</w:t>
      </w:r>
    </w:p>
    <w:p w14:paraId="3E7ECA00" w14:textId="2145D3D9" w:rsidR="00681D0D" w:rsidRDefault="00681D0D" w:rsidP="00010BBC">
      <w:pPr>
        <w:rPr>
          <w:b/>
        </w:rPr>
      </w:pPr>
      <w:r>
        <w:t xml:space="preserve">In order to create a stored routine, </w:t>
      </w:r>
      <w:r>
        <w:rPr>
          <w:b/>
        </w:rPr>
        <w:t>you must have the CREATE ROUTINE privilege.</w:t>
      </w:r>
    </w:p>
    <w:p w14:paraId="45A051E8" w14:textId="3272F82A" w:rsidR="00681D0D" w:rsidRDefault="00681D0D" w:rsidP="00010BBC">
      <w:pPr>
        <w:rPr>
          <w:b/>
        </w:rPr>
      </w:pPr>
    </w:p>
    <w:p w14:paraId="7FA736A6" w14:textId="4CE884E0" w:rsidR="00681D0D" w:rsidRDefault="00681D0D" w:rsidP="00010BBC">
      <w:pPr>
        <w:rPr>
          <w:b/>
        </w:rPr>
      </w:pPr>
    </w:p>
    <w:p w14:paraId="0F3E67E9" w14:textId="682503A6" w:rsidR="00681D0D" w:rsidRDefault="00681D0D" w:rsidP="00010BBC">
      <w:pPr>
        <w:rPr>
          <w:b/>
        </w:rPr>
      </w:pPr>
    </w:p>
    <w:p w14:paraId="6F09E55F" w14:textId="69B16731" w:rsidR="00681D0D" w:rsidRDefault="00681D0D" w:rsidP="00010BBC">
      <w:pPr>
        <w:rPr>
          <w:b/>
        </w:rPr>
      </w:pPr>
    </w:p>
    <w:p w14:paraId="55D0C267" w14:textId="44BED012" w:rsidR="00681D0D" w:rsidRDefault="00681D0D" w:rsidP="00010BBC">
      <w:pPr>
        <w:rPr>
          <w:b/>
        </w:rPr>
      </w:pPr>
    </w:p>
    <w:p w14:paraId="67411688" w14:textId="470A50FF" w:rsidR="00681D0D" w:rsidRDefault="00681D0D" w:rsidP="00010BBC">
      <w:pPr>
        <w:rPr>
          <w:b/>
        </w:rPr>
      </w:pPr>
    </w:p>
    <w:p w14:paraId="71D22E8F" w14:textId="185BE653" w:rsidR="00681D0D" w:rsidRDefault="00681D0D" w:rsidP="00681D0D">
      <w:pPr>
        <w:pStyle w:val="Heading2"/>
      </w:pPr>
      <w:r>
        <w:lastRenderedPageBreak/>
        <w:t>Stored Procedures</w:t>
      </w:r>
    </w:p>
    <w:p w14:paraId="189FB022" w14:textId="1445F1BD" w:rsidR="00681D0D" w:rsidRDefault="00681D0D" w:rsidP="00681D0D">
      <w:r>
        <w:t xml:space="preserve">The </w:t>
      </w:r>
      <w:r>
        <w:rPr>
          <w:b/>
        </w:rPr>
        <w:t>Create Procedure</w:t>
      </w:r>
      <w:r>
        <w:t xml:space="preserve"> statement creates a procedure in the default database.</w:t>
      </w:r>
    </w:p>
    <w:p w14:paraId="1D5D722A" w14:textId="6BD82266" w:rsidR="00681D0D" w:rsidRDefault="00681D0D" w:rsidP="00681D0D">
      <w:r>
        <w:t>It requires the name of the new procedure and a parenthesized list of its parameters which can be empty. Then you provide the statement or compound statement that forms the body of the procedure.</w:t>
      </w:r>
    </w:p>
    <w:p w14:paraId="5DAC90C0" w14:textId="5AC2DB60" w:rsidR="00681D0D" w:rsidRDefault="00681D0D" w:rsidP="00681D0D">
      <w:r>
        <w:tab/>
        <w:t>For example, in the world database</w:t>
      </w:r>
    </w:p>
    <w:p w14:paraId="0066D29D" w14:textId="032A0953" w:rsidR="00681D0D" w:rsidRDefault="00681D0D" w:rsidP="00681D0D">
      <w:pPr>
        <w:pStyle w:val="ListParagraph"/>
        <w:numPr>
          <w:ilvl w:val="0"/>
          <w:numId w:val="67"/>
        </w:numPr>
      </w:pPr>
      <w:r>
        <w:rPr>
          <w:b/>
        </w:rPr>
        <w:t xml:space="preserve">Create procedure </w:t>
      </w:r>
      <w:proofErr w:type="spellStart"/>
      <w:proofErr w:type="gramStart"/>
      <w:r>
        <w:t>CityCount</w:t>
      </w:r>
      <w:proofErr w:type="spellEnd"/>
      <w:r>
        <w:t>(</w:t>
      </w:r>
      <w:proofErr w:type="gramEnd"/>
      <w:r>
        <w:t>)</w:t>
      </w:r>
    </w:p>
    <w:p w14:paraId="6C7309EB" w14:textId="78632691" w:rsidR="00681D0D" w:rsidRDefault="00681D0D" w:rsidP="00681D0D">
      <w:pPr>
        <w:pStyle w:val="ListParagraph"/>
        <w:numPr>
          <w:ilvl w:val="0"/>
          <w:numId w:val="67"/>
        </w:numPr>
      </w:pPr>
      <w:r>
        <w:rPr>
          <w:b/>
        </w:rPr>
        <w:t xml:space="preserve">Select </w:t>
      </w:r>
      <w:proofErr w:type="gramStart"/>
      <w:r>
        <w:rPr>
          <w:b/>
        </w:rPr>
        <w:t>Count(</w:t>
      </w:r>
      <w:proofErr w:type="gramEnd"/>
      <w:r>
        <w:rPr>
          <w:b/>
        </w:rPr>
        <w:t xml:space="preserve">*) from </w:t>
      </w:r>
      <w:r>
        <w:t>city;</w:t>
      </w:r>
    </w:p>
    <w:p w14:paraId="0ECB8369" w14:textId="078AB35F" w:rsidR="00681D0D" w:rsidRDefault="00681D0D" w:rsidP="00681D0D">
      <w:pPr>
        <w:rPr>
          <w:i/>
        </w:rPr>
      </w:pPr>
      <w:r>
        <w:rPr>
          <w:i/>
        </w:rPr>
        <w:t xml:space="preserve">Note this procedure has no parameters, empty parentheses </w:t>
      </w:r>
    </w:p>
    <w:p w14:paraId="6F0FF569" w14:textId="0F4B153B" w:rsidR="00681D0D" w:rsidRDefault="00681D0D" w:rsidP="00681D0D">
      <w:r>
        <w:rPr>
          <w:b/>
        </w:rPr>
        <w:t xml:space="preserve">To remove a procedure, </w:t>
      </w:r>
      <w:r>
        <w:t xml:space="preserve">use the </w:t>
      </w:r>
      <w:r>
        <w:rPr>
          <w:b/>
        </w:rPr>
        <w:t>DROP</w:t>
      </w:r>
      <w:r>
        <w:t xml:space="preserve"> statement.</w:t>
      </w:r>
    </w:p>
    <w:p w14:paraId="7A10600F" w14:textId="79511EB4" w:rsidR="00681D0D" w:rsidRDefault="00681D0D" w:rsidP="00681D0D">
      <w:pPr>
        <w:rPr>
          <w:i/>
        </w:rPr>
      </w:pPr>
      <w:r>
        <w:rPr>
          <w:i/>
        </w:rPr>
        <w:t>Note: throws an error if procedure does not exist</w:t>
      </w:r>
    </w:p>
    <w:p w14:paraId="3813E450" w14:textId="60C26EC4" w:rsidR="00681D0D" w:rsidRPr="00F93BD3" w:rsidRDefault="00F93BD3" w:rsidP="00CC5508">
      <w:pPr>
        <w:pStyle w:val="ListParagraph"/>
        <w:numPr>
          <w:ilvl w:val="0"/>
          <w:numId w:val="68"/>
        </w:numPr>
        <w:rPr>
          <w:i/>
        </w:rPr>
      </w:pPr>
      <w:r>
        <w:rPr>
          <w:b/>
        </w:rPr>
        <w:t xml:space="preserve">Create Procedure </w:t>
      </w:r>
      <w:proofErr w:type="spellStart"/>
      <w:proofErr w:type="gramStart"/>
      <w:r>
        <w:t>ProcToDrop</w:t>
      </w:r>
      <w:proofErr w:type="spellEnd"/>
      <w:r>
        <w:t>(</w:t>
      </w:r>
      <w:proofErr w:type="gramEnd"/>
      <w:r>
        <w:t xml:space="preserve">) </w:t>
      </w:r>
      <w:r>
        <w:rPr>
          <w:b/>
        </w:rPr>
        <w:t>Select 1;</w:t>
      </w:r>
    </w:p>
    <w:p w14:paraId="1E203CFB" w14:textId="34628AB4"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w:t>
      </w:r>
    </w:p>
    <w:p w14:paraId="6510EF87" w14:textId="55C20D92"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w:t>
      </w:r>
    </w:p>
    <w:p w14:paraId="6B3D8652" w14:textId="050B02E3" w:rsidR="00F93BD3" w:rsidRPr="00F93BD3" w:rsidRDefault="00F93BD3" w:rsidP="00CC5508">
      <w:pPr>
        <w:pStyle w:val="ListParagraph"/>
        <w:numPr>
          <w:ilvl w:val="0"/>
          <w:numId w:val="68"/>
        </w:numPr>
        <w:rPr>
          <w:i/>
        </w:rPr>
      </w:pPr>
      <w:r>
        <w:rPr>
          <w:b/>
        </w:rPr>
        <w:t xml:space="preserve">DROP Procedure </w:t>
      </w:r>
      <w:proofErr w:type="spellStart"/>
      <w:r>
        <w:t>ProcToDrop</w:t>
      </w:r>
      <w:proofErr w:type="spellEnd"/>
      <w:r>
        <w:t xml:space="preserve"> </w:t>
      </w:r>
      <w:r>
        <w:rPr>
          <w:b/>
        </w:rPr>
        <w:t>If not exists;</w:t>
      </w:r>
    </w:p>
    <w:p w14:paraId="127A5F49" w14:textId="0B3DF052" w:rsidR="00F93BD3" w:rsidRDefault="00F93BD3" w:rsidP="00F93BD3">
      <w:pPr>
        <w:rPr>
          <w:i/>
        </w:rPr>
      </w:pPr>
      <w:r>
        <w:rPr>
          <w:i/>
        </w:rPr>
        <w:t>First drop succeeds</w:t>
      </w:r>
    </w:p>
    <w:p w14:paraId="62391D87" w14:textId="51317AEC" w:rsidR="00F93BD3" w:rsidRDefault="00F93BD3" w:rsidP="00F93BD3">
      <w:pPr>
        <w:rPr>
          <w:i/>
        </w:rPr>
      </w:pPr>
      <w:r>
        <w:rPr>
          <w:i/>
        </w:rPr>
        <w:t>Second drop fails (procedure doesn’t exist by that stage)</w:t>
      </w:r>
    </w:p>
    <w:p w14:paraId="72458D64" w14:textId="6E4C4AAC" w:rsidR="00F93BD3" w:rsidRDefault="00F93BD3" w:rsidP="00F93BD3">
      <w:pPr>
        <w:rPr>
          <w:i/>
        </w:rPr>
      </w:pPr>
      <w:r>
        <w:rPr>
          <w:i/>
        </w:rPr>
        <w:t>Third succeeds (If not exists prevents drop from executing erroneously)</w:t>
      </w:r>
    </w:p>
    <w:p w14:paraId="7FD98A30" w14:textId="5216514C" w:rsidR="00F93BD3" w:rsidRDefault="00F93BD3" w:rsidP="00F93BD3"/>
    <w:p w14:paraId="3254EE22" w14:textId="77777777" w:rsidR="003F7136" w:rsidRDefault="003F7136" w:rsidP="00F93BD3"/>
    <w:p w14:paraId="626EAE0D" w14:textId="77777777" w:rsidR="003F7136" w:rsidRDefault="003F7136" w:rsidP="00F93BD3"/>
    <w:p w14:paraId="775A2F9D" w14:textId="77777777" w:rsidR="003F7136" w:rsidRDefault="003F7136" w:rsidP="00F93BD3"/>
    <w:p w14:paraId="3DD2F453" w14:textId="77777777" w:rsidR="003F7136" w:rsidRDefault="003F7136" w:rsidP="00F93BD3"/>
    <w:p w14:paraId="06043D38" w14:textId="77777777" w:rsidR="003F7136" w:rsidRDefault="003F7136" w:rsidP="00F93BD3"/>
    <w:p w14:paraId="733A4BD3" w14:textId="77777777" w:rsidR="003F7136" w:rsidRDefault="003F7136" w:rsidP="00F93BD3"/>
    <w:p w14:paraId="10C16EE5" w14:textId="77777777" w:rsidR="003F7136" w:rsidRDefault="003F7136" w:rsidP="00F93BD3"/>
    <w:p w14:paraId="3D39B9CF" w14:textId="1E7BDC5C" w:rsidR="00F93BD3" w:rsidRDefault="00F93BD3" w:rsidP="00F93BD3">
      <w:r>
        <w:lastRenderedPageBreak/>
        <w:t xml:space="preserve">Use </w:t>
      </w:r>
      <w:r>
        <w:rPr>
          <w:b/>
        </w:rPr>
        <w:t>Call</w:t>
      </w:r>
      <w:r>
        <w:t xml:space="preserve"> to execute a procedure:</w:t>
      </w:r>
    </w:p>
    <w:p w14:paraId="38700578" w14:textId="0936FDC0" w:rsidR="00F93BD3" w:rsidRDefault="003F7136" w:rsidP="00CC5508">
      <w:pPr>
        <w:pStyle w:val="ListParagraph"/>
        <w:numPr>
          <w:ilvl w:val="0"/>
          <w:numId w:val="69"/>
        </w:numPr>
      </w:pPr>
      <w:r>
        <w:rPr>
          <w:b/>
        </w:rPr>
        <w:t xml:space="preserve">Call </w:t>
      </w:r>
      <w:proofErr w:type="spellStart"/>
      <w:r>
        <w:t>CityCount</w:t>
      </w:r>
      <w:proofErr w:type="spellEnd"/>
      <w:r>
        <w:t>;</w:t>
      </w:r>
    </w:p>
    <w:p w14:paraId="1DB16C58" w14:textId="15D21CEF" w:rsidR="003F7136" w:rsidRDefault="003F7136" w:rsidP="003F7136">
      <w:r>
        <w:t>For more complex procedures, the parentheses in the declaration can contain parameter declarations consisting of the name and type of the parameter.</w:t>
      </w:r>
    </w:p>
    <w:p w14:paraId="38ACB8B1" w14:textId="49F863F6" w:rsidR="00826DF5" w:rsidRDefault="00AD29AB" w:rsidP="00CC5508">
      <w:pPr>
        <w:pStyle w:val="ListParagraph"/>
        <w:numPr>
          <w:ilvl w:val="0"/>
          <w:numId w:val="69"/>
        </w:numPr>
      </w:pPr>
      <w:r>
        <w:rPr>
          <w:b/>
        </w:rPr>
        <w:t xml:space="preserve">Create procedure </w:t>
      </w:r>
      <w:proofErr w:type="spellStart"/>
      <w:proofErr w:type="gramStart"/>
      <w:r>
        <w:t>CitieiesInCountry</w:t>
      </w:r>
      <w:proofErr w:type="spellEnd"/>
      <w:r>
        <w:t>(</w:t>
      </w:r>
      <w:proofErr w:type="gramEnd"/>
      <w:r>
        <w:t xml:space="preserve">code </w:t>
      </w:r>
      <w:r>
        <w:rPr>
          <w:b/>
        </w:rPr>
        <w:t>char(3</w:t>
      </w:r>
      <w:r>
        <w:t>))</w:t>
      </w:r>
    </w:p>
    <w:p w14:paraId="591FB134" w14:textId="0C433418" w:rsidR="00AD29AB" w:rsidRDefault="00AD29AB" w:rsidP="00CC5508">
      <w:pPr>
        <w:pStyle w:val="ListParagraph"/>
        <w:numPr>
          <w:ilvl w:val="0"/>
          <w:numId w:val="69"/>
        </w:numPr>
      </w:pPr>
      <w:r>
        <w:rPr>
          <w:b/>
        </w:rPr>
        <w:t xml:space="preserve">Select </w:t>
      </w:r>
      <w:proofErr w:type="gramStart"/>
      <w:r>
        <w:rPr>
          <w:b/>
        </w:rPr>
        <w:t>Count(</w:t>
      </w:r>
      <w:proofErr w:type="gramEnd"/>
      <w:r>
        <w:rPr>
          <w:b/>
        </w:rPr>
        <w:t>*)</w:t>
      </w:r>
      <w:r>
        <w:t xml:space="preserve"> </w:t>
      </w:r>
      <w:r>
        <w:rPr>
          <w:b/>
        </w:rPr>
        <w:t xml:space="preserve">From </w:t>
      </w:r>
      <w:r>
        <w:t>City;</w:t>
      </w:r>
    </w:p>
    <w:p w14:paraId="09322E2D" w14:textId="209AD94F" w:rsidR="00AD29AB" w:rsidRDefault="00AD29AB" w:rsidP="00CC5508">
      <w:pPr>
        <w:pStyle w:val="ListParagraph"/>
        <w:numPr>
          <w:ilvl w:val="0"/>
          <w:numId w:val="69"/>
        </w:numPr>
      </w:pPr>
      <w:r>
        <w:rPr>
          <w:b/>
        </w:rPr>
        <w:t xml:space="preserve">Where </w:t>
      </w:r>
      <w:proofErr w:type="spellStart"/>
      <w:r>
        <w:t>CountryCode</w:t>
      </w:r>
      <w:proofErr w:type="spellEnd"/>
      <w:r>
        <w:t xml:space="preserve"> = code;</w:t>
      </w:r>
    </w:p>
    <w:p w14:paraId="6F8F7E91" w14:textId="62589B1F" w:rsidR="00AD29AB" w:rsidRDefault="00AD29AB" w:rsidP="00AD29AB">
      <w:r>
        <w:t>To execute a procedure that takes parameters you must provide an argument of the appropriate type when calling the procedure</w:t>
      </w:r>
    </w:p>
    <w:p w14:paraId="7C43D5F7" w14:textId="10EB988C" w:rsidR="00AD29AB" w:rsidRDefault="00AD29AB" w:rsidP="00CC5508">
      <w:pPr>
        <w:pStyle w:val="ListParagraph"/>
        <w:numPr>
          <w:ilvl w:val="0"/>
          <w:numId w:val="70"/>
        </w:numPr>
      </w:pPr>
      <w:r>
        <w:t xml:space="preserve">Call </w:t>
      </w:r>
      <w:proofErr w:type="spellStart"/>
      <w:r>
        <w:t>CitiesInCountry</w:t>
      </w:r>
      <w:proofErr w:type="spellEnd"/>
      <w:r>
        <w:t>(‘GBR’);</w:t>
      </w:r>
    </w:p>
    <w:p w14:paraId="3947FA91" w14:textId="64A54796" w:rsidR="00AD29AB" w:rsidRDefault="00AD29AB" w:rsidP="00AD29AB">
      <w:r>
        <w:t>If you don’t provide a value for a parameter required by a procedure, you get an error message.</w:t>
      </w:r>
    </w:p>
    <w:p w14:paraId="71110370" w14:textId="71AE4BF0" w:rsidR="00AD29AB" w:rsidRDefault="00AD29AB" w:rsidP="00AD29AB">
      <w:r>
        <w:t>For even more complex procedures, you can specify that it requires more than one parameter. Each parameter has a name and a type, separated by commas:</w:t>
      </w:r>
    </w:p>
    <w:p w14:paraId="46A43112" w14:textId="43D07992" w:rsidR="00AD29AB" w:rsidRDefault="00AD29AB" w:rsidP="00CC5508">
      <w:pPr>
        <w:pStyle w:val="ListParagraph"/>
        <w:numPr>
          <w:ilvl w:val="0"/>
          <w:numId w:val="70"/>
        </w:numPr>
      </w:pPr>
      <w:r>
        <w:t xml:space="preserve">Create procedure </w:t>
      </w:r>
      <w:proofErr w:type="gramStart"/>
      <w:r>
        <w:t>CityPopBetween(</w:t>
      </w:r>
      <w:proofErr w:type="gramEnd"/>
      <w:r>
        <w:t xml:space="preserve">low in, high </w:t>
      </w:r>
      <w:proofErr w:type="spellStart"/>
      <w:r>
        <w:t>int</w:t>
      </w:r>
      <w:proofErr w:type="spellEnd"/>
      <w:r>
        <w:t>)</w:t>
      </w:r>
    </w:p>
    <w:p w14:paraId="2FD4BDF7" w14:textId="41ECA692" w:rsidR="00AD29AB" w:rsidRDefault="00AD29AB" w:rsidP="00CC5508">
      <w:pPr>
        <w:pStyle w:val="ListParagraph"/>
        <w:numPr>
          <w:ilvl w:val="0"/>
          <w:numId w:val="70"/>
        </w:numPr>
      </w:pPr>
      <w:r>
        <w:t>Select Name, Population FROM city</w:t>
      </w:r>
    </w:p>
    <w:p w14:paraId="2EBF1564" w14:textId="76BBC5B2" w:rsidR="00AD29AB" w:rsidRDefault="00AD29AB" w:rsidP="00CC5508">
      <w:pPr>
        <w:pStyle w:val="ListParagraph"/>
        <w:numPr>
          <w:ilvl w:val="0"/>
          <w:numId w:val="70"/>
        </w:numPr>
      </w:pPr>
      <w:r>
        <w:t>Where Population Between low and high;</w:t>
      </w:r>
    </w:p>
    <w:p w14:paraId="1C9C3E2B" w14:textId="768B80DF" w:rsidR="00AD29AB" w:rsidRDefault="00AD29AB" w:rsidP="00AD29AB">
      <w:r>
        <w:t>To call such a procedure, a value must be provided for each of the defined parameters.</w:t>
      </w:r>
    </w:p>
    <w:p w14:paraId="60DBE90A" w14:textId="6F88128D" w:rsidR="00AD29AB" w:rsidRDefault="00AD29AB" w:rsidP="00AD29AB"/>
    <w:p w14:paraId="523C96F8" w14:textId="797889B9" w:rsidR="00AD29AB" w:rsidRDefault="00AD29AB" w:rsidP="00AD29AB"/>
    <w:p w14:paraId="2048720C" w14:textId="164C094F" w:rsidR="00AD29AB" w:rsidRDefault="00AD29AB" w:rsidP="00AD29AB"/>
    <w:p w14:paraId="7E0DD218" w14:textId="7341DDF9" w:rsidR="00AD29AB" w:rsidRDefault="00AD29AB" w:rsidP="00AD29AB"/>
    <w:p w14:paraId="40ED9204" w14:textId="75078754" w:rsidR="00AD29AB" w:rsidRDefault="00AD29AB" w:rsidP="00AD29AB"/>
    <w:p w14:paraId="3CDFA697" w14:textId="6B06B91B" w:rsidR="00AD29AB" w:rsidRDefault="00AD29AB" w:rsidP="00AD29AB"/>
    <w:p w14:paraId="7BF8413B" w14:textId="7DEB8185" w:rsidR="00AD29AB" w:rsidRDefault="00AD29AB" w:rsidP="00AD29AB"/>
    <w:p w14:paraId="2ACE076C" w14:textId="75B2AD1F" w:rsidR="00AD29AB" w:rsidRDefault="00AD29AB" w:rsidP="00AD29AB">
      <w:pPr>
        <w:pStyle w:val="Heading2"/>
      </w:pPr>
      <w:r>
        <w:lastRenderedPageBreak/>
        <w:t>The Definer Attribute</w:t>
      </w:r>
    </w:p>
    <w:p w14:paraId="3DFF5BC8" w14:textId="4FA6F7AB" w:rsidR="00AD29AB" w:rsidRDefault="00AD29AB" w:rsidP="00AD29AB">
      <w:r>
        <w:t xml:space="preserve">You can create procedures that execute statements the user would not normally be allowed to execute. For example, you might configure privileges so that your application user cannot insert </w:t>
      </w:r>
      <w:r w:rsidR="009D6C00">
        <w:t>data,</w:t>
      </w:r>
      <w:r>
        <w:t xml:space="preserve"> but they could add rows if they used a stored procedure.</w:t>
      </w:r>
    </w:p>
    <w:p w14:paraId="0277EBD7" w14:textId="27D0564B" w:rsidR="00AD29AB" w:rsidRDefault="009D6C00" w:rsidP="00AD29AB">
      <w:r>
        <w:t>The procedure then can use logical checks on the data to ensure all values are appropriate and log the fact that the insert took place.</w:t>
      </w:r>
    </w:p>
    <w:p w14:paraId="4E67CB08" w14:textId="76A364FC" w:rsidR="009D6C00" w:rsidRDefault="009D6C00" w:rsidP="00AD29AB">
      <w:r>
        <w:t>To configure this, you can create a procedure with the “DEFINER” clause referencing the identity of the account whose privileges the procedure adopts when executed by any user.</w:t>
      </w:r>
    </w:p>
    <w:p w14:paraId="2B88A321" w14:textId="2857F5B5" w:rsidR="009D6C00" w:rsidRDefault="009D6C00" w:rsidP="00CC5508">
      <w:pPr>
        <w:pStyle w:val="ListParagraph"/>
        <w:numPr>
          <w:ilvl w:val="0"/>
          <w:numId w:val="71"/>
        </w:numPr>
      </w:pPr>
      <w:r>
        <w:t>Create</w:t>
      </w:r>
    </w:p>
    <w:p w14:paraId="5179E89C" w14:textId="189714E2" w:rsidR="009D6C00" w:rsidRDefault="009D6C00" w:rsidP="00CC5508">
      <w:pPr>
        <w:pStyle w:val="ListParagraph"/>
        <w:numPr>
          <w:ilvl w:val="0"/>
          <w:numId w:val="71"/>
        </w:numPr>
      </w:pPr>
      <w:r>
        <w:t xml:space="preserve">Definer = </w:t>
      </w:r>
      <w:proofErr w:type="spellStart"/>
      <w:r>
        <w:t>bob@localhost</w:t>
      </w:r>
      <w:proofErr w:type="spellEnd"/>
    </w:p>
    <w:p w14:paraId="7708D50D" w14:textId="6A78949F" w:rsidR="009D6C00" w:rsidRDefault="009D6C00" w:rsidP="00CC5508">
      <w:pPr>
        <w:pStyle w:val="ListParagraph"/>
        <w:numPr>
          <w:ilvl w:val="0"/>
          <w:numId w:val="71"/>
        </w:numPr>
      </w:pPr>
      <w:r>
        <w:t xml:space="preserve">Procedure CitiesInCountry3(code </w:t>
      </w:r>
      <w:proofErr w:type="gramStart"/>
      <w:r>
        <w:t>char(</w:t>
      </w:r>
      <w:proofErr w:type="gramEnd"/>
      <w:r>
        <w:t>3))</w:t>
      </w:r>
    </w:p>
    <w:p w14:paraId="2EEA9186" w14:textId="32BFCCBE" w:rsidR="009D6C00" w:rsidRDefault="009D6C00" w:rsidP="00CC5508">
      <w:pPr>
        <w:pStyle w:val="ListParagraph"/>
        <w:numPr>
          <w:ilvl w:val="0"/>
          <w:numId w:val="71"/>
        </w:numPr>
      </w:pPr>
      <w:r>
        <w:t>……. (rest of procedure declaration)</w:t>
      </w:r>
    </w:p>
    <w:p w14:paraId="1159CE07" w14:textId="031E7456" w:rsidR="009D6C00" w:rsidRDefault="009D6C00" w:rsidP="009D6C00">
      <w:r>
        <w:t>Every user who executes this procedure will do so with the permissions of bob.</w:t>
      </w:r>
    </w:p>
    <w:p w14:paraId="1C7FE1D5" w14:textId="3760AF4C" w:rsidR="009D6C00" w:rsidRDefault="009D6C00" w:rsidP="009D6C00">
      <w:r>
        <w:rPr>
          <w:b/>
        </w:rPr>
        <w:t>Important note:</w:t>
      </w:r>
      <w:r>
        <w:t xml:space="preserve"> If no definer is declared, it defaults to </w:t>
      </w:r>
      <w:r>
        <w:rPr>
          <w:b/>
        </w:rPr>
        <w:t>the account used to create the procedure</w:t>
      </w:r>
      <w:r>
        <w:t>, I.E. if you are signed in as admin and create a procedure, anyone who executes the procedure will do so as admin.</w:t>
      </w:r>
    </w:p>
    <w:p w14:paraId="1331D339" w14:textId="493DB7EA" w:rsidR="009D6C00" w:rsidRDefault="009D6C00" w:rsidP="009D6C00">
      <w:r>
        <w:t xml:space="preserve">To avoid this either include a definer for an account that is okay to execute said command or use the </w:t>
      </w:r>
      <w:r>
        <w:rPr>
          <w:b/>
        </w:rPr>
        <w:t xml:space="preserve">security invoker </w:t>
      </w:r>
      <w:r>
        <w:t>clause</w:t>
      </w:r>
    </w:p>
    <w:p w14:paraId="476F62C9" w14:textId="36F9D6B2" w:rsidR="009D6C00" w:rsidRDefault="009D6C00" w:rsidP="009D6C00">
      <w:r>
        <w:t xml:space="preserve">e.g. </w:t>
      </w:r>
    </w:p>
    <w:p w14:paraId="29AE32AC" w14:textId="7C23D913" w:rsidR="009D6C00" w:rsidRDefault="009D6C00" w:rsidP="00CC5508">
      <w:pPr>
        <w:pStyle w:val="ListParagraph"/>
        <w:numPr>
          <w:ilvl w:val="0"/>
          <w:numId w:val="72"/>
        </w:numPr>
      </w:pPr>
      <w:r>
        <w:t xml:space="preserve">Create procedure </w:t>
      </w:r>
      <w:proofErr w:type="spellStart"/>
      <w:proofErr w:type="gramStart"/>
      <w:r>
        <w:t>CitiesInCountry</w:t>
      </w:r>
      <w:proofErr w:type="spellEnd"/>
      <w:r>
        <w:t>(</w:t>
      </w:r>
      <w:proofErr w:type="gramEnd"/>
      <w:r>
        <w:t>code char(3))</w:t>
      </w:r>
    </w:p>
    <w:p w14:paraId="064BB06E" w14:textId="4D9571B6" w:rsidR="009D6C00" w:rsidRDefault="009D6C00" w:rsidP="00CC5508">
      <w:pPr>
        <w:pStyle w:val="ListParagraph"/>
        <w:numPr>
          <w:ilvl w:val="0"/>
          <w:numId w:val="72"/>
        </w:numPr>
      </w:pPr>
      <w:r>
        <w:t>SQL SECURITY INVOKER</w:t>
      </w:r>
    </w:p>
    <w:p w14:paraId="79383F03" w14:textId="08C77D00" w:rsidR="009D6C00" w:rsidRDefault="009D6C00" w:rsidP="00CC5508">
      <w:pPr>
        <w:pStyle w:val="ListParagraph"/>
        <w:numPr>
          <w:ilvl w:val="0"/>
          <w:numId w:val="72"/>
        </w:numPr>
      </w:pPr>
      <w:r>
        <w:t>……. (rest of procedure)</w:t>
      </w:r>
    </w:p>
    <w:p w14:paraId="03C98D9E" w14:textId="77777777" w:rsidR="009D6C00" w:rsidRDefault="009D6C00" w:rsidP="009D6C00">
      <w:r>
        <w:t xml:space="preserve">The security invoker allows the procedure to be executed as the user who is executing, so even though </w:t>
      </w:r>
      <w:proofErr w:type="spellStart"/>
      <w:r>
        <w:t>Admin@localhost</w:t>
      </w:r>
      <w:proofErr w:type="spellEnd"/>
      <w:r>
        <w:t xml:space="preserve"> made the procedure and </w:t>
      </w:r>
      <w:proofErr w:type="spellStart"/>
      <w:r>
        <w:t>Bob@localhost</w:t>
      </w:r>
      <w:proofErr w:type="spellEnd"/>
      <w:r>
        <w:t xml:space="preserve"> is executing it, it will be executed under Bob’s privileges.</w:t>
      </w:r>
    </w:p>
    <w:p w14:paraId="6BA0F654" w14:textId="53D3EA1F" w:rsidR="009D6C00" w:rsidRDefault="009D6C00" w:rsidP="009D6C00">
      <w:r>
        <w:t>Think of security invoker as the definer attribute, except each time the procedure is ran, the definer is set to the user who is running the command.</w:t>
      </w:r>
    </w:p>
    <w:p w14:paraId="53F7857D" w14:textId="5EB8BB26" w:rsidR="009D6C00" w:rsidRDefault="009D6C00" w:rsidP="009D6C00">
      <w:pPr>
        <w:pStyle w:val="Heading2"/>
      </w:pPr>
      <w:r>
        <w:lastRenderedPageBreak/>
        <w:t>Stored Functions</w:t>
      </w:r>
    </w:p>
    <w:p w14:paraId="6FF08043" w14:textId="16CDAF38" w:rsidR="009D6C00" w:rsidRDefault="009D6C00" w:rsidP="009D6C00">
      <w:r>
        <w:t>Functions are used within statements as expressions. As such they can be called from within any statement, anywhere you would provide a value of the function’s return type.</w:t>
      </w:r>
    </w:p>
    <w:p w14:paraId="6BC7B023" w14:textId="524BE9E1" w:rsidR="009D6C00" w:rsidRDefault="00A26ADF" w:rsidP="009D6C00">
      <w:r>
        <w:t xml:space="preserve">To declare a function, use the </w:t>
      </w:r>
      <w:r>
        <w:rPr>
          <w:b/>
        </w:rPr>
        <w:t>create function</w:t>
      </w:r>
      <w:r>
        <w:t xml:space="preserve"> syntax:</w:t>
      </w:r>
    </w:p>
    <w:p w14:paraId="45583C0C" w14:textId="4E39FC2B" w:rsidR="00A26ADF" w:rsidRDefault="00A26ADF" w:rsidP="00CC5508">
      <w:pPr>
        <w:pStyle w:val="ListParagraph"/>
        <w:numPr>
          <w:ilvl w:val="0"/>
          <w:numId w:val="73"/>
        </w:numPr>
      </w:pPr>
      <w:r>
        <w:rPr>
          <w:b/>
        </w:rPr>
        <w:t xml:space="preserve">Create function </w:t>
      </w:r>
      <w:proofErr w:type="gramStart"/>
      <w:r>
        <w:t>square(</w:t>
      </w:r>
      <w:proofErr w:type="gramEnd"/>
      <w:r>
        <w:t xml:space="preserve">I </w:t>
      </w:r>
      <w:proofErr w:type="spellStart"/>
      <w:r>
        <w:t>int</w:t>
      </w:r>
      <w:proofErr w:type="spellEnd"/>
      <w:r>
        <w:t>)</w:t>
      </w:r>
    </w:p>
    <w:p w14:paraId="218BEBEB" w14:textId="73B5C771" w:rsidR="00A26ADF" w:rsidRDefault="00A26ADF" w:rsidP="00CC5508">
      <w:pPr>
        <w:pStyle w:val="ListParagraph"/>
        <w:numPr>
          <w:ilvl w:val="0"/>
          <w:numId w:val="73"/>
        </w:numPr>
      </w:pPr>
      <w:r>
        <w:rPr>
          <w:b/>
        </w:rPr>
        <w:t xml:space="preserve">Returns </w:t>
      </w:r>
      <w:proofErr w:type="spellStart"/>
      <w:r>
        <w:rPr>
          <w:b/>
        </w:rPr>
        <w:t>int</w:t>
      </w:r>
      <w:proofErr w:type="spellEnd"/>
    </w:p>
    <w:p w14:paraId="1FB13EAD" w14:textId="45AF788B" w:rsidR="00A26ADF" w:rsidRPr="00A26ADF" w:rsidRDefault="00A26ADF" w:rsidP="00CC5508">
      <w:pPr>
        <w:pStyle w:val="ListParagraph"/>
        <w:numPr>
          <w:ilvl w:val="0"/>
          <w:numId w:val="73"/>
        </w:numPr>
      </w:pPr>
      <w:r>
        <w:rPr>
          <w:b/>
        </w:rPr>
        <w:t xml:space="preserve">return </w:t>
      </w:r>
      <w:proofErr w:type="spellStart"/>
      <w:r>
        <w:rPr>
          <w:b/>
        </w:rPr>
        <w:t>i</w:t>
      </w:r>
      <w:proofErr w:type="spellEnd"/>
      <w:r>
        <w:rPr>
          <w:b/>
        </w:rPr>
        <w:t>*I;</w:t>
      </w:r>
    </w:p>
    <w:p w14:paraId="77B04043" w14:textId="7196B8E9" w:rsidR="00A26ADF" w:rsidRDefault="00A26ADF" w:rsidP="00A26ADF">
      <w:r>
        <w:t>The returns clause specifies the type of the return value. It is followed by the body of the function, a statement or compound statement which must contain a return statement</w:t>
      </w:r>
    </w:p>
    <w:p w14:paraId="79E98E85" w14:textId="011F7E77" w:rsidR="00A26ADF" w:rsidRDefault="00A26ADF" w:rsidP="00A26ADF">
      <w:r>
        <w:t>Invoke a function by using it within a statement</w:t>
      </w:r>
    </w:p>
    <w:p w14:paraId="30433C5A" w14:textId="4268CE79" w:rsidR="00A26ADF" w:rsidRDefault="00A26ADF" w:rsidP="00A26ADF">
      <w:r>
        <w:t>e.g.</w:t>
      </w:r>
    </w:p>
    <w:p w14:paraId="49C5DA56" w14:textId="7931B27C" w:rsidR="00A26ADF" w:rsidRDefault="00A26ADF" w:rsidP="00CC5508">
      <w:pPr>
        <w:pStyle w:val="ListParagraph"/>
        <w:numPr>
          <w:ilvl w:val="0"/>
          <w:numId w:val="74"/>
        </w:numPr>
      </w:pPr>
      <w:r>
        <w:t xml:space="preserve">SELECT </w:t>
      </w:r>
      <w:proofErr w:type="gramStart"/>
      <w:r>
        <w:t>Square(</w:t>
      </w:r>
      <w:proofErr w:type="gramEnd"/>
      <w:r>
        <w:t>5);</w:t>
      </w:r>
    </w:p>
    <w:p w14:paraId="02992807" w14:textId="5AC4CAB3" w:rsidR="00A26ADF" w:rsidRDefault="00A26ADF" w:rsidP="00A26ADF"/>
    <w:p w14:paraId="4AA11E14" w14:textId="220BB212" w:rsidR="00A26ADF" w:rsidRDefault="00A26ADF" w:rsidP="00A26ADF"/>
    <w:p w14:paraId="35BB16FC" w14:textId="656D8F18" w:rsidR="00A26ADF" w:rsidRDefault="00A26ADF" w:rsidP="00A26ADF"/>
    <w:p w14:paraId="37178BD9" w14:textId="1D5CCE8A" w:rsidR="00A26ADF" w:rsidRDefault="00A26ADF" w:rsidP="00A26ADF"/>
    <w:p w14:paraId="0C6C3B49" w14:textId="2F2B0702" w:rsidR="00A26ADF" w:rsidRDefault="00A26ADF" w:rsidP="00A26ADF"/>
    <w:p w14:paraId="20B8A701" w14:textId="66EB8B95" w:rsidR="00A26ADF" w:rsidRDefault="00A26ADF" w:rsidP="00A26ADF"/>
    <w:p w14:paraId="7556B223" w14:textId="19FCCED8" w:rsidR="00A26ADF" w:rsidRDefault="00A26ADF" w:rsidP="00A26ADF"/>
    <w:p w14:paraId="1297FE20" w14:textId="6BFCDA4E" w:rsidR="00A26ADF" w:rsidRDefault="00A26ADF" w:rsidP="00A26ADF"/>
    <w:p w14:paraId="5E4FC384" w14:textId="350C8F6C" w:rsidR="00A26ADF" w:rsidRDefault="00A26ADF" w:rsidP="00A26ADF"/>
    <w:p w14:paraId="3DE6EE5D" w14:textId="5F532E3D" w:rsidR="00A26ADF" w:rsidRDefault="00A26ADF" w:rsidP="00A26ADF"/>
    <w:p w14:paraId="1521CCCE" w14:textId="4CBAAADD" w:rsidR="00A26ADF" w:rsidRDefault="00A26ADF" w:rsidP="00A26ADF"/>
    <w:p w14:paraId="3039CAAF" w14:textId="342172B8" w:rsidR="00A26ADF" w:rsidRDefault="00A26ADF" w:rsidP="00A26ADF"/>
    <w:p w14:paraId="023AB9D7" w14:textId="21F81B0A" w:rsidR="00A26ADF" w:rsidRDefault="00A26ADF" w:rsidP="00A26ADF"/>
    <w:p w14:paraId="46320F60" w14:textId="7F5B7328" w:rsidR="00A26ADF" w:rsidRDefault="00A26ADF" w:rsidP="00A26ADF">
      <w:pPr>
        <w:pStyle w:val="Heading2"/>
      </w:pPr>
      <w:r>
        <w:lastRenderedPageBreak/>
        <w:t>Programming Constructs</w:t>
      </w:r>
    </w:p>
    <w:p w14:paraId="725DD40B" w14:textId="78C3CCB2" w:rsidR="00A26ADF" w:rsidRDefault="00A26ADF" w:rsidP="00A26ADF">
      <w:r>
        <w:t>MySQL supports basic conditional processing, looping, flow control and other programming constructs you might expect from a fully-fledged programming language.</w:t>
      </w:r>
    </w:p>
    <w:p w14:paraId="0A90CE57" w14:textId="0BDF7458" w:rsidR="00A26ADF" w:rsidRDefault="00A26ADF" w:rsidP="00A26ADF">
      <w:pPr>
        <w:pStyle w:val="Heading2"/>
      </w:pPr>
      <w:r>
        <w:t>Compound statements</w:t>
      </w:r>
    </w:p>
    <w:p w14:paraId="167F1263" w14:textId="29206FB0" w:rsidR="00A26ADF" w:rsidRPr="00A26ADF" w:rsidRDefault="00A26ADF" w:rsidP="00A26ADF">
      <w:r>
        <w:t>Stored routines within MySQL behave like single statements to the calling code but frequently contain many individual statements. Even within a stored routine you could have a conditional loop that iterates over multiple statements. A compound statement is a set of statements taken together as a single entity for the purpose of programming.</w:t>
      </w:r>
    </w:p>
    <w:p w14:paraId="02E200C6" w14:textId="1B8611FD" w:rsidR="00A26ADF" w:rsidRDefault="00A26ADF" w:rsidP="00A26ADF">
      <w:pPr>
        <w:pStyle w:val="Heading2"/>
        <w:rPr>
          <w:rFonts w:asciiTheme="minorHAnsi" w:eastAsiaTheme="minorHAnsi" w:hAnsiTheme="minorHAnsi" w:cstheme="minorBidi"/>
          <w:b w:val="0"/>
          <w:color w:val="595959" w:themeColor="text1" w:themeTint="A6"/>
          <w:szCs w:val="30"/>
        </w:rPr>
      </w:pPr>
      <w:r>
        <w:rPr>
          <w:rFonts w:asciiTheme="minorHAnsi" w:eastAsiaTheme="minorHAnsi" w:hAnsiTheme="minorHAnsi" w:cstheme="minorBidi"/>
          <w:b w:val="0"/>
          <w:color w:val="595959" w:themeColor="text1" w:themeTint="A6"/>
          <w:szCs w:val="30"/>
        </w:rPr>
        <w:t>Multiple statement problem</w:t>
      </w:r>
    </w:p>
    <w:p w14:paraId="03BC9C08" w14:textId="26E08D61" w:rsidR="00A26ADF" w:rsidRDefault="00A26ADF" w:rsidP="00A26ADF">
      <w:r>
        <w:t>Compound statements consist of one or more statements enclosed within the BEGIN and END markers. Compound statements are themselves considered statements that must be terminated</w:t>
      </w:r>
    </w:p>
    <w:p w14:paraId="0061798C" w14:textId="0F9C8D18" w:rsidR="00A26ADF" w:rsidRDefault="00A26ADF" w:rsidP="00A26ADF">
      <w:pPr>
        <w:rPr>
          <w:i/>
        </w:rPr>
      </w:pPr>
      <w:r>
        <w:rPr>
          <w:i/>
        </w:rPr>
        <w:t>This code throws an error</w:t>
      </w:r>
    </w:p>
    <w:p w14:paraId="03DD96CE" w14:textId="327D710A" w:rsidR="00A26ADF" w:rsidRPr="00A26ADF" w:rsidRDefault="00A26ADF" w:rsidP="00CC5508">
      <w:pPr>
        <w:pStyle w:val="ListParagraph"/>
        <w:numPr>
          <w:ilvl w:val="0"/>
          <w:numId w:val="74"/>
        </w:numPr>
        <w:rPr>
          <w:i/>
        </w:rPr>
      </w:pPr>
      <w:r>
        <w:t xml:space="preserve">Create procedure </w:t>
      </w:r>
      <w:proofErr w:type="spellStart"/>
      <w:proofErr w:type="gramStart"/>
      <w:r>
        <w:t>BroeknProc</w:t>
      </w:r>
      <w:proofErr w:type="spellEnd"/>
      <w:r>
        <w:t>(</w:t>
      </w:r>
      <w:proofErr w:type="gramEnd"/>
      <w:r>
        <w:t>code char(3))</w:t>
      </w:r>
    </w:p>
    <w:p w14:paraId="11666D25" w14:textId="24534C12" w:rsidR="00A26ADF" w:rsidRPr="00A26ADF" w:rsidRDefault="00A26ADF" w:rsidP="00CC5508">
      <w:pPr>
        <w:pStyle w:val="ListParagraph"/>
        <w:numPr>
          <w:ilvl w:val="0"/>
          <w:numId w:val="74"/>
        </w:numPr>
        <w:rPr>
          <w:i/>
        </w:rPr>
      </w:pPr>
      <w:r>
        <w:t>Begin</w:t>
      </w:r>
    </w:p>
    <w:p w14:paraId="16E90A7E" w14:textId="65E7A923" w:rsidR="00A26ADF" w:rsidRPr="00A26ADF" w:rsidRDefault="00A26ADF" w:rsidP="00CC5508">
      <w:pPr>
        <w:pStyle w:val="ListParagraph"/>
        <w:numPr>
          <w:ilvl w:val="0"/>
          <w:numId w:val="74"/>
        </w:numPr>
        <w:rPr>
          <w:i/>
        </w:rPr>
      </w:pPr>
      <w:r>
        <w:t xml:space="preserve">Select </w:t>
      </w:r>
      <w:proofErr w:type="gramStart"/>
      <w:r>
        <w:t>count(</w:t>
      </w:r>
      <w:proofErr w:type="gramEnd"/>
      <w:r>
        <w:t>*) from city</w:t>
      </w:r>
    </w:p>
    <w:p w14:paraId="03508CB2" w14:textId="14B3BEAA" w:rsidR="00A26ADF" w:rsidRPr="00A26ADF" w:rsidRDefault="00A26ADF" w:rsidP="00CC5508">
      <w:pPr>
        <w:pStyle w:val="ListParagraph"/>
        <w:numPr>
          <w:ilvl w:val="0"/>
          <w:numId w:val="74"/>
        </w:numPr>
        <w:rPr>
          <w:i/>
        </w:rPr>
      </w:pPr>
      <w:r>
        <w:t xml:space="preserve">Where </w:t>
      </w:r>
      <w:proofErr w:type="spellStart"/>
      <w:r>
        <w:t>countrycode</w:t>
      </w:r>
      <w:proofErr w:type="spellEnd"/>
      <w:r>
        <w:t xml:space="preserve"> = code;</w:t>
      </w:r>
    </w:p>
    <w:p w14:paraId="4EA64691" w14:textId="271FB178" w:rsidR="00A26ADF" w:rsidRPr="00A26ADF" w:rsidRDefault="00A26ADF" w:rsidP="00CC5508">
      <w:pPr>
        <w:pStyle w:val="ListParagraph"/>
        <w:numPr>
          <w:ilvl w:val="0"/>
          <w:numId w:val="74"/>
        </w:numPr>
        <w:rPr>
          <w:i/>
        </w:rPr>
      </w:pPr>
      <w:r>
        <w:t xml:space="preserve">Select </w:t>
      </w:r>
      <w:proofErr w:type="gramStart"/>
      <w:r>
        <w:t>now(</w:t>
      </w:r>
      <w:proofErr w:type="gramEnd"/>
      <w:r>
        <w:t>);</w:t>
      </w:r>
    </w:p>
    <w:p w14:paraId="05E80AC2" w14:textId="4FC1CDCF" w:rsidR="00A26ADF" w:rsidRPr="00A26ADF" w:rsidRDefault="00A26ADF" w:rsidP="00CC5508">
      <w:pPr>
        <w:pStyle w:val="ListParagraph"/>
        <w:numPr>
          <w:ilvl w:val="0"/>
          <w:numId w:val="74"/>
        </w:numPr>
        <w:rPr>
          <w:i/>
        </w:rPr>
      </w:pPr>
      <w:r>
        <w:t>End;</w:t>
      </w:r>
    </w:p>
    <w:p w14:paraId="59016C1E" w14:textId="649FB48F" w:rsidR="00A26ADF" w:rsidRDefault="00A26ADF" w:rsidP="00A26ADF">
      <w:pPr>
        <w:rPr>
          <w:i/>
        </w:rPr>
      </w:pPr>
      <w:r>
        <w:rPr>
          <w:i/>
        </w:rPr>
        <w:t>This throws a syntax error if you try to execute it</w:t>
      </w:r>
    </w:p>
    <w:p w14:paraId="5DDEC197" w14:textId="2CDD3F62" w:rsidR="00A26ADF" w:rsidRDefault="00A26ADF" w:rsidP="00A26ADF">
      <w:r>
        <w:t xml:space="preserve">The reason is due to thee </w:t>
      </w:r>
      <w:proofErr w:type="spellStart"/>
      <w:r>
        <w:t>facrt</w:t>
      </w:r>
      <w:proofErr w:type="spellEnd"/>
      <w:r>
        <w:t xml:space="preserve"> that the client submits the procedure after the line marked (where </w:t>
      </w:r>
      <w:proofErr w:type="spellStart"/>
      <w:r>
        <w:t>countrycode</w:t>
      </w:r>
      <w:proofErr w:type="spellEnd"/>
      <w:r>
        <w:t xml:space="preserve"> = code) because it sees the semi colon and thinks it is the end of the statement, however it should submit the statement after the “end”. </w:t>
      </w:r>
    </w:p>
    <w:p w14:paraId="3ED5616D" w14:textId="1B076FBC" w:rsidR="00A26ADF" w:rsidRDefault="00A26ADF" w:rsidP="00A26ADF"/>
    <w:p w14:paraId="075650AC" w14:textId="15619401" w:rsidR="00A26ADF" w:rsidRDefault="00A26ADF" w:rsidP="00A26ADF"/>
    <w:p w14:paraId="5B77A2B5" w14:textId="58D634CC" w:rsidR="00A26ADF" w:rsidRDefault="00A26ADF" w:rsidP="00A26ADF">
      <w:r>
        <w:lastRenderedPageBreak/>
        <w:t xml:space="preserve">To solve this </w:t>
      </w:r>
      <w:proofErr w:type="gramStart"/>
      <w:r>
        <w:t>problem</w:t>
      </w:r>
      <w:proofErr w:type="gramEnd"/>
      <w:r>
        <w:t xml:space="preserve"> we use the </w:t>
      </w:r>
      <w:r>
        <w:rPr>
          <w:b/>
        </w:rPr>
        <w:t>Delimiter</w:t>
      </w:r>
    </w:p>
    <w:p w14:paraId="2CB44D7A" w14:textId="3BA29C9A" w:rsidR="00A26ADF" w:rsidRDefault="00A26ADF" w:rsidP="00A26ADF">
      <w:r>
        <w:t xml:space="preserve">We are able to change the statement terminator by using the Delimiter keyword, think of it as a </w:t>
      </w:r>
      <w:r>
        <w:rPr>
          <w:i/>
        </w:rPr>
        <w:t>temporar</w:t>
      </w:r>
      <w:r w:rsidR="00B064B9">
        <w:rPr>
          <w:i/>
        </w:rPr>
        <w:t>ily changing the semi colon to something else, then changing it back just after the statement is submitted to the server</w:t>
      </w:r>
    </w:p>
    <w:p w14:paraId="395788CF" w14:textId="05D0870A" w:rsidR="00A26ADF" w:rsidRPr="00A26ADF" w:rsidRDefault="00A26ADF" w:rsidP="00A26ADF">
      <w:r>
        <w:t>This allows the client to parse the entire procedure, semi-colons and all, before passing it to the server.</w:t>
      </w:r>
    </w:p>
    <w:p w14:paraId="0B642E0A" w14:textId="4149FF2E" w:rsidR="00A26ADF" w:rsidRDefault="00B064B9" w:rsidP="00A26ADF">
      <w:r>
        <w:t>e.g.</w:t>
      </w:r>
    </w:p>
    <w:p w14:paraId="4ECF5376" w14:textId="2A68F71E" w:rsidR="00B064B9" w:rsidRPr="00B064B9" w:rsidRDefault="00B064B9" w:rsidP="00CC5508">
      <w:pPr>
        <w:pStyle w:val="ListParagraph"/>
        <w:numPr>
          <w:ilvl w:val="0"/>
          <w:numId w:val="75"/>
        </w:numPr>
      </w:pPr>
      <w:proofErr w:type="spellStart"/>
      <w:r>
        <w:rPr>
          <w:b/>
        </w:rPr>
        <w:t>Delimitter</w:t>
      </w:r>
      <w:proofErr w:type="spellEnd"/>
      <w:r>
        <w:rPr>
          <w:b/>
        </w:rPr>
        <w:t xml:space="preserve"> //</w:t>
      </w:r>
    </w:p>
    <w:p w14:paraId="17DD0F2B" w14:textId="3666EF67" w:rsidR="00B064B9" w:rsidRDefault="00B064B9" w:rsidP="00CC5508">
      <w:pPr>
        <w:pStyle w:val="ListParagraph"/>
        <w:numPr>
          <w:ilvl w:val="0"/>
          <w:numId w:val="75"/>
        </w:numPr>
      </w:pPr>
      <w:r>
        <w:rPr>
          <w:b/>
        </w:rPr>
        <w:t xml:space="preserve">Create procedure </w:t>
      </w:r>
      <w:proofErr w:type="spellStart"/>
      <w:proofErr w:type="gramStart"/>
      <w:r>
        <w:t>CitiesInCountry</w:t>
      </w:r>
      <w:proofErr w:type="spellEnd"/>
      <w:r>
        <w:t>(</w:t>
      </w:r>
      <w:proofErr w:type="gramEnd"/>
      <w:r>
        <w:t xml:space="preserve">code </w:t>
      </w:r>
      <w:r>
        <w:rPr>
          <w:b/>
        </w:rPr>
        <w:t>CHAR(3)</w:t>
      </w:r>
      <w:r>
        <w:t>)</w:t>
      </w:r>
    </w:p>
    <w:p w14:paraId="25FB1D75" w14:textId="1F7422CF" w:rsidR="00B064B9" w:rsidRDefault="00B064B9" w:rsidP="00CC5508">
      <w:pPr>
        <w:pStyle w:val="ListParagraph"/>
        <w:numPr>
          <w:ilvl w:val="0"/>
          <w:numId w:val="75"/>
        </w:numPr>
      </w:pPr>
      <w:r>
        <w:rPr>
          <w:b/>
        </w:rPr>
        <w:t>Begin</w:t>
      </w:r>
    </w:p>
    <w:p w14:paraId="59426B68" w14:textId="7CF994F5" w:rsidR="00B064B9" w:rsidRDefault="00B064B9" w:rsidP="00CC5508">
      <w:pPr>
        <w:pStyle w:val="ListParagraph"/>
        <w:numPr>
          <w:ilvl w:val="0"/>
          <w:numId w:val="75"/>
        </w:numPr>
      </w:pPr>
      <w:r>
        <w:rPr>
          <w:b/>
        </w:rPr>
        <w:t xml:space="preserve">Select </w:t>
      </w:r>
      <w:proofErr w:type="gramStart"/>
      <w:r>
        <w:rPr>
          <w:b/>
        </w:rPr>
        <w:t>Count(</w:t>
      </w:r>
      <w:proofErr w:type="gramEnd"/>
      <w:r>
        <w:rPr>
          <w:b/>
        </w:rPr>
        <w:t xml:space="preserve">*) </w:t>
      </w:r>
      <w:r>
        <w:t xml:space="preserve"> from city</w:t>
      </w:r>
    </w:p>
    <w:p w14:paraId="0DD48866" w14:textId="7E726B8D" w:rsidR="00B064B9" w:rsidRPr="00B064B9" w:rsidRDefault="00B064B9" w:rsidP="00CC5508">
      <w:pPr>
        <w:pStyle w:val="ListParagraph"/>
        <w:numPr>
          <w:ilvl w:val="0"/>
          <w:numId w:val="75"/>
        </w:numPr>
      </w:pPr>
      <w:r>
        <w:rPr>
          <w:b/>
        </w:rPr>
        <w:t xml:space="preserve">Where </w:t>
      </w:r>
      <w:proofErr w:type="spellStart"/>
      <w:r>
        <w:rPr>
          <w:b/>
        </w:rPr>
        <w:t>CountryCode</w:t>
      </w:r>
      <w:proofErr w:type="spellEnd"/>
      <w:r>
        <w:rPr>
          <w:b/>
        </w:rPr>
        <w:t xml:space="preserve"> = code;</w:t>
      </w:r>
    </w:p>
    <w:p w14:paraId="0694F1AB" w14:textId="7F6BC515" w:rsidR="00B064B9" w:rsidRPr="00B064B9" w:rsidRDefault="00B064B9" w:rsidP="00CC5508">
      <w:pPr>
        <w:pStyle w:val="ListParagraph"/>
        <w:numPr>
          <w:ilvl w:val="0"/>
          <w:numId w:val="75"/>
        </w:numPr>
      </w:pPr>
      <w:r>
        <w:rPr>
          <w:b/>
        </w:rPr>
        <w:t xml:space="preserve">Select </w:t>
      </w:r>
      <w:proofErr w:type="gramStart"/>
      <w:r>
        <w:rPr>
          <w:b/>
        </w:rPr>
        <w:t>now(</w:t>
      </w:r>
      <w:proofErr w:type="gramEnd"/>
      <w:r>
        <w:rPr>
          <w:b/>
        </w:rPr>
        <w:t>)</w:t>
      </w:r>
    </w:p>
    <w:p w14:paraId="6474C4D7" w14:textId="6CE021A3" w:rsidR="00B064B9" w:rsidRPr="00B064B9" w:rsidRDefault="00B064B9" w:rsidP="00CC5508">
      <w:pPr>
        <w:pStyle w:val="ListParagraph"/>
        <w:numPr>
          <w:ilvl w:val="0"/>
          <w:numId w:val="75"/>
        </w:numPr>
      </w:pPr>
      <w:r>
        <w:rPr>
          <w:b/>
        </w:rPr>
        <w:t>End //</w:t>
      </w:r>
    </w:p>
    <w:p w14:paraId="6D775BE1" w14:textId="2F5D9DB8" w:rsidR="00B064B9" w:rsidRPr="00B064B9" w:rsidRDefault="00B064B9" w:rsidP="00CC5508">
      <w:pPr>
        <w:pStyle w:val="ListParagraph"/>
        <w:numPr>
          <w:ilvl w:val="0"/>
          <w:numId w:val="75"/>
        </w:numPr>
      </w:pPr>
      <w:proofErr w:type="spellStart"/>
      <w:proofErr w:type="gramStart"/>
      <w:r>
        <w:rPr>
          <w:b/>
        </w:rPr>
        <w:t>Delimitter</w:t>
      </w:r>
      <w:proofErr w:type="spellEnd"/>
      <w:r>
        <w:rPr>
          <w:b/>
        </w:rPr>
        <w:t xml:space="preserve"> ;</w:t>
      </w:r>
      <w:proofErr w:type="gramEnd"/>
    </w:p>
    <w:p w14:paraId="037E3EDD" w14:textId="405B4BAC" w:rsidR="00B064B9" w:rsidRDefault="00B064B9" w:rsidP="00B064B9">
      <w:pPr>
        <w:rPr>
          <w:i/>
        </w:rPr>
      </w:pPr>
      <w:r>
        <w:rPr>
          <w:i/>
        </w:rPr>
        <w:t>Note, you don’t have to use “//”, you can use any valid sequence that doesn’t appear within the procedure</w:t>
      </w:r>
    </w:p>
    <w:p w14:paraId="0972CE2B" w14:textId="145C0271" w:rsidR="00B064B9" w:rsidRDefault="00B064B9" w:rsidP="00B064B9">
      <w:pPr>
        <w:rPr>
          <w:i/>
        </w:rPr>
      </w:pPr>
    </w:p>
    <w:p w14:paraId="28D67315" w14:textId="4609B1CA" w:rsidR="00B064B9" w:rsidRDefault="00B064B9" w:rsidP="00B064B9">
      <w:pPr>
        <w:rPr>
          <w:i/>
        </w:rPr>
      </w:pPr>
    </w:p>
    <w:p w14:paraId="7CF65EF5" w14:textId="12A5CF46" w:rsidR="00B064B9" w:rsidRDefault="00B064B9" w:rsidP="00B064B9">
      <w:pPr>
        <w:rPr>
          <w:i/>
        </w:rPr>
      </w:pPr>
    </w:p>
    <w:p w14:paraId="7E0D640D" w14:textId="62C44CB1" w:rsidR="00B064B9" w:rsidRDefault="00B064B9" w:rsidP="00B064B9">
      <w:pPr>
        <w:rPr>
          <w:i/>
        </w:rPr>
      </w:pPr>
    </w:p>
    <w:p w14:paraId="1FBF19D0" w14:textId="014E0F8B" w:rsidR="00B064B9" w:rsidRDefault="00B064B9" w:rsidP="00B064B9">
      <w:pPr>
        <w:rPr>
          <w:i/>
        </w:rPr>
      </w:pPr>
    </w:p>
    <w:p w14:paraId="2AB6E5D8" w14:textId="459C589A" w:rsidR="00B064B9" w:rsidRDefault="00B064B9" w:rsidP="00B064B9">
      <w:pPr>
        <w:rPr>
          <w:i/>
        </w:rPr>
      </w:pPr>
    </w:p>
    <w:p w14:paraId="19FFD5B7" w14:textId="06B68D79" w:rsidR="00B064B9" w:rsidRDefault="00B064B9" w:rsidP="00B064B9">
      <w:pPr>
        <w:rPr>
          <w:i/>
        </w:rPr>
      </w:pPr>
    </w:p>
    <w:p w14:paraId="245E1315" w14:textId="480EC1FA" w:rsidR="00B064B9" w:rsidRDefault="00B064B9" w:rsidP="00B064B9">
      <w:pPr>
        <w:rPr>
          <w:i/>
        </w:rPr>
      </w:pPr>
    </w:p>
    <w:p w14:paraId="79347A3E" w14:textId="6D42A856" w:rsidR="00B064B9" w:rsidRDefault="00B064B9" w:rsidP="00B064B9">
      <w:pPr>
        <w:rPr>
          <w:i/>
        </w:rPr>
      </w:pPr>
    </w:p>
    <w:p w14:paraId="3140E959" w14:textId="2244C9C9" w:rsidR="00B064B9" w:rsidRDefault="00B064B9" w:rsidP="00B064B9">
      <w:pPr>
        <w:rPr>
          <w:i/>
        </w:rPr>
      </w:pPr>
    </w:p>
    <w:p w14:paraId="43FDDE50" w14:textId="7D468909" w:rsidR="00B064B9" w:rsidRDefault="00B064B9" w:rsidP="00B064B9">
      <w:pPr>
        <w:rPr>
          <w:i/>
        </w:rPr>
      </w:pPr>
    </w:p>
    <w:p w14:paraId="4D3D4860" w14:textId="11743A1D" w:rsidR="00B064B9" w:rsidRDefault="00B064B9" w:rsidP="00B064B9">
      <w:pPr>
        <w:pStyle w:val="Heading2"/>
      </w:pPr>
      <w:r>
        <w:lastRenderedPageBreak/>
        <w:t>Variables</w:t>
      </w:r>
    </w:p>
    <w:p w14:paraId="32E612D9" w14:textId="0F87373D" w:rsidR="00B064B9" w:rsidRDefault="00B064B9" w:rsidP="00B064B9">
      <w:r>
        <w:t>MySQL has a number of different types of variables available to the DBA and developer. Some of these are system or status variables, others are available when writing code</w:t>
      </w:r>
    </w:p>
    <w:p w14:paraId="515ED1BC" w14:textId="024880AB" w:rsidR="00B064B9" w:rsidRDefault="00B064B9" w:rsidP="00B064B9">
      <w:pPr>
        <w:rPr>
          <w:b/>
        </w:rPr>
      </w:pPr>
      <w:r>
        <w:rPr>
          <w:b/>
        </w:rPr>
        <w:t>User variables</w:t>
      </w:r>
    </w:p>
    <w:p w14:paraId="327CC61C" w14:textId="23AA84F2" w:rsidR="00B064B9" w:rsidRDefault="00B064B9" w:rsidP="00B064B9">
      <w:r>
        <w:t>User variables are similar to variables in other languages in that they are containers for values and have a name and a data type.</w:t>
      </w:r>
    </w:p>
    <w:p w14:paraId="10D779F0" w14:textId="4317BB8D" w:rsidR="00B064B9" w:rsidRDefault="00073D2C" w:rsidP="00B064B9">
      <w:r>
        <w:t>In MySQL user variables are named according to the standards for other identifiers and are prefixed with an @ sign. Such variables are only available within the session they are created.</w:t>
      </w:r>
    </w:p>
    <w:p w14:paraId="0082FAC6" w14:textId="1518C9B5" w:rsidR="00073D2C" w:rsidRDefault="00073D2C" w:rsidP="00B064B9">
      <w:r>
        <w:t>The Type can change throughout the line as well as the value.</w:t>
      </w:r>
    </w:p>
    <w:p w14:paraId="72FEEB1C" w14:textId="1F93D8B0" w:rsidR="00073D2C" w:rsidRDefault="00073D2C" w:rsidP="00B064B9">
      <w:r>
        <w:t xml:space="preserve">Assign to variables using </w:t>
      </w:r>
      <w:proofErr w:type="gramStart"/>
      <w:r>
        <w:t>the :</w:t>
      </w:r>
      <w:proofErr w:type="gramEnd"/>
      <w:r>
        <w:t>= syntax</w:t>
      </w:r>
    </w:p>
    <w:p w14:paraId="0AA7DFA8" w14:textId="52A574C7" w:rsidR="00073D2C" w:rsidRDefault="00073D2C" w:rsidP="00CC5508">
      <w:pPr>
        <w:pStyle w:val="ListParagraph"/>
        <w:numPr>
          <w:ilvl w:val="0"/>
          <w:numId w:val="76"/>
        </w:numPr>
      </w:pPr>
      <w:r>
        <w:t>SET @var</w:t>
      </w:r>
      <w:proofErr w:type="gramStart"/>
      <w:r>
        <w:t>1 :</w:t>
      </w:r>
      <w:proofErr w:type="gramEnd"/>
      <w:r>
        <w:t>= 2;</w:t>
      </w:r>
    </w:p>
    <w:p w14:paraId="307DEB08" w14:textId="0E051525" w:rsidR="00073D2C" w:rsidRDefault="00073D2C" w:rsidP="00CC5508">
      <w:pPr>
        <w:pStyle w:val="ListParagraph"/>
        <w:numPr>
          <w:ilvl w:val="0"/>
          <w:numId w:val="76"/>
        </w:numPr>
      </w:pPr>
      <w:r>
        <w:t>SELECT @var</w:t>
      </w:r>
      <w:proofErr w:type="gramStart"/>
      <w:r>
        <w:t>2 :</w:t>
      </w:r>
      <w:proofErr w:type="gramEnd"/>
      <w:r>
        <w:t>= 4;</w:t>
      </w:r>
    </w:p>
    <w:p w14:paraId="7408E5C2" w14:textId="24AD0E8C" w:rsidR="00073D2C" w:rsidRDefault="00073D2C" w:rsidP="00073D2C">
      <w:r>
        <w:t>You can subsequently read the value of a variable in any statement that accepts and expression of that variable’s type:</w:t>
      </w:r>
    </w:p>
    <w:p w14:paraId="40E08AC8" w14:textId="7FEECA7B" w:rsidR="00073D2C" w:rsidRDefault="00073D2C" w:rsidP="00073D2C"/>
    <w:p w14:paraId="06DABE4F" w14:textId="333593F6" w:rsidR="00073D2C" w:rsidRDefault="00073D2C" w:rsidP="00CC5508">
      <w:pPr>
        <w:pStyle w:val="ListParagraph"/>
        <w:numPr>
          <w:ilvl w:val="0"/>
          <w:numId w:val="77"/>
        </w:numPr>
      </w:pPr>
      <w:r>
        <w:t>Select @var1, @var2, @var1 + @var2;</w:t>
      </w:r>
    </w:p>
    <w:p w14:paraId="297A08A1" w14:textId="264F7186" w:rsidR="00073D2C" w:rsidRDefault="00073D2C" w:rsidP="00CC5508">
      <w:pPr>
        <w:pStyle w:val="ListParagraph"/>
        <w:numPr>
          <w:ilvl w:val="0"/>
          <w:numId w:val="77"/>
        </w:numPr>
      </w:pPr>
      <w:r>
        <w:t>Select Name, Population/@var1 from city</w:t>
      </w:r>
    </w:p>
    <w:p w14:paraId="50C2E02B" w14:textId="11E3CBD5" w:rsidR="00073D2C" w:rsidRDefault="00073D2C" w:rsidP="00CC5508">
      <w:pPr>
        <w:pStyle w:val="ListParagraph"/>
        <w:numPr>
          <w:ilvl w:val="0"/>
          <w:numId w:val="77"/>
        </w:numPr>
      </w:pPr>
      <w:r>
        <w:t xml:space="preserve">Where </w:t>
      </w:r>
      <w:proofErr w:type="spellStart"/>
      <w:r>
        <w:t>countrycode</w:t>
      </w:r>
      <w:proofErr w:type="spellEnd"/>
      <w:r>
        <w:t xml:space="preserve"> = ‘IRL’</w:t>
      </w:r>
    </w:p>
    <w:p w14:paraId="6B0F5CA7" w14:textId="151E13CB" w:rsidR="00073D2C" w:rsidRDefault="00073D2C" w:rsidP="00CC5508">
      <w:pPr>
        <w:pStyle w:val="ListParagraph"/>
        <w:numPr>
          <w:ilvl w:val="0"/>
          <w:numId w:val="77"/>
        </w:numPr>
      </w:pPr>
      <w:r>
        <w:t>Insert into table1(</w:t>
      </w:r>
      <w:proofErr w:type="spellStart"/>
      <w:proofErr w:type="gramStart"/>
      <w:r>
        <w:t>a,b</w:t>
      </w:r>
      <w:proofErr w:type="spellEnd"/>
      <w:proofErr w:type="gramEnd"/>
      <w:r>
        <w:t>) values(@var1, @var2);</w:t>
      </w:r>
    </w:p>
    <w:p w14:paraId="3DEA22B2" w14:textId="678C6E49" w:rsidR="00073D2C" w:rsidRDefault="00073D2C" w:rsidP="00073D2C">
      <w:r>
        <w:t>You can use the INTO keyword to assign values from a select statement into variables e.g.</w:t>
      </w:r>
    </w:p>
    <w:p w14:paraId="116FE1C8" w14:textId="7C39FE8F" w:rsidR="00073D2C" w:rsidRDefault="00073D2C" w:rsidP="00CC5508">
      <w:pPr>
        <w:pStyle w:val="ListParagraph"/>
        <w:numPr>
          <w:ilvl w:val="0"/>
          <w:numId w:val="78"/>
        </w:numPr>
      </w:pPr>
      <w:r>
        <w:t>Select Name into @</w:t>
      </w:r>
      <w:proofErr w:type="spellStart"/>
      <w:r>
        <w:t>zwe</w:t>
      </w:r>
      <w:proofErr w:type="spellEnd"/>
      <w:r>
        <w:t xml:space="preserve"> from country where Code=’ZWE’;</w:t>
      </w:r>
    </w:p>
    <w:p w14:paraId="57E7BFD7" w14:textId="7FBA4B88" w:rsidR="00073D2C" w:rsidRDefault="00073D2C" w:rsidP="00073D2C"/>
    <w:p w14:paraId="28F0AC60" w14:textId="34119E0A" w:rsidR="00073D2C" w:rsidRDefault="00073D2C" w:rsidP="00073D2C"/>
    <w:p w14:paraId="22E8C432" w14:textId="56BB6E7B" w:rsidR="00073D2C" w:rsidRDefault="00073D2C" w:rsidP="00073D2C"/>
    <w:p w14:paraId="6F8A46FD" w14:textId="26D23DBD" w:rsidR="00073D2C" w:rsidRDefault="00073D2C" w:rsidP="00073D2C"/>
    <w:p w14:paraId="6A974FCD" w14:textId="4E24711F" w:rsidR="00073D2C" w:rsidRDefault="00073D2C" w:rsidP="00CC5508">
      <w:pPr>
        <w:pStyle w:val="ListParagraph"/>
        <w:numPr>
          <w:ilvl w:val="0"/>
          <w:numId w:val="78"/>
        </w:numPr>
      </w:pPr>
      <w:r>
        <w:rPr>
          <w:b/>
        </w:rPr>
        <w:lastRenderedPageBreak/>
        <w:t>Select MAX(</w:t>
      </w:r>
      <w:r>
        <w:t>Population) into @</w:t>
      </w:r>
      <w:proofErr w:type="spellStart"/>
      <w:r>
        <w:t>Maxpop</w:t>
      </w:r>
      <w:proofErr w:type="spellEnd"/>
      <w:r>
        <w:t xml:space="preserve"> from city;</w:t>
      </w:r>
    </w:p>
    <w:p w14:paraId="06F01BAD" w14:textId="7DE86C90" w:rsidR="00073D2C" w:rsidRPr="00073D2C" w:rsidRDefault="00073D2C" w:rsidP="00CC5508">
      <w:pPr>
        <w:pStyle w:val="ListParagraph"/>
        <w:numPr>
          <w:ilvl w:val="0"/>
          <w:numId w:val="78"/>
        </w:numPr>
      </w:pPr>
      <w:r>
        <w:rPr>
          <w:b/>
        </w:rPr>
        <w:t>Select @</w:t>
      </w:r>
      <w:proofErr w:type="spellStart"/>
      <w:r>
        <w:rPr>
          <w:b/>
        </w:rPr>
        <w:t>maxpop</w:t>
      </w:r>
      <w:proofErr w:type="spellEnd"/>
      <w:r>
        <w:rPr>
          <w:b/>
        </w:rPr>
        <w:t>;</w:t>
      </w:r>
    </w:p>
    <w:p w14:paraId="5899C713" w14:textId="24174BF9" w:rsidR="00073D2C" w:rsidRPr="00073D2C" w:rsidRDefault="00073D2C" w:rsidP="00CC5508">
      <w:pPr>
        <w:pStyle w:val="ListParagraph"/>
        <w:numPr>
          <w:ilvl w:val="0"/>
          <w:numId w:val="78"/>
        </w:numPr>
      </w:pPr>
      <w:r>
        <w:rPr>
          <w:b/>
        </w:rPr>
        <w:t>Select name into @</w:t>
      </w:r>
      <w:proofErr w:type="spellStart"/>
      <w:r>
        <w:rPr>
          <w:b/>
        </w:rPr>
        <w:t>biggestcity</w:t>
      </w:r>
      <w:proofErr w:type="spellEnd"/>
      <w:r>
        <w:rPr>
          <w:b/>
        </w:rPr>
        <w:t xml:space="preserve"> from city</w:t>
      </w:r>
    </w:p>
    <w:p w14:paraId="2CCA56CA" w14:textId="646DD7AF" w:rsidR="00073D2C" w:rsidRPr="00073D2C" w:rsidRDefault="00073D2C" w:rsidP="00CC5508">
      <w:pPr>
        <w:pStyle w:val="ListParagraph"/>
        <w:numPr>
          <w:ilvl w:val="0"/>
          <w:numId w:val="78"/>
        </w:numPr>
      </w:pPr>
      <w:r>
        <w:rPr>
          <w:b/>
        </w:rPr>
        <w:t>Where population = @</w:t>
      </w:r>
      <w:proofErr w:type="spellStart"/>
      <w:r>
        <w:rPr>
          <w:b/>
        </w:rPr>
        <w:t>maxpop</w:t>
      </w:r>
      <w:proofErr w:type="spellEnd"/>
      <w:r>
        <w:rPr>
          <w:b/>
        </w:rPr>
        <w:t>;</w:t>
      </w:r>
    </w:p>
    <w:p w14:paraId="64F8456A" w14:textId="17D6AFA6" w:rsidR="00073D2C" w:rsidRPr="00073D2C" w:rsidRDefault="00073D2C" w:rsidP="00CC5508">
      <w:pPr>
        <w:pStyle w:val="ListParagraph"/>
        <w:numPr>
          <w:ilvl w:val="0"/>
          <w:numId w:val="78"/>
        </w:numPr>
      </w:pPr>
      <w:r>
        <w:rPr>
          <w:b/>
        </w:rPr>
        <w:t>Select @</w:t>
      </w:r>
      <w:proofErr w:type="spellStart"/>
      <w:r>
        <w:rPr>
          <w:b/>
        </w:rPr>
        <w:t>biggestcity</w:t>
      </w:r>
      <w:proofErr w:type="spellEnd"/>
      <w:r>
        <w:rPr>
          <w:b/>
        </w:rPr>
        <w:t>, @</w:t>
      </w:r>
      <w:proofErr w:type="spellStart"/>
      <w:r>
        <w:rPr>
          <w:b/>
        </w:rPr>
        <w:t>maxpop</w:t>
      </w:r>
      <w:proofErr w:type="spellEnd"/>
      <w:r>
        <w:rPr>
          <w:b/>
        </w:rPr>
        <w:t>;</w:t>
      </w:r>
    </w:p>
    <w:p w14:paraId="221D26C8" w14:textId="6FCCD68A" w:rsidR="00073D2C" w:rsidRDefault="00073D2C" w:rsidP="00073D2C">
      <w:r>
        <w:t>This shows that variables values are persistent across the same session but not across different sessions.</w:t>
      </w:r>
    </w:p>
    <w:p w14:paraId="6AD52B95" w14:textId="65F22465" w:rsidR="00073D2C" w:rsidRDefault="00275A56" w:rsidP="00073D2C">
      <w:pPr>
        <w:rPr>
          <w:b/>
        </w:rPr>
      </w:pPr>
      <w:r>
        <w:rPr>
          <w:b/>
        </w:rPr>
        <w:t>Local variables</w:t>
      </w:r>
    </w:p>
    <w:p w14:paraId="156B1F5F" w14:textId="7F08005C" w:rsidR="00275A56" w:rsidRDefault="00275A56" w:rsidP="00073D2C">
      <w:r>
        <w:t>You can also declare variables that are local to a compound statement by using the declare statement. Variables so declared do not have an “@” prefix.</w:t>
      </w:r>
    </w:p>
    <w:p w14:paraId="30C830EA" w14:textId="1E5B5C01" w:rsidR="00275A56" w:rsidRDefault="00275A56" w:rsidP="00073D2C">
      <w:r>
        <w:t>e.g.</w:t>
      </w:r>
    </w:p>
    <w:p w14:paraId="31E56276" w14:textId="3AA00E65" w:rsidR="00275A56" w:rsidRDefault="00275A56" w:rsidP="00CC5508">
      <w:pPr>
        <w:pStyle w:val="ListParagraph"/>
        <w:numPr>
          <w:ilvl w:val="0"/>
          <w:numId w:val="79"/>
        </w:numPr>
      </w:pPr>
      <w:proofErr w:type="spellStart"/>
      <w:r>
        <w:t>Delcare</w:t>
      </w:r>
      <w:proofErr w:type="spellEnd"/>
      <w:r>
        <w:t xml:space="preserve"> five INT;</w:t>
      </w:r>
    </w:p>
    <w:p w14:paraId="29551228" w14:textId="7EA8D343" w:rsidR="00275A56" w:rsidRDefault="00275A56" w:rsidP="00CC5508">
      <w:pPr>
        <w:pStyle w:val="ListParagraph"/>
        <w:numPr>
          <w:ilvl w:val="0"/>
          <w:numId w:val="79"/>
        </w:numPr>
      </w:pPr>
      <w:r>
        <w:t xml:space="preserve">Set </w:t>
      </w:r>
      <w:proofErr w:type="gramStart"/>
      <w:r>
        <w:t>five :</w:t>
      </w:r>
      <w:proofErr w:type="gramEnd"/>
      <w:r>
        <w:t>= 5;</w:t>
      </w:r>
    </w:p>
    <w:p w14:paraId="2DBDA1E2" w14:textId="7A97030B" w:rsidR="00275A56" w:rsidRDefault="00275A56" w:rsidP="00275A56">
      <w:pPr>
        <w:rPr>
          <w:b/>
        </w:rPr>
      </w:pPr>
      <w:r>
        <w:rPr>
          <w:b/>
        </w:rPr>
        <w:t>Difference between user variables and local variables</w:t>
      </w:r>
    </w:p>
    <w:p w14:paraId="0E5CB93B" w14:textId="4F3ABE1A" w:rsidR="00275A56" w:rsidRDefault="00275A56" w:rsidP="00275A56">
      <w:r>
        <w:t>Local variable is set to null after a procedure has been called, whereas user variables persist during the session and are set to null when their session ends.</w:t>
      </w:r>
    </w:p>
    <w:p w14:paraId="1B9BCA9B" w14:textId="42B86A02" w:rsidR="00275A56" w:rsidRDefault="00275A56" w:rsidP="00275A56"/>
    <w:p w14:paraId="37C7B66E" w14:textId="03AE5C6D" w:rsidR="00275A56" w:rsidRDefault="00275A56" w:rsidP="00275A56"/>
    <w:p w14:paraId="531C797E" w14:textId="066DC3F3" w:rsidR="00275A56" w:rsidRDefault="00275A56" w:rsidP="00275A56"/>
    <w:p w14:paraId="3C02E757" w14:textId="5671D8EF" w:rsidR="00275A56" w:rsidRDefault="00275A56" w:rsidP="00275A56"/>
    <w:p w14:paraId="689C2AFA" w14:textId="4A29B713" w:rsidR="00275A56" w:rsidRDefault="00275A56" w:rsidP="00275A56"/>
    <w:p w14:paraId="3D613037" w14:textId="54837F6D" w:rsidR="00275A56" w:rsidRDefault="00275A56" w:rsidP="00275A56"/>
    <w:p w14:paraId="53BC6372" w14:textId="7D3FE700" w:rsidR="00275A56" w:rsidRDefault="00275A56" w:rsidP="00275A56"/>
    <w:p w14:paraId="178DDBFF" w14:textId="383D75D1" w:rsidR="00275A56" w:rsidRDefault="00275A56" w:rsidP="00275A56"/>
    <w:p w14:paraId="28DDA4E6" w14:textId="5A0BDA74" w:rsidR="00275A56" w:rsidRDefault="00275A56" w:rsidP="00275A56"/>
    <w:p w14:paraId="13C8783F" w14:textId="0CB9D624" w:rsidR="00275A56" w:rsidRDefault="00275A56" w:rsidP="00275A56"/>
    <w:p w14:paraId="5058E0F8" w14:textId="3D6CDCF2" w:rsidR="00275A56" w:rsidRDefault="00275A56" w:rsidP="00275A56">
      <w:pPr>
        <w:pStyle w:val="Heading2"/>
      </w:pPr>
      <w:r>
        <w:lastRenderedPageBreak/>
        <w:t>Conditional processing</w:t>
      </w:r>
    </w:p>
    <w:p w14:paraId="14650BEE" w14:textId="767B57E4" w:rsidR="00275A56" w:rsidRDefault="00275A56" w:rsidP="00275A56">
      <w:r>
        <w:t>The primary decision-making constructs in MySQL are IF and CASE, these key-words work as both statements and expressions.</w:t>
      </w:r>
    </w:p>
    <w:p w14:paraId="4C63EEEC" w14:textId="374CAB55" w:rsidR="00275A56" w:rsidRDefault="00275A56" w:rsidP="00275A56">
      <w:pPr>
        <w:rPr>
          <w:b/>
        </w:rPr>
      </w:pPr>
      <w:r>
        <w:rPr>
          <w:b/>
        </w:rPr>
        <w:t>If statement and Expression forms</w:t>
      </w:r>
    </w:p>
    <w:p w14:paraId="1355B905" w14:textId="7959D4F4" w:rsidR="00275A56" w:rsidRDefault="00275A56" w:rsidP="00275A56">
      <w:r>
        <w:t xml:space="preserve">The if statement as in other languages executes a statement if the provided condition is true. Use THEN and ELSE clauses to specify the statement to execute if the condition is true/false respectively. </w:t>
      </w:r>
    </w:p>
    <w:p w14:paraId="064B8E67" w14:textId="1836F94F" w:rsidR="00275A56" w:rsidRDefault="00275A56" w:rsidP="00275A56">
      <w:r>
        <w:t xml:space="preserve">You can also use the else-if clause in conjunction with its own </w:t>
      </w:r>
      <w:r w:rsidRPr="00275A56">
        <w:rPr>
          <w:b/>
        </w:rPr>
        <w:t>then</w:t>
      </w:r>
      <w:r>
        <w:t xml:space="preserve"> to string together subsequent conditions. Finally use </w:t>
      </w:r>
      <w:r w:rsidRPr="00275A56">
        <w:rPr>
          <w:b/>
        </w:rPr>
        <w:t>end</w:t>
      </w:r>
      <w:r>
        <w:t xml:space="preserve"> </w:t>
      </w:r>
      <w:r w:rsidRPr="00275A56">
        <w:rPr>
          <w:b/>
        </w:rPr>
        <w:t>if</w:t>
      </w:r>
      <w:r>
        <w:t xml:space="preserve"> to terminate the conditional block.</w:t>
      </w:r>
    </w:p>
    <w:p w14:paraId="1007021A" w14:textId="0E25571A" w:rsidR="00275A56" w:rsidRDefault="00275A56" w:rsidP="00275A56">
      <w:r>
        <w:t>e.g.</w:t>
      </w:r>
    </w:p>
    <w:p w14:paraId="498B39D7" w14:textId="157FF0A0" w:rsidR="00275A56" w:rsidRDefault="00275A56" w:rsidP="00CC5508">
      <w:pPr>
        <w:pStyle w:val="ListParagraph"/>
        <w:numPr>
          <w:ilvl w:val="0"/>
          <w:numId w:val="80"/>
        </w:numPr>
      </w:pPr>
      <w:r>
        <w:t>Delimiter //</w:t>
      </w:r>
    </w:p>
    <w:p w14:paraId="683EEBFC" w14:textId="10881AB5" w:rsidR="00275A56" w:rsidRDefault="00275A56" w:rsidP="00CC5508">
      <w:pPr>
        <w:pStyle w:val="ListParagraph"/>
        <w:numPr>
          <w:ilvl w:val="0"/>
          <w:numId w:val="80"/>
        </w:numPr>
      </w:pPr>
      <w:r>
        <w:t xml:space="preserve">Create procedure </w:t>
      </w:r>
      <w:proofErr w:type="spellStart"/>
      <w:r>
        <w:t>less_than_</w:t>
      </w:r>
      <w:proofErr w:type="gramStart"/>
      <w:r>
        <w:t>five</w:t>
      </w:r>
      <w:proofErr w:type="spellEnd"/>
      <w:r>
        <w:t>(</w:t>
      </w:r>
      <w:proofErr w:type="gramEnd"/>
      <w:r>
        <w:t>input INT)</w:t>
      </w:r>
    </w:p>
    <w:p w14:paraId="50753C16" w14:textId="05EA6425" w:rsidR="00275A56" w:rsidRDefault="00275A56" w:rsidP="00CC5508">
      <w:pPr>
        <w:pStyle w:val="ListParagraph"/>
        <w:numPr>
          <w:ilvl w:val="0"/>
          <w:numId w:val="80"/>
        </w:numPr>
      </w:pPr>
      <w:r>
        <w:t>Begin</w:t>
      </w:r>
    </w:p>
    <w:p w14:paraId="0C1081D6" w14:textId="081A3826" w:rsidR="00275A56" w:rsidRDefault="00275A56" w:rsidP="00CC5508">
      <w:pPr>
        <w:pStyle w:val="ListParagraph"/>
        <w:numPr>
          <w:ilvl w:val="0"/>
          <w:numId w:val="80"/>
        </w:numPr>
      </w:pPr>
      <w:r>
        <w:t>Declare five INT;</w:t>
      </w:r>
    </w:p>
    <w:p w14:paraId="70E8B496" w14:textId="2B3CCB03" w:rsidR="00275A56" w:rsidRDefault="00275A56" w:rsidP="00CC5508">
      <w:pPr>
        <w:pStyle w:val="ListParagraph"/>
        <w:numPr>
          <w:ilvl w:val="0"/>
          <w:numId w:val="80"/>
        </w:numPr>
      </w:pPr>
      <w:r>
        <w:t xml:space="preserve">Set </w:t>
      </w:r>
      <w:proofErr w:type="gramStart"/>
      <w:r>
        <w:t>five :</w:t>
      </w:r>
      <w:proofErr w:type="gramEnd"/>
      <w:r>
        <w:t>= 5;</w:t>
      </w:r>
    </w:p>
    <w:p w14:paraId="5644E9D6" w14:textId="24F9931A" w:rsidR="00275A56" w:rsidRDefault="00275A56" w:rsidP="00CC5508">
      <w:pPr>
        <w:pStyle w:val="ListParagraph"/>
        <w:numPr>
          <w:ilvl w:val="0"/>
          <w:numId w:val="80"/>
        </w:numPr>
      </w:pPr>
      <w:r>
        <w:t>It input &lt; five then select ‘Input is less than five’;</w:t>
      </w:r>
    </w:p>
    <w:p w14:paraId="158D05EB" w14:textId="35930A92" w:rsidR="00275A56" w:rsidRDefault="00275A56" w:rsidP="00CC5508">
      <w:pPr>
        <w:pStyle w:val="ListParagraph"/>
        <w:numPr>
          <w:ilvl w:val="0"/>
          <w:numId w:val="80"/>
        </w:numPr>
      </w:pPr>
      <w:r>
        <w:t>Else select ‘Input is not less than five’</w:t>
      </w:r>
    </w:p>
    <w:p w14:paraId="65094CFE" w14:textId="26DCC91F" w:rsidR="00275A56" w:rsidRDefault="00275A56" w:rsidP="00CC5508">
      <w:pPr>
        <w:pStyle w:val="ListParagraph"/>
        <w:numPr>
          <w:ilvl w:val="0"/>
          <w:numId w:val="80"/>
        </w:numPr>
      </w:pPr>
      <w:r>
        <w:t>End if</w:t>
      </w:r>
    </w:p>
    <w:p w14:paraId="7F1C83B9" w14:textId="3E235DCF" w:rsidR="00275A56" w:rsidRDefault="00275A56" w:rsidP="00CC5508">
      <w:pPr>
        <w:pStyle w:val="ListParagraph"/>
        <w:numPr>
          <w:ilvl w:val="0"/>
          <w:numId w:val="80"/>
        </w:numPr>
      </w:pPr>
      <w:r>
        <w:t>End //</w:t>
      </w:r>
    </w:p>
    <w:p w14:paraId="7B67D82D" w14:textId="77777777" w:rsidR="00275A56" w:rsidRDefault="00275A56" w:rsidP="00CC5508">
      <w:pPr>
        <w:pStyle w:val="ListParagraph"/>
        <w:numPr>
          <w:ilvl w:val="0"/>
          <w:numId w:val="80"/>
        </w:numPr>
      </w:pPr>
      <w:proofErr w:type="gramStart"/>
      <w:r>
        <w:t>Delimiter ;</w:t>
      </w:r>
      <w:proofErr w:type="gramEnd"/>
    </w:p>
    <w:p w14:paraId="6DD2A078" w14:textId="727E739A" w:rsidR="00275A56" w:rsidRDefault="00300A37" w:rsidP="00275A56">
      <w:r>
        <w:t>The IF function is a form of ternary conditional operation. You provide three arguments, the function evaluates the first argument, returning the second if the first evaluates as true and the third is false. As a function you can use it within any statement that accepts a value of its return type. That is of the same type as its second and third arguments.</w:t>
      </w:r>
      <w:r w:rsidR="00275A56">
        <w:t xml:space="preserve"> </w:t>
      </w:r>
    </w:p>
    <w:p w14:paraId="7825CDA8" w14:textId="5D4FA9D4" w:rsidR="007F6BC3" w:rsidRDefault="007F6BC3" w:rsidP="00275A56"/>
    <w:p w14:paraId="54331756" w14:textId="4713189B" w:rsidR="007F6BC3" w:rsidRDefault="007F6BC3" w:rsidP="00275A56"/>
    <w:p w14:paraId="42A3CE65" w14:textId="2131DB99" w:rsidR="007F6BC3" w:rsidRDefault="007F6BC3" w:rsidP="00275A56"/>
    <w:p w14:paraId="10C24D6F" w14:textId="09214E6E" w:rsidR="007F6BC3" w:rsidRDefault="007F6BC3" w:rsidP="00275A56"/>
    <w:p w14:paraId="5DCA80CA" w14:textId="252E869C" w:rsidR="007F6BC3" w:rsidRDefault="007F6BC3" w:rsidP="00275A56">
      <w:r>
        <w:rPr>
          <w:b/>
        </w:rPr>
        <w:lastRenderedPageBreak/>
        <w:t xml:space="preserve">Case </w:t>
      </w:r>
    </w:p>
    <w:p w14:paraId="04EECE5D" w14:textId="6D2B1E29" w:rsidR="007F6BC3" w:rsidRDefault="007F6BC3" w:rsidP="00275A56">
      <w:r>
        <w:t>The CASE statement contains a number of other statements, one of which is executed based on the condition specified. The body of the statement comes between the CASE and END CASE keywords and each conditional statement is prefixed with a WHEN…THEN combination, specifying the condition or it’s match.</w:t>
      </w:r>
    </w:p>
    <w:p w14:paraId="2A3105B4" w14:textId="556ABEBF" w:rsidR="007F6BC3" w:rsidRDefault="007F6BC3" w:rsidP="00275A56">
      <w:r>
        <w:t>Two main forms of the CASE statement, in each case, a comparison is made with the difference being in how the value is compared.</w:t>
      </w:r>
    </w:p>
    <w:p w14:paraId="7B2485AB" w14:textId="7B58EB07" w:rsidR="007F6BC3" w:rsidRDefault="007F6BC3" w:rsidP="00CC5508">
      <w:pPr>
        <w:pStyle w:val="ListParagraph"/>
        <w:numPr>
          <w:ilvl w:val="0"/>
          <w:numId w:val="81"/>
        </w:numPr>
      </w:pPr>
      <w:r>
        <w:t>Simple case, where a value is checked for equality with another value</w:t>
      </w:r>
    </w:p>
    <w:p w14:paraId="1D3D75A3" w14:textId="6926C975" w:rsidR="007F6BC3" w:rsidRDefault="007F6BC3" w:rsidP="00CC5508">
      <w:pPr>
        <w:pStyle w:val="ListParagraph"/>
        <w:numPr>
          <w:ilvl w:val="0"/>
          <w:numId w:val="81"/>
        </w:numPr>
      </w:pPr>
      <w:r>
        <w:t>Searched case, where a Boolean expression is executed</w:t>
      </w:r>
    </w:p>
    <w:p w14:paraId="100B719D" w14:textId="38201873" w:rsidR="007F6BC3" w:rsidRDefault="007F6BC3" w:rsidP="007F6BC3">
      <w:pPr>
        <w:rPr>
          <w:b/>
        </w:rPr>
      </w:pPr>
      <w:r>
        <w:rPr>
          <w:b/>
        </w:rPr>
        <w:t>Simple Case</w:t>
      </w:r>
    </w:p>
    <w:p w14:paraId="4256CAEB" w14:textId="591DCA6A" w:rsidR="007F6BC3" w:rsidRDefault="007F6BC3" w:rsidP="00CC5508">
      <w:pPr>
        <w:pStyle w:val="ListParagraph"/>
        <w:numPr>
          <w:ilvl w:val="0"/>
          <w:numId w:val="82"/>
        </w:numPr>
        <w:rPr>
          <w:b/>
        </w:rPr>
      </w:pPr>
      <w:r>
        <w:rPr>
          <w:b/>
        </w:rPr>
        <w:t>Case x</w:t>
      </w:r>
    </w:p>
    <w:p w14:paraId="66EB34F9" w14:textId="2DC96917" w:rsidR="007F6BC3" w:rsidRDefault="007F6BC3" w:rsidP="00CC5508">
      <w:pPr>
        <w:pStyle w:val="ListParagraph"/>
        <w:numPr>
          <w:ilvl w:val="0"/>
          <w:numId w:val="82"/>
        </w:numPr>
        <w:rPr>
          <w:b/>
        </w:rPr>
      </w:pPr>
      <w:r>
        <w:rPr>
          <w:b/>
        </w:rPr>
        <w:t>When y then statement_1;</w:t>
      </w:r>
    </w:p>
    <w:p w14:paraId="22D157F2" w14:textId="2889B8CC" w:rsidR="007F6BC3" w:rsidRDefault="007F6BC3" w:rsidP="00CC5508">
      <w:pPr>
        <w:pStyle w:val="ListParagraph"/>
        <w:numPr>
          <w:ilvl w:val="0"/>
          <w:numId w:val="82"/>
        </w:numPr>
        <w:rPr>
          <w:b/>
        </w:rPr>
      </w:pPr>
      <w:r>
        <w:rPr>
          <w:b/>
        </w:rPr>
        <w:t>When z then statement_2;</w:t>
      </w:r>
    </w:p>
    <w:p w14:paraId="46833590" w14:textId="7360DDBB" w:rsidR="007F6BC3" w:rsidRDefault="007F6BC3" w:rsidP="00CC5508">
      <w:pPr>
        <w:pStyle w:val="ListParagraph"/>
        <w:numPr>
          <w:ilvl w:val="0"/>
          <w:numId w:val="82"/>
        </w:numPr>
        <w:rPr>
          <w:b/>
        </w:rPr>
      </w:pPr>
      <w:r>
        <w:rPr>
          <w:b/>
        </w:rPr>
        <w:t>Else statement_3;</w:t>
      </w:r>
    </w:p>
    <w:p w14:paraId="662738E1" w14:textId="3F3DD404" w:rsidR="007F6BC3" w:rsidRDefault="007F6BC3" w:rsidP="00CC5508">
      <w:pPr>
        <w:pStyle w:val="ListParagraph"/>
        <w:numPr>
          <w:ilvl w:val="0"/>
          <w:numId w:val="82"/>
        </w:numPr>
        <w:rPr>
          <w:b/>
        </w:rPr>
      </w:pPr>
      <w:r>
        <w:rPr>
          <w:b/>
        </w:rPr>
        <w:t>End case</w:t>
      </w:r>
    </w:p>
    <w:p w14:paraId="41FB751F" w14:textId="71E9D3EA" w:rsidR="00FF607F" w:rsidRDefault="00FF607F" w:rsidP="00FF607F">
      <w:pPr>
        <w:rPr>
          <w:b/>
        </w:rPr>
      </w:pPr>
      <w:r>
        <w:rPr>
          <w:b/>
        </w:rPr>
        <w:t>Searched case</w:t>
      </w:r>
    </w:p>
    <w:p w14:paraId="32739D50" w14:textId="51F775EF" w:rsidR="00FF607F" w:rsidRDefault="00FF607F" w:rsidP="00CC5508">
      <w:pPr>
        <w:pStyle w:val="ListParagraph"/>
        <w:numPr>
          <w:ilvl w:val="0"/>
          <w:numId w:val="83"/>
        </w:numPr>
        <w:rPr>
          <w:b/>
        </w:rPr>
      </w:pPr>
      <w:r>
        <w:rPr>
          <w:b/>
        </w:rPr>
        <w:t>Case</w:t>
      </w:r>
    </w:p>
    <w:p w14:paraId="1D742167" w14:textId="16A01DA5" w:rsidR="00FF607F" w:rsidRDefault="00FF607F" w:rsidP="00CC5508">
      <w:pPr>
        <w:pStyle w:val="ListParagraph"/>
        <w:numPr>
          <w:ilvl w:val="0"/>
          <w:numId w:val="83"/>
        </w:numPr>
        <w:rPr>
          <w:b/>
        </w:rPr>
      </w:pPr>
      <w:r>
        <w:rPr>
          <w:b/>
        </w:rPr>
        <w:t>When comparison_1 then statement_1;</w:t>
      </w:r>
    </w:p>
    <w:p w14:paraId="179DFE70" w14:textId="59BD9D0A" w:rsidR="00FF607F" w:rsidRDefault="00FF607F" w:rsidP="00CC5508">
      <w:pPr>
        <w:pStyle w:val="ListParagraph"/>
        <w:numPr>
          <w:ilvl w:val="0"/>
          <w:numId w:val="83"/>
        </w:numPr>
        <w:rPr>
          <w:b/>
        </w:rPr>
      </w:pPr>
      <w:r>
        <w:rPr>
          <w:b/>
        </w:rPr>
        <w:t>When comparison_2 then statement_2;</w:t>
      </w:r>
    </w:p>
    <w:p w14:paraId="5A3E671E" w14:textId="66188719" w:rsidR="00FF607F" w:rsidRDefault="00FF607F" w:rsidP="00CC5508">
      <w:pPr>
        <w:pStyle w:val="ListParagraph"/>
        <w:numPr>
          <w:ilvl w:val="0"/>
          <w:numId w:val="83"/>
        </w:numPr>
        <w:rPr>
          <w:b/>
        </w:rPr>
      </w:pPr>
      <w:r>
        <w:rPr>
          <w:b/>
        </w:rPr>
        <w:t>Else statement_3;</w:t>
      </w:r>
    </w:p>
    <w:p w14:paraId="5603B0CF" w14:textId="77777777" w:rsidR="00FF607F" w:rsidRPr="00FF607F" w:rsidRDefault="00FF607F" w:rsidP="00FF607F">
      <w:pPr>
        <w:rPr>
          <w:b/>
        </w:rPr>
      </w:pPr>
      <w:bookmarkStart w:id="0" w:name="_GoBack"/>
      <w:bookmarkEnd w:id="0"/>
    </w:p>
    <w:p w14:paraId="3C29572B" w14:textId="1901E890" w:rsidR="00275A56" w:rsidRDefault="00275A56" w:rsidP="00275A56"/>
    <w:p w14:paraId="79438AEA" w14:textId="2F353276" w:rsidR="00275A56" w:rsidRDefault="00275A56" w:rsidP="00275A56"/>
    <w:p w14:paraId="26DDB1A9" w14:textId="21F55D3D" w:rsidR="00275A56" w:rsidRDefault="00275A56" w:rsidP="00275A56"/>
    <w:p w14:paraId="5D06B384" w14:textId="77777777" w:rsidR="00275A56" w:rsidRPr="00275A56" w:rsidRDefault="00275A56" w:rsidP="00275A56"/>
    <w:p w14:paraId="65EB20E3" w14:textId="085995AF" w:rsidR="00275A56" w:rsidRPr="00275A56" w:rsidRDefault="00275A56" w:rsidP="00073D2C">
      <w:r>
        <w:tab/>
      </w:r>
    </w:p>
    <w:p w14:paraId="1A04FC0D" w14:textId="77777777" w:rsidR="00073D2C" w:rsidRDefault="00073D2C" w:rsidP="00073D2C"/>
    <w:p w14:paraId="2DE7D049" w14:textId="77777777" w:rsidR="00073D2C" w:rsidRPr="00B064B9" w:rsidRDefault="00073D2C" w:rsidP="00073D2C"/>
    <w:p w14:paraId="0BC5B076" w14:textId="77777777" w:rsidR="009D6C00" w:rsidRPr="009D6C00" w:rsidRDefault="009D6C00" w:rsidP="009D6C00"/>
    <w:p w14:paraId="7BD12DA1" w14:textId="679005CF" w:rsidR="009D6C00" w:rsidRDefault="009D6C00" w:rsidP="009D6C00">
      <w:pPr>
        <w:rPr>
          <w:rFonts w:ascii="Calibri Light" w:hAnsi="Calibri Light" w:cs="Calibri Light"/>
          <w:b/>
          <w:bCs/>
          <w:color w:val="003478"/>
          <w:sz w:val="20"/>
          <w:szCs w:val="20"/>
        </w:rPr>
      </w:pPr>
    </w:p>
    <w:p w14:paraId="1B3BC34C" w14:textId="3D580EC2" w:rsidR="009D6C00" w:rsidRPr="009D6C00" w:rsidRDefault="009D6C00" w:rsidP="009D6C00">
      <w:pPr>
        <w:pStyle w:val="ListParagraph"/>
        <w:rPr>
          <w:rFonts w:ascii="Calibri Light" w:hAnsi="Calibri Light" w:cs="Calibri Light"/>
          <w:b/>
          <w:bCs/>
          <w:color w:val="003478"/>
          <w:sz w:val="20"/>
          <w:szCs w:val="20"/>
        </w:rPr>
      </w:pPr>
      <w:r>
        <w:rPr>
          <w:rFonts w:ascii="Calibri Light" w:hAnsi="Calibri Light" w:cs="Calibri Light"/>
          <w:b/>
          <w:bCs/>
          <w:color w:val="003478"/>
          <w:sz w:val="20"/>
          <w:szCs w:val="20"/>
        </w:rPr>
        <w:tab/>
      </w:r>
    </w:p>
    <w:p w14:paraId="49894703" w14:textId="77777777" w:rsidR="009D6C00" w:rsidRPr="00AD29AB" w:rsidRDefault="009D6C00" w:rsidP="00AD29AB"/>
    <w:p w14:paraId="30056973" w14:textId="77777777" w:rsidR="003F7136" w:rsidRPr="00F93BD3" w:rsidRDefault="003F7136" w:rsidP="003F7136"/>
    <w:p w14:paraId="3352513F" w14:textId="426703D6" w:rsidR="00F93BD3" w:rsidRPr="00F93BD3" w:rsidRDefault="00F93BD3" w:rsidP="00F93BD3">
      <w:pPr>
        <w:pStyle w:val="ListParagraph"/>
        <w:ind w:left="1440"/>
        <w:rPr>
          <w:i/>
        </w:rPr>
      </w:pPr>
    </w:p>
    <w:p w14:paraId="2EAF1F28" w14:textId="77777777" w:rsidR="00681D0D" w:rsidRPr="00681D0D" w:rsidRDefault="00681D0D" w:rsidP="00681D0D"/>
    <w:p w14:paraId="368BD4AA" w14:textId="77777777" w:rsidR="00681D0D" w:rsidRPr="00681D0D" w:rsidRDefault="00681D0D" w:rsidP="00681D0D"/>
    <w:sectPr w:rsidR="00681D0D" w:rsidRPr="00681D0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AA04" w14:textId="77777777" w:rsidR="00CC5508" w:rsidRDefault="00CC5508">
      <w:r>
        <w:separator/>
      </w:r>
    </w:p>
    <w:p w14:paraId="074037C5" w14:textId="77777777" w:rsidR="00CC5508" w:rsidRDefault="00CC5508"/>
  </w:endnote>
  <w:endnote w:type="continuationSeparator" w:id="0">
    <w:p w14:paraId="5F9F6A27" w14:textId="77777777" w:rsidR="00CC5508" w:rsidRDefault="00CC5508">
      <w:r>
        <w:continuationSeparator/>
      </w:r>
    </w:p>
    <w:p w14:paraId="01B834C3" w14:textId="77777777" w:rsidR="00CC5508" w:rsidRDefault="00CC55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62111CB6" w14:textId="77777777" w:rsidR="00AD29AB" w:rsidRDefault="00AD29A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CAA40" w14:textId="77777777" w:rsidR="00CC5508" w:rsidRDefault="00CC5508">
      <w:r>
        <w:separator/>
      </w:r>
    </w:p>
    <w:p w14:paraId="0D3C4D51" w14:textId="77777777" w:rsidR="00CC5508" w:rsidRDefault="00CC5508"/>
  </w:footnote>
  <w:footnote w:type="continuationSeparator" w:id="0">
    <w:p w14:paraId="013E6AAB" w14:textId="77777777" w:rsidR="00CC5508" w:rsidRDefault="00CC5508">
      <w:r>
        <w:continuationSeparator/>
      </w:r>
    </w:p>
    <w:p w14:paraId="528EDA04" w14:textId="77777777" w:rsidR="00CC5508" w:rsidRDefault="00CC55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05A46"/>
    <w:multiLevelType w:val="hybridMultilevel"/>
    <w:tmpl w:val="F9527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15F29"/>
    <w:multiLevelType w:val="hybridMultilevel"/>
    <w:tmpl w:val="F73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B47C0"/>
    <w:multiLevelType w:val="hybridMultilevel"/>
    <w:tmpl w:val="886040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C56CAF"/>
    <w:multiLevelType w:val="hybridMultilevel"/>
    <w:tmpl w:val="8F24E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0B2204"/>
    <w:multiLevelType w:val="hybridMultilevel"/>
    <w:tmpl w:val="789C5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3A2773"/>
    <w:multiLevelType w:val="hybridMultilevel"/>
    <w:tmpl w:val="856AB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3576E6"/>
    <w:multiLevelType w:val="hybridMultilevel"/>
    <w:tmpl w:val="93B8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F92E57"/>
    <w:multiLevelType w:val="hybridMultilevel"/>
    <w:tmpl w:val="F9CE1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15771B9"/>
    <w:multiLevelType w:val="hybridMultilevel"/>
    <w:tmpl w:val="0D306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307E7D"/>
    <w:multiLevelType w:val="hybridMultilevel"/>
    <w:tmpl w:val="C5A6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46304B"/>
    <w:multiLevelType w:val="hybridMultilevel"/>
    <w:tmpl w:val="D318F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33327B"/>
    <w:multiLevelType w:val="hybridMultilevel"/>
    <w:tmpl w:val="2E1436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7C6CA9"/>
    <w:multiLevelType w:val="hybridMultilevel"/>
    <w:tmpl w:val="96B2A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AA64B6"/>
    <w:multiLevelType w:val="hybridMultilevel"/>
    <w:tmpl w:val="448C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DA5403"/>
    <w:multiLevelType w:val="hybridMultilevel"/>
    <w:tmpl w:val="7AF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E27E4B"/>
    <w:multiLevelType w:val="hybridMultilevel"/>
    <w:tmpl w:val="9BF80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C92CFF"/>
    <w:multiLevelType w:val="hybridMultilevel"/>
    <w:tmpl w:val="CE42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7F2FA4"/>
    <w:multiLevelType w:val="hybridMultilevel"/>
    <w:tmpl w:val="E84C73D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DD5765D"/>
    <w:multiLevelType w:val="hybridMultilevel"/>
    <w:tmpl w:val="2D40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8F2B6E"/>
    <w:multiLevelType w:val="hybridMultilevel"/>
    <w:tmpl w:val="C0FE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63C14"/>
    <w:multiLevelType w:val="hybridMultilevel"/>
    <w:tmpl w:val="F3B0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501731"/>
    <w:multiLevelType w:val="hybridMultilevel"/>
    <w:tmpl w:val="D4AA38B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3" w15:restartNumberingAfterBreak="0">
    <w:nsid w:val="357B00D3"/>
    <w:multiLevelType w:val="hybridMultilevel"/>
    <w:tmpl w:val="B3427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0A5599"/>
    <w:multiLevelType w:val="hybridMultilevel"/>
    <w:tmpl w:val="52B41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6D84766"/>
    <w:multiLevelType w:val="hybridMultilevel"/>
    <w:tmpl w:val="B3A8B9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1140F1"/>
    <w:multiLevelType w:val="hybridMultilevel"/>
    <w:tmpl w:val="2444C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78C41B9"/>
    <w:multiLevelType w:val="hybridMultilevel"/>
    <w:tmpl w:val="4734E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A436685"/>
    <w:multiLevelType w:val="hybridMultilevel"/>
    <w:tmpl w:val="97FE7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B27025D"/>
    <w:multiLevelType w:val="hybridMultilevel"/>
    <w:tmpl w:val="A456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B3B76D6"/>
    <w:multiLevelType w:val="hybridMultilevel"/>
    <w:tmpl w:val="8C38E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B4E6856"/>
    <w:multiLevelType w:val="hybridMultilevel"/>
    <w:tmpl w:val="04F21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CC75297"/>
    <w:multiLevelType w:val="hybridMultilevel"/>
    <w:tmpl w:val="5D16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DBA573A"/>
    <w:multiLevelType w:val="hybridMultilevel"/>
    <w:tmpl w:val="08EEE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004221E"/>
    <w:multiLevelType w:val="hybridMultilevel"/>
    <w:tmpl w:val="05305F6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35" w15:restartNumberingAfterBreak="0">
    <w:nsid w:val="417C6AB0"/>
    <w:multiLevelType w:val="hybridMultilevel"/>
    <w:tmpl w:val="6602F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25E518C"/>
    <w:multiLevelType w:val="hybridMultilevel"/>
    <w:tmpl w:val="8A9ACA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53B1AB6"/>
    <w:multiLevelType w:val="hybridMultilevel"/>
    <w:tmpl w:val="CCBA99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5CD7B0F"/>
    <w:multiLevelType w:val="hybridMultilevel"/>
    <w:tmpl w:val="F09C3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5D779DA"/>
    <w:multiLevelType w:val="hybridMultilevel"/>
    <w:tmpl w:val="F970C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7F53C0F"/>
    <w:multiLevelType w:val="hybridMultilevel"/>
    <w:tmpl w:val="9F0AEF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7F8263A"/>
    <w:multiLevelType w:val="hybridMultilevel"/>
    <w:tmpl w:val="75CEF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9905E1A"/>
    <w:multiLevelType w:val="hybridMultilevel"/>
    <w:tmpl w:val="9648D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23330A"/>
    <w:multiLevelType w:val="hybridMultilevel"/>
    <w:tmpl w:val="63C29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C453F52"/>
    <w:multiLevelType w:val="hybridMultilevel"/>
    <w:tmpl w:val="00F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B87098"/>
    <w:multiLevelType w:val="hybridMultilevel"/>
    <w:tmpl w:val="9EFE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CC14C35"/>
    <w:multiLevelType w:val="hybridMultilevel"/>
    <w:tmpl w:val="698CA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17967BB"/>
    <w:multiLevelType w:val="hybridMultilevel"/>
    <w:tmpl w:val="85965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19F00A8"/>
    <w:multiLevelType w:val="hybridMultilevel"/>
    <w:tmpl w:val="03EAA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2CB0ABB"/>
    <w:multiLevelType w:val="hybridMultilevel"/>
    <w:tmpl w:val="8D7C3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451695C"/>
    <w:multiLevelType w:val="hybridMultilevel"/>
    <w:tmpl w:val="9A0E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2B1504"/>
    <w:multiLevelType w:val="hybridMultilevel"/>
    <w:tmpl w:val="011A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A276AB"/>
    <w:multiLevelType w:val="hybridMultilevel"/>
    <w:tmpl w:val="BF280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9210381"/>
    <w:multiLevelType w:val="hybridMultilevel"/>
    <w:tmpl w:val="340E6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BFF1408"/>
    <w:multiLevelType w:val="hybridMultilevel"/>
    <w:tmpl w:val="53767086"/>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5" w15:restartNumberingAfterBreak="0">
    <w:nsid w:val="5EED6E02"/>
    <w:multiLevelType w:val="hybridMultilevel"/>
    <w:tmpl w:val="1096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6D14D7"/>
    <w:multiLevelType w:val="hybridMultilevel"/>
    <w:tmpl w:val="B0C04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7A1715"/>
    <w:multiLevelType w:val="hybridMultilevel"/>
    <w:tmpl w:val="86B8E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0EE536E"/>
    <w:multiLevelType w:val="hybridMultilevel"/>
    <w:tmpl w:val="D98A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1A002CD"/>
    <w:multiLevelType w:val="hybridMultilevel"/>
    <w:tmpl w:val="23469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622616"/>
    <w:multiLevelType w:val="hybridMultilevel"/>
    <w:tmpl w:val="93A6E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5867FF3"/>
    <w:multiLevelType w:val="hybridMultilevel"/>
    <w:tmpl w:val="DE02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8F12135"/>
    <w:multiLevelType w:val="hybridMultilevel"/>
    <w:tmpl w:val="3ED01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8F42AEB"/>
    <w:multiLevelType w:val="hybridMultilevel"/>
    <w:tmpl w:val="49CEC9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C984610"/>
    <w:multiLevelType w:val="hybridMultilevel"/>
    <w:tmpl w:val="CDDCF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D3F66F7"/>
    <w:multiLevelType w:val="hybridMultilevel"/>
    <w:tmpl w:val="B3F2C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DA770DE"/>
    <w:multiLevelType w:val="hybridMultilevel"/>
    <w:tmpl w:val="77B4D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ED70799"/>
    <w:multiLevelType w:val="hybridMultilevel"/>
    <w:tmpl w:val="5BD67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083235E"/>
    <w:multiLevelType w:val="hybridMultilevel"/>
    <w:tmpl w:val="7AA81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1F806BE"/>
    <w:multiLevelType w:val="hybridMultilevel"/>
    <w:tmpl w:val="A776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6E17847"/>
    <w:multiLevelType w:val="hybridMultilevel"/>
    <w:tmpl w:val="37565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430BDB"/>
    <w:multiLevelType w:val="hybridMultilevel"/>
    <w:tmpl w:val="1D6E5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8290870"/>
    <w:multiLevelType w:val="hybridMultilevel"/>
    <w:tmpl w:val="D91C8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8812E41"/>
    <w:multiLevelType w:val="hybridMultilevel"/>
    <w:tmpl w:val="F7FC3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89B364F"/>
    <w:multiLevelType w:val="hybridMultilevel"/>
    <w:tmpl w:val="5E5A3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9644818"/>
    <w:multiLevelType w:val="hybridMultilevel"/>
    <w:tmpl w:val="EAC2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9E75665"/>
    <w:multiLevelType w:val="hybridMultilevel"/>
    <w:tmpl w:val="DDF49658"/>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78" w15:restartNumberingAfterBreak="0">
    <w:nsid w:val="7AA42659"/>
    <w:multiLevelType w:val="hybridMultilevel"/>
    <w:tmpl w:val="F08E0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BE544D8"/>
    <w:multiLevelType w:val="hybridMultilevel"/>
    <w:tmpl w:val="849A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7C0058C4"/>
    <w:multiLevelType w:val="hybridMultilevel"/>
    <w:tmpl w:val="B2DAD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D742D2F"/>
    <w:multiLevelType w:val="hybridMultilevel"/>
    <w:tmpl w:val="3EC0D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7EC35D00"/>
    <w:multiLevelType w:val="hybridMultilevel"/>
    <w:tmpl w:val="341C6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2"/>
  </w:num>
  <w:num w:numId="3">
    <w:abstractNumId w:val="34"/>
  </w:num>
  <w:num w:numId="4">
    <w:abstractNumId w:val="48"/>
  </w:num>
  <w:num w:numId="5">
    <w:abstractNumId w:val="13"/>
  </w:num>
  <w:num w:numId="6">
    <w:abstractNumId w:val="22"/>
  </w:num>
  <w:num w:numId="7">
    <w:abstractNumId w:val="54"/>
  </w:num>
  <w:num w:numId="8">
    <w:abstractNumId w:val="77"/>
  </w:num>
  <w:num w:numId="9">
    <w:abstractNumId w:val="49"/>
  </w:num>
  <w:num w:numId="10">
    <w:abstractNumId w:val="80"/>
  </w:num>
  <w:num w:numId="11">
    <w:abstractNumId w:val="75"/>
  </w:num>
  <w:num w:numId="12">
    <w:abstractNumId w:val="36"/>
  </w:num>
  <w:num w:numId="13">
    <w:abstractNumId w:val="18"/>
  </w:num>
  <w:num w:numId="14">
    <w:abstractNumId w:val="55"/>
  </w:num>
  <w:num w:numId="15">
    <w:abstractNumId w:val="39"/>
  </w:num>
  <w:num w:numId="16">
    <w:abstractNumId w:val="45"/>
  </w:num>
  <w:num w:numId="17">
    <w:abstractNumId w:val="19"/>
  </w:num>
  <w:num w:numId="18">
    <w:abstractNumId w:val="81"/>
  </w:num>
  <w:num w:numId="19">
    <w:abstractNumId w:val="26"/>
  </w:num>
  <w:num w:numId="20">
    <w:abstractNumId w:val="5"/>
  </w:num>
  <w:num w:numId="21">
    <w:abstractNumId w:val="20"/>
  </w:num>
  <w:num w:numId="22">
    <w:abstractNumId w:val="51"/>
  </w:num>
  <w:num w:numId="23">
    <w:abstractNumId w:val="63"/>
  </w:num>
  <w:num w:numId="24">
    <w:abstractNumId w:val="64"/>
  </w:num>
  <w:num w:numId="25">
    <w:abstractNumId w:val="37"/>
  </w:num>
  <w:num w:numId="26">
    <w:abstractNumId w:val="40"/>
  </w:num>
  <w:num w:numId="27">
    <w:abstractNumId w:val="2"/>
  </w:num>
  <w:num w:numId="28">
    <w:abstractNumId w:val="46"/>
  </w:num>
  <w:num w:numId="29">
    <w:abstractNumId w:val="41"/>
  </w:num>
  <w:num w:numId="30">
    <w:abstractNumId w:val="56"/>
  </w:num>
  <w:num w:numId="31">
    <w:abstractNumId w:val="78"/>
  </w:num>
  <w:num w:numId="32">
    <w:abstractNumId w:val="11"/>
  </w:num>
  <w:num w:numId="33">
    <w:abstractNumId w:val="69"/>
  </w:num>
  <w:num w:numId="34">
    <w:abstractNumId w:val="27"/>
  </w:num>
  <w:num w:numId="35">
    <w:abstractNumId w:val="35"/>
  </w:num>
  <w:num w:numId="36">
    <w:abstractNumId w:val="4"/>
  </w:num>
  <w:num w:numId="37">
    <w:abstractNumId w:val="9"/>
  </w:num>
  <w:num w:numId="38">
    <w:abstractNumId w:val="67"/>
  </w:num>
  <w:num w:numId="39">
    <w:abstractNumId w:val="47"/>
  </w:num>
  <w:num w:numId="40">
    <w:abstractNumId w:val="23"/>
  </w:num>
  <w:num w:numId="41">
    <w:abstractNumId w:val="53"/>
  </w:num>
  <w:num w:numId="42">
    <w:abstractNumId w:val="66"/>
  </w:num>
  <w:num w:numId="43">
    <w:abstractNumId w:val="70"/>
  </w:num>
  <w:num w:numId="44">
    <w:abstractNumId w:val="43"/>
  </w:num>
  <w:num w:numId="45">
    <w:abstractNumId w:val="12"/>
  </w:num>
  <w:num w:numId="46">
    <w:abstractNumId w:val="7"/>
  </w:num>
  <w:num w:numId="47">
    <w:abstractNumId w:val="60"/>
  </w:num>
  <w:num w:numId="48">
    <w:abstractNumId w:val="33"/>
  </w:num>
  <w:num w:numId="49">
    <w:abstractNumId w:val="73"/>
  </w:num>
  <w:num w:numId="50">
    <w:abstractNumId w:val="57"/>
  </w:num>
  <w:num w:numId="51">
    <w:abstractNumId w:val="31"/>
  </w:num>
  <w:num w:numId="52">
    <w:abstractNumId w:val="0"/>
  </w:num>
  <w:num w:numId="53">
    <w:abstractNumId w:val="25"/>
  </w:num>
  <w:num w:numId="54">
    <w:abstractNumId w:val="42"/>
  </w:num>
  <w:num w:numId="55">
    <w:abstractNumId w:val="61"/>
  </w:num>
  <w:num w:numId="56">
    <w:abstractNumId w:val="59"/>
  </w:num>
  <w:num w:numId="57">
    <w:abstractNumId w:val="3"/>
  </w:num>
  <w:num w:numId="58">
    <w:abstractNumId w:val="68"/>
  </w:num>
  <w:num w:numId="59">
    <w:abstractNumId w:val="17"/>
  </w:num>
  <w:num w:numId="60">
    <w:abstractNumId w:val="24"/>
  </w:num>
  <w:num w:numId="61">
    <w:abstractNumId w:val="79"/>
  </w:num>
  <w:num w:numId="62">
    <w:abstractNumId w:val="58"/>
  </w:num>
  <w:num w:numId="63">
    <w:abstractNumId w:val="29"/>
  </w:num>
  <w:num w:numId="64">
    <w:abstractNumId w:val="50"/>
  </w:num>
  <w:num w:numId="65">
    <w:abstractNumId w:val="52"/>
  </w:num>
  <w:num w:numId="66">
    <w:abstractNumId w:val="10"/>
  </w:num>
  <w:num w:numId="67">
    <w:abstractNumId w:val="32"/>
  </w:num>
  <w:num w:numId="68">
    <w:abstractNumId w:val="72"/>
  </w:num>
  <w:num w:numId="69">
    <w:abstractNumId w:val="38"/>
  </w:num>
  <w:num w:numId="70">
    <w:abstractNumId w:val="74"/>
  </w:num>
  <w:num w:numId="71">
    <w:abstractNumId w:val="21"/>
  </w:num>
  <w:num w:numId="72">
    <w:abstractNumId w:val="14"/>
  </w:num>
  <w:num w:numId="73">
    <w:abstractNumId w:val="71"/>
  </w:num>
  <w:num w:numId="74">
    <w:abstractNumId w:val="65"/>
  </w:num>
  <w:num w:numId="75">
    <w:abstractNumId w:val="1"/>
  </w:num>
  <w:num w:numId="76">
    <w:abstractNumId w:val="76"/>
  </w:num>
  <w:num w:numId="77">
    <w:abstractNumId w:val="44"/>
  </w:num>
  <w:num w:numId="78">
    <w:abstractNumId w:val="6"/>
  </w:num>
  <w:num w:numId="79">
    <w:abstractNumId w:val="16"/>
  </w:num>
  <w:num w:numId="80">
    <w:abstractNumId w:val="28"/>
  </w:num>
  <w:num w:numId="81">
    <w:abstractNumId w:val="8"/>
  </w:num>
  <w:num w:numId="82">
    <w:abstractNumId w:val="82"/>
  </w:num>
  <w:num w:numId="83">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21"/>
    <w:rsid w:val="00004A33"/>
    <w:rsid w:val="00010BBC"/>
    <w:rsid w:val="00022F02"/>
    <w:rsid w:val="00030984"/>
    <w:rsid w:val="00050839"/>
    <w:rsid w:val="00073D2C"/>
    <w:rsid w:val="00076721"/>
    <w:rsid w:val="000827D9"/>
    <w:rsid w:val="00092D4C"/>
    <w:rsid w:val="000D0CC7"/>
    <w:rsid w:val="00146DF3"/>
    <w:rsid w:val="00156FC5"/>
    <w:rsid w:val="00165472"/>
    <w:rsid w:val="00213470"/>
    <w:rsid w:val="00214048"/>
    <w:rsid w:val="00225821"/>
    <w:rsid w:val="00243236"/>
    <w:rsid w:val="00274B13"/>
    <w:rsid w:val="00275A56"/>
    <w:rsid w:val="00276998"/>
    <w:rsid w:val="00300A37"/>
    <w:rsid w:val="0032757F"/>
    <w:rsid w:val="003337C6"/>
    <w:rsid w:val="003608B8"/>
    <w:rsid w:val="003676D8"/>
    <w:rsid w:val="003E02B0"/>
    <w:rsid w:val="003F078E"/>
    <w:rsid w:val="003F7136"/>
    <w:rsid w:val="004B540F"/>
    <w:rsid w:val="004D1783"/>
    <w:rsid w:val="00507ED6"/>
    <w:rsid w:val="00535BE5"/>
    <w:rsid w:val="00553A54"/>
    <w:rsid w:val="00575CF2"/>
    <w:rsid w:val="005C53E1"/>
    <w:rsid w:val="005C76BE"/>
    <w:rsid w:val="005E71B9"/>
    <w:rsid w:val="00600610"/>
    <w:rsid w:val="00681D0D"/>
    <w:rsid w:val="006C01C6"/>
    <w:rsid w:val="006D34F7"/>
    <w:rsid w:val="006F11D7"/>
    <w:rsid w:val="00700560"/>
    <w:rsid w:val="00724E04"/>
    <w:rsid w:val="00771D0D"/>
    <w:rsid w:val="007855E6"/>
    <w:rsid w:val="007A172B"/>
    <w:rsid w:val="007F6BC3"/>
    <w:rsid w:val="00826DF5"/>
    <w:rsid w:val="00841275"/>
    <w:rsid w:val="00862527"/>
    <w:rsid w:val="008B46C3"/>
    <w:rsid w:val="008E1FA7"/>
    <w:rsid w:val="0092706B"/>
    <w:rsid w:val="0094117B"/>
    <w:rsid w:val="00967E66"/>
    <w:rsid w:val="009B39EB"/>
    <w:rsid w:val="009C6AE8"/>
    <w:rsid w:val="009D30BF"/>
    <w:rsid w:val="009D6C00"/>
    <w:rsid w:val="00A26ADF"/>
    <w:rsid w:val="00AD2026"/>
    <w:rsid w:val="00AD29AB"/>
    <w:rsid w:val="00AE7ED4"/>
    <w:rsid w:val="00B064B9"/>
    <w:rsid w:val="00B56D95"/>
    <w:rsid w:val="00B7281E"/>
    <w:rsid w:val="00B83DC9"/>
    <w:rsid w:val="00B96A0C"/>
    <w:rsid w:val="00BD6A3F"/>
    <w:rsid w:val="00CB26AE"/>
    <w:rsid w:val="00CB50D3"/>
    <w:rsid w:val="00CC5508"/>
    <w:rsid w:val="00CF013B"/>
    <w:rsid w:val="00CF1129"/>
    <w:rsid w:val="00D264E3"/>
    <w:rsid w:val="00D46D3B"/>
    <w:rsid w:val="00D57247"/>
    <w:rsid w:val="00D64FC0"/>
    <w:rsid w:val="00E05F09"/>
    <w:rsid w:val="00E07ED7"/>
    <w:rsid w:val="00E216FA"/>
    <w:rsid w:val="00EE2A42"/>
    <w:rsid w:val="00EE3D64"/>
    <w:rsid w:val="00EE59D2"/>
    <w:rsid w:val="00F93BD3"/>
    <w:rsid w:val="00F96765"/>
    <w:rsid w:val="00FE1125"/>
    <w:rsid w:val="00FE1484"/>
    <w:rsid w:val="00FE42FD"/>
    <w:rsid w:val="00FF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74E76"/>
  <w15:chartTrackingRefBased/>
  <w15:docId w15:val="{4CEE74EB-B1C2-2C4F-A9B4-C8EA7D68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214048"/>
    <w:pPr>
      <w:ind w:left="720"/>
      <w:contextualSpacing/>
    </w:pPr>
  </w:style>
  <w:style w:type="table" w:styleId="TableGrid">
    <w:name w:val="Table Grid"/>
    <w:basedOn w:val="TableNormal"/>
    <w:uiPriority w:val="39"/>
    <w:rsid w:val="00276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D6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kainos.com/Library/Containers/com.microsoft.Word/Data/Library/Application%20Support/Microsoft/Office/16.0/DTS/en-US%7b43727BE2-058A-2844-B061-781ED3579055%7d/%7bEAB8E39E-6850-9C42-A1AE-8823CB9BD2F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{EAB8E39E-6850-9C42-A1AE-8823CB9BD2F4}tf10002086.dotx</Template>
  <TotalTime>141</TotalTime>
  <Pages>53</Pages>
  <Words>7790</Words>
  <Characters>44405</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2018-09-30T11:20:00Z</dcterms:created>
  <dcterms:modified xsi:type="dcterms:W3CDTF">2018-10-03T14:14:00Z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